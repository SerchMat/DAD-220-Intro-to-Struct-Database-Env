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7B21" w14:textId="50767ADD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0D249603CC5742E19783A6E1B169B7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D04FE">
            <w:t>Practicing Query Language in Codio</w:t>
          </w:r>
          <w:r w:rsidR="00DD04FE">
            <w:br/>
            <w:t>DAD 220 Intro to Struct Database</w:t>
          </w:r>
        </w:sdtContent>
      </w:sdt>
    </w:p>
    <w:p w14:paraId="25AA73F0" w14:textId="428FF2CA" w:rsidR="00B823AA" w:rsidRDefault="00DD04FE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172E7497" w14:textId="37E0C8FF" w:rsidR="00E81978" w:rsidRDefault="00DD04FE" w:rsidP="00B823AA">
      <w:pPr>
        <w:pStyle w:val="Title2"/>
      </w:pPr>
      <w:r>
        <w:t>Southern New Hampshire University</w:t>
      </w:r>
    </w:p>
    <w:p w14:paraId="458BAD16" w14:textId="2C2C8159" w:rsidR="00DD04FE" w:rsidRDefault="00DD04FE">
      <w:r>
        <w:br w:type="page"/>
      </w:r>
    </w:p>
    <w:p w14:paraId="426B0228" w14:textId="19A985A6" w:rsidR="00DD04FE" w:rsidRDefault="00DD04FE" w:rsidP="00DD04FE">
      <w:pPr>
        <w:pStyle w:val="Title2"/>
        <w:numPr>
          <w:ilvl w:val="0"/>
          <w:numId w:val="16"/>
        </w:numPr>
        <w:jc w:val="left"/>
      </w:pPr>
      <w:r>
        <w:lastRenderedPageBreak/>
        <w:t>Create a new database.</w:t>
      </w:r>
    </w:p>
    <w:p w14:paraId="1778FE7C" w14:textId="5F6FBE41" w:rsidR="00DD04FE" w:rsidRDefault="00DD04FE" w:rsidP="00DD04FE">
      <w:pPr>
        <w:pStyle w:val="Title2"/>
        <w:numPr>
          <w:ilvl w:val="1"/>
          <w:numId w:val="16"/>
        </w:numPr>
        <w:jc w:val="left"/>
      </w:pPr>
      <w:r>
        <w:t xml:space="preserve">Create database </w:t>
      </w:r>
      <w:proofErr w:type="spellStart"/>
      <w:r>
        <w:t>last_name_here</w:t>
      </w:r>
      <w:proofErr w:type="spellEnd"/>
      <w:r w:rsidR="00862194">
        <w:t>.</w:t>
      </w:r>
    </w:p>
    <w:p w14:paraId="604E9DB1" w14:textId="0097C7B0" w:rsidR="00862194" w:rsidRDefault="00862194" w:rsidP="00862194">
      <w:pPr>
        <w:pStyle w:val="Title2"/>
        <w:ind w:left="1440"/>
        <w:jc w:val="left"/>
      </w:pPr>
      <w:r>
        <w:rPr>
          <w:noProof/>
        </w:rPr>
        <w:drawing>
          <wp:inline distT="0" distB="0" distL="0" distR="0" wp14:anchorId="23D93C00" wp14:editId="331D2817">
            <wp:extent cx="3094355" cy="62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7648" w14:textId="5CE2AB2A" w:rsidR="00862194" w:rsidRDefault="00862194" w:rsidP="00DD04FE">
      <w:pPr>
        <w:pStyle w:val="Title2"/>
        <w:numPr>
          <w:ilvl w:val="1"/>
          <w:numId w:val="16"/>
        </w:numPr>
        <w:jc w:val="left"/>
      </w:pPr>
      <w:r>
        <w:t>Show databases.</w:t>
      </w:r>
    </w:p>
    <w:p w14:paraId="7ECD4524" w14:textId="28F72B48" w:rsidR="00862194" w:rsidRDefault="00862194" w:rsidP="00862194">
      <w:pPr>
        <w:pStyle w:val="Title2"/>
        <w:ind w:left="1440"/>
        <w:jc w:val="left"/>
      </w:pPr>
      <w:r>
        <w:rPr>
          <w:noProof/>
        </w:rPr>
        <w:drawing>
          <wp:inline distT="0" distB="0" distL="0" distR="0" wp14:anchorId="00BABD47" wp14:editId="3C8F78FB">
            <wp:extent cx="2040890" cy="1880159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1"/>
                    <a:stretch/>
                  </pic:blipFill>
                  <pic:spPr bwMode="auto">
                    <a:xfrm>
                      <a:off x="0" y="0"/>
                      <a:ext cx="2040890" cy="18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0AFA6" w14:textId="6C5D5CEE" w:rsidR="00862194" w:rsidRDefault="00862194" w:rsidP="00862194">
      <w:pPr>
        <w:pStyle w:val="Title2"/>
        <w:numPr>
          <w:ilvl w:val="1"/>
          <w:numId w:val="16"/>
        </w:numPr>
        <w:jc w:val="left"/>
      </w:pPr>
      <w:r>
        <w:t xml:space="preserve">Use </w:t>
      </w:r>
      <w:proofErr w:type="spellStart"/>
      <w:r>
        <w:t>last_name_here</w:t>
      </w:r>
      <w:proofErr w:type="spellEnd"/>
      <w:r>
        <w:t>.</w:t>
      </w:r>
    </w:p>
    <w:p w14:paraId="54C308BA" w14:textId="7B4D3EF5" w:rsidR="00862194" w:rsidRDefault="00862194" w:rsidP="00862194">
      <w:pPr>
        <w:pStyle w:val="Title2"/>
        <w:ind w:left="1440"/>
        <w:jc w:val="left"/>
      </w:pPr>
      <w:r>
        <w:rPr>
          <w:noProof/>
        </w:rPr>
        <w:drawing>
          <wp:inline distT="0" distB="0" distL="0" distR="0" wp14:anchorId="1E680B0F" wp14:editId="5A6689D3">
            <wp:extent cx="1477645" cy="658495"/>
            <wp:effectExtent l="0" t="0" r="8255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29E0" w14:textId="72D44D5D" w:rsidR="00862194" w:rsidRDefault="00862194">
      <w:r>
        <w:br w:type="page"/>
      </w:r>
    </w:p>
    <w:p w14:paraId="55A8E491" w14:textId="3732C994" w:rsidR="00862194" w:rsidRDefault="00862194" w:rsidP="00862194">
      <w:pPr>
        <w:pStyle w:val="Title2"/>
        <w:ind w:left="144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06AD7A" wp14:editId="5F9EB0A8">
            <wp:simplePos x="0" y="0"/>
            <wp:positionH relativeFrom="column">
              <wp:posOffset>168250</wp:posOffset>
            </wp:positionH>
            <wp:positionV relativeFrom="paragraph">
              <wp:posOffset>0</wp:posOffset>
            </wp:positionV>
            <wp:extent cx="5943600" cy="5509895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725529" w14:textId="71C59BE3" w:rsidR="00DD04FE" w:rsidRDefault="00DD04FE" w:rsidP="00DD04FE">
      <w:pPr>
        <w:pStyle w:val="Title2"/>
        <w:numPr>
          <w:ilvl w:val="0"/>
          <w:numId w:val="16"/>
        </w:numPr>
        <w:jc w:val="left"/>
      </w:pPr>
      <w:r>
        <w:t>Create a table.</w:t>
      </w:r>
    </w:p>
    <w:p w14:paraId="44FA39BE" w14:textId="281A0B56" w:rsidR="00E834EF" w:rsidRDefault="00E834EF" w:rsidP="00E834EF">
      <w:pPr>
        <w:pStyle w:val="Title2"/>
        <w:numPr>
          <w:ilvl w:val="1"/>
          <w:numId w:val="16"/>
        </w:numPr>
        <w:jc w:val="left"/>
      </w:pPr>
      <w:r>
        <w:t>Create table tb2(</w:t>
      </w:r>
      <w:proofErr w:type="spellStart"/>
      <w:r>
        <w:t>user_</w:t>
      </w:r>
      <w:proofErr w:type="gramStart"/>
      <w:r>
        <w:t>idVARCHAR</w:t>
      </w:r>
      <w:proofErr w:type="spellEnd"/>
      <w:r>
        <w:t>(</w:t>
      </w:r>
      <w:proofErr w:type="gramEnd"/>
      <w:r>
        <w:t>50));</w:t>
      </w:r>
    </w:p>
    <w:p w14:paraId="0A319B1E" w14:textId="1B05C61F" w:rsidR="00E834EF" w:rsidRDefault="00E05C1B" w:rsidP="00E834EF">
      <w:pPr>
        <w:pStyle w:val="Title2"/>
        <w:ind w:left="1440"/>
        <w:jc w:val="left"/>
      </w:pPr>
      <w:r>
        <w:rPr>
          <w:noProof/>
        </w:rPr>
        <w:drawing>
          <wp:inline distT="0" distB="0" distL="0" distR="0" wp14:anchorId="2DABD929" wp14:editId="077EF606">
            <wp:extent cx="38481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536E" w14:textId="08E78485" w:rsidR="00E05C1B" w:rsidRDefault="00E05C1B" w:rsidP="00E05C1B">
      <w:r>
        <w:br w:type="page"/>
      </w:r>
    </w:p>
    <w:p w14:paraId="74958B9D" w14:textId="66232CC5" w:rsidR="00E834EF" w:rsidRDefault="00E05C1B" w:rsidP="00E834EF">
      <w:pPr>
        <w:pStyle w:val="Title2"/>
        <w:numPr>
          <w:ilvl w:val="1"/>
          <w:numId w:val="16"/>
        </w:numPr>
        <w:jc w:val="left"/>
      </w:pPr>
      <w:r>
        <w:lastRenderedPageBreak/>
        <w:t>Show tables.</w:t>
      </w:r>
    </w:p>
    <w:p w14:paraId="6E7978DA" w14:textId="577B4EC9" w:rsidR="00E05C1B" w:rsidRDefault="00E05C1B" w:rsidP="00E05C1B">
      <w:pPr>
        <w:pStyle w:val="Title2"/>
        <w:ind w:left="1440"/>
        <w:jc w:val="left"/>
      </w:pPr>
      <w:r>
        <w:rPr>
          <w:noProof/>
        </w:rPr>
        <w:drawing>
          <wp:inline distT="0" distB="0" distL="0" distR="0" wp14:anchorId="215FD083" wp14:editId="667FFF8A">
            <wp:extent cx="1851025" cy="1770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4866" w14:textId="674198D4" w:rsidR="00E05C1B" w:rsidRDefault="00E05C1B" w:rsidP="00E834EF">
      <w:pPr>
        <w:pStyle w:val="Title2"/>
        <w:numPr>
          <w:ilvl w:val="1"/>
          <w:numId w:val="16"/>
        </w:numPr>
        <w:jc w:val="left"/>
      </w:pPr>
      <w:r>
        <w:t>Describe tb2.</w:t>
      </w:r>
    </w:p>
    <w:p w14:paraId="5A90F606" w14:textId="1DE6A775" w:rsidR="00E05C1B" w:rsidRDefault="00C10126" w:rsidP="00E05C1B">
      <w:pPr>
        <w:pStyle w:val="Title2"/>
        <w:ind w:left="144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D8AACA" wp14:editId="34B2F79D">
            <wp:simplePos x="0" y="0"/>
            <wp:positionH relativeFrom="margin">
              <wp:align>right</wp:align>
            </wp:positionH>
            <wp:positionV relativeFrom="paragraph">
              <wp:posOffset>1960398</wp:posOffset>
            </wp:positionV>
            <wp:extent cx="5943600" cy="1732915"/>
            <wp:effectExtent l="0" t="0" r="0" b="635"/>
            <wp:wrapTight wrapText="bothSides">
              <wp:wrapPolygon edited="0">
                <wp:start x="0" y="0"/>
                <wp:lineTo x="0" y="21370"/>
                <wp:lineTo x="21531" y="21370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0B1B350" wp14:editId="2262718F">
            <wp:extent cx="4403725" cy="1697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A5EA" w14:textId="5B195AD4" w:rsidR="00C10126" w:rsidRDefault="00665523" w:rsidP="00665523">
      <w:r>
        <w:br w:type="page"/>
      </w:r>
    </w:p>
    <w:p w14:paraId="4C5CA818" w14:textId="462CBBDF" w:rsidR="00DD04FE" w:rsidRDefault="00DD04FE" w:rsidP="00C10126">
      <w:pPr>
        <w:pStyle w:val="Title2"/>
        <w:numPr>
          <w:ilvl w:val="0"/>
          <w:numId w:val="16"/>
        </w:numPr>
        <w:jc w:val="left"/>
      </w:pPr>
      <w:r>
        <w:lastRenderedPageBreak/>
        <w:t>Add a second field into the table and describe it.</w:t>
      </w:r>
    </w:p>
    <w:p w14:paraId="4D488834" w14:textId="3BA9E8DD" w:rsidR="00DD04FE" w:rsidRDefault="00665523" w:rsidP="00DD04FE">
      <w:pPr>
        <w:pStyle w:val="Title2"/>
        <w:numPr>
          <w:ilvl w:val="1"/>
          <w:numId w:val="16"/>
        </w:numPr>
        <w:jc w:val="left"/>
      </w:pPr>
      <w:r w:rsidRPr="00665523">
        <w:t xml:space="preserve">alter table tb2 add </w:t>
      </w:r>
      <w:proofErr w:type="spellStart"/>
      <w:r w:rsidRPr="00665523">
        <w:t>newfield</w:t>
      </w:r>
      <w:proofErr w:type="spellEnd"/>
      <w:r w:rsidRPr="00665523">
        <w:t xml:space="preserve"> </w:t>
      </w:r>
      <w:proofErr w:type="gramStart"/>
      <w:r w:rsidRPr="00665523">
        <w:t>VARCHAR(</w:t>
      </w:r>
      <w:proofErr w:type="gramEnd"/>
      <w:r w:rsidRPr="00665523">
        <w:t>25)</w:t>
      </w:r>
      <w:r>
        <w:t>.</w:t>
      </w:r>
    </w:p>
    <w:p w14:paraId="73BBB4AC" w14:textId="3642ECF7" w:rsidR="00665523" w:rsidRDefault="00665523" w:rsidP="00665523">
      <w:pPr>
        <w:pStyle w:val="Title2"/>
        <w:ind w:left="1440"/>
        <w:jc w:val="left"/>
      </w:pPr>
      <w:r>
        <w:rPr>
          <w:noProof/>
        </w:rPr>
        <w:drawing>
          <wp:inline distT="0" distB="0" distL="0" distR="0" wp14:anchorId="468FBAAD" wp14:editId="170858CA">
            <wp:extent cx="4030980" cy="1002030"/>
            <wp:effectExtent l="0" t="0" r="762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038B" w14:textId="3FD0773B" w:rsidR="00665523" w:rsidRDefault="00665523" w:rsidP="00DD04FE">
      <w:pPr>
        <w:pStyle w:val="Title2"/>
        <w:numPr>
          <w:ilvl w:val="1"/>
          <w:numId w:val="16"/>
        </w:numPr>
        <w:jc w:val="left"/>
      </w:pPr>
      <w:r>
        <w:t>Describe tb2.</w:t>
      </w:r>
    </w:p>
    <w:p w14:paraId="3B7AD771" w14:textId="17DBF031" w:rsidR="00665523" w:rsidRDefault="00665523" w:rsidP="00665523">
      <w:pPr>
        <w:pStyle w:val="Title2"/>
        <w:ind w:left="1440"/>
        <w:jc w:val="left"/>
      </w:pPr>
      <w:r>
        <w:rPr>
          <w:noProof/>
        </w:rPr>
        <w:drawing>
          <wp:inline distT="0" distB="0" distL="0" distR="0" wp14:anchorId="2DD85D23" wp14:editId="00729C77">
            <wp:extent cx="4535170" cy="1851025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E6F1" w14:textId="6B9A470A" w:rsidR="00665523" w:rsidRDefault="00A31B38" w:rsidP="00665523">
      <w:pPr>
        <w:pStyle w:val="Title2"/>
        <w:ind w:left="144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3B8189" wp14:editId="28183425">
            <wp:simplePos x="0" y="0"/>
            <wp:positionH relativeFrom="column">
              <wp:posOffset>-161392</wp:posOffset>
            </wp:positionH>
            <wp:positionV relativeFrom="paragraph">
              <wp:posOffset>228752</wp:posOffset>
            </wp:positionV>
            <wp:extent cx="6388100" cy="1630680"/>
            <wp:effectExtent l="0" t="0" r="0" b="7620"/>
            <wp:wrapTight wrapText="bothSides">
              <wp:wrapPolygon edited="0">
                <wp:start x="0" y="0"/>
                <wp:lineTo x="0" y="21449"/>
                <wp:lineTo x="21514" y="21449"/>
                <wp:lineTo x="2151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5523">
      <w:headerReference w:type="default" r:id="rId20"/>
      <w:head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B2F9F" w14:textId="77777777" w:rsidR="00551289" w:rsidRDefault="00551289">
      <w:pPr>
        <w:spacing w:line="240" w:lineRule="auto"/>
      </w:pPr>
      <w:r>
        <w:separator/>
      </w:r>
    </w:p>
    <w:p w14:paraId="5D4EC2B3" w14:textId="77777777" w:rsidR="00551289" w:rsidRDefault="00551289"/>
  </w:endnote>
  <w:endnote w:type="continuationSeparator" w:id="0">
    <w:p w14:paraId="01750CBB" w14:textId="77777777" w:rsidR="00551289" w:rsidRDefault="00551289">
      <w:pPr>
        <w:spacing w:line="240" w:lineRule="auto"/>
      </w:pPr>
      <w:r>
        <w:continuationSeparator/>
      </w:r>
    </w:p>
    <w:p w14:paraId="0276144A" w14:textId="77777777" w:rsidR="00551289" w:rsidRDefault="005512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3DD1" w14:textId="77777777" w:rsidR="00551289" w:rsidRDefault="00551289">
      <w:pPr>
        <w:spacing w:line="240" w:lineRule="auto"/>
      </w:pPr>
      <w:r>
        <w:separator/>
      </w:r>
    </w:p>
    <w:p w14:paraId="65C85955" w14:textId="77777777" w:rsidR="00551289" w:rsidRDefault="00551289"/>
  </w:footnote>
  <w:footnote w:type="continuationSeparator" w:id="0">
    <w:p w14:paraId="7FB70A17" w14:textId="77777777" w:rsidR="00551289" w:rsidRDefault="00551289">
      <w:pPr>
        <w:spacing w:line="240" w:lineRule="auto"/>
      </w:pPr>
      <w:r>
        <w:continuationSeparator/>
      </w:r>
    </w:p>
    <w:p w14:paraId="2C0B1FCC" w14:textId="77777777" w:rsidR="00551289" w:rsidRDefault="005512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28E7" w14:textId="5A631126" w:rsidR="00E81978" w:rsidRDefault="00DD04FE">
    <w:pPr>
      <w:pStyle w:val="Header"/>
    </w:pPr>
    <w:sdt>
      <w:sdtPr>
        <w:alias w:val="Running head"/>
        <w:tag w:val=""/>
        <w:id w:val="12739865"/>
        <w:placeholder>
          <w:docPart w:val="CDC9EE62F0A847A2B135D664BE507C0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DD04FE">
          <w:t>PRACTICING QUERY LANGUAGE IN</w:t>
        </w:r>
        <w:r>
          <w:t xml:space="preserve"> CODIO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7370" w14:textId="1C85A70A" w:rsidR="00E81978" w:rsidRDefault="00DD04FE">
    <w:pPr>
      <w:pStyle w:val="Header"/>
      <w:rPr>
        <w:rStyle w:val="Strong"/>
      </w:rPr>
    </w:pPr>
    <w:r>
      <w:t>PRACTICING QUERY LANGUAGE IN CODIO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ADC313D"/>
    <w:multiLevelType w:val="hybridMultilevel"/>
    <w:tmpl w:val="747A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4702196">
    <w:abstractNumId w:val="9"/>
  </w:num>
  <w:num w:numId="2" w16cid:durableId="1210919846">
    <w:abstractNumId w:val="7"/>
  </w:num>
  <w:num w:numId="3" w16cid:durableId="379406522">
    <w:abstractNumId w:val="6"/>
  </w:num>
  <w:num w:numId="4" w16cid:durableId="500701121">
    <w:abstractNumId w:val="5"/>
  </w:num>
  <w:num w:numId="5" w16cid:durableId="983973338">
    <w:abstractNumId w:val="4"/>
  </w:num>
  <w:num w:numId="6" w16cid:durableId="1451968645">
    <w:abstractNumId w:val="8"/>
  </w:num>
  <w:num w:numId="7" w16cid:durableId="989292563">
    <w:abstractNumId w:val="3"/>
  </w:num>
  <w:num w:numId="8" w16cid:durableId="1492866858">
    <w:abstractNumId w:val="2"/>
  </w:num>
  <w:num w:numId="9" w16cid:durableId="1216620483">
    <w:abstractNumId w:val="1"/>
  </w:num>
  <w:num w:numId="10" w16cid:durableId="15082330">
    <w:abstractNumId w:val="0"/>
  </w:num>
  <w:num w:numId="11" w16cid:durableId="1559590372">
    <w:abstractNumId w:val="9"/>
    <w:lvlOverride w:ilvl="0">
      <w:startOverride w:val="1"/>
    </w:lvlOverride>
  </w:num>
  <w:num w:numId="12" w16cid:durableId="844398059">
    <w:abstractNumId w:val="14"/>
  </w:num>
  <w:num w:numId="13" w16cid:durableId="2136756249">
    <w:abstractNumId w:val="12"/>
  </w:num>
  <w:num w:numId="14" w16cid:durableId="1268466189">
    <w:abstractNumId w:val="11"/>
  </w:num>
  <w:num w:numId="15" w16cid:durableId="1429696561">
    <w:abstractNumId w:val="13"/>
  </w:num>
  <w:num w:numId="16" w16cid:durableId="8953178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FE"/>
    <w:rsid w:val="000D3F41"/>
    <w:rsid w:val="00355DCA"/>
    <w:rsid w:val="00551289"/>
    <w:rsid w:val="00551A02"/>
    <w:rsid w:val="005534FA"/>
    <w:rsid w:val="005D3A03"/>
    <w:rsid w:val="00665523"/>
    <w:rsid w:val="008002C0"/>
    <w:rsid w:val="00862194"/>
    <w:rsid w:val="008C5323"/>
    <w:rsid w:val="009A6A3B"/>
    <w:rsid w:val="00A31B38"/>
    <w:rsid w:val="00B823AA"/>
    <w:rsid w:val="00BA45DB"/>
    <w:rsid w:val="00BF4184"/>
    <w:rsid w:val="00C0601E"/>
    <w:rsid w:val="00C10126"/>
    <w:rsid w:val="00C31D30"/>
    <w:rsid w:val="00CD6E39"/>
    <w:rsid w:val="00CF6E91"/>
    <w:rsid w:val="00D85B68"/>
    <w:rsid w:val="00DD04FE"/>
    <w:rsid w:val="00E05C1B"/>
    <w:rsid w:val="00E6004D"/>
    <w:rsid w:val="00E81978"/>
    <w:rsid w:val="00E834EF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25F7F"/>
  <w15:chartTrackingRefBased/>
  <w15:docId w15:val="{A306BC78-06CA-4450-BCA6-4345B513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249603CC5742E19783A6E1B169B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11EE3-0AD2-427F-BD55-8F5459529B3A}"/>
      </w:docPartPr>
      <w:docPartBody>
        <w:p w:rsidR="00000000" w:rsidRDefault="00000000">
          <w:pPr>
            <w:pStyle w:val="0D249603CC5742E19783A6E1B169B707"/>
          </w:pPr>
          <w:r>
            <w:t>[Title Here, up to 12 Words, on One to Two Lines]</w:t>
          </w:r>
        </w:p>
      </w:docPartBody>
    </w:docPart>
    <w:docPart>
      <w:docPartPr>
        <w:name w:val="CDC9EE62F0A847A2B135D664BE50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0443B-CE1F-4D73-B3C8-B0677EA86F15}"/>
      </w:docPartPr>
      <w:docPartBody>
        <w:p w:rsidR="00000000" w:rsidRDefault="00000000">
          <w:pPr>
            <w:pStyle w:val="CDC9EE62F0A847A2B135D664BE507C0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90"/>
    <w:rsid w:val="00F5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249603CC5742E19783A6E1B169B707">
    <w:name w:val="0D249603CC5742E19783A6E1B169B707"/>
  </w:style>
  <w:style w:type="paragraph" w:customStyle="1" w:styleId="C60218AB1F8C40DF84FAA0F6A48F82DA">
    <w:name w:val="C60218AB1F8C40DF84FAA0F6A48F82DA"/>
  </w:style>
  <w:style w:type="paragraph" w:customStyle="1" w:styleId="0B44B1936A6341CC95ECE6E8A8F5DF84">
    <w:name w:val="0B44B1936A6341CC95ECE6E8A8F5DF84"/>
  </w:style>
  <w:style w:type="paragraph" w:customStyle="1" w:styleId="9031987683EC4905853465251EB6D473">
    <w:name w:val="9031987683EC4905853465251EB6D473"/>
  </w:style>
  <w:style w:type="paragraph" w:customStyle="1" w:styleId="86733B4CA34E4D1D87D8A0FF21844913">
    <w:name w:val="86733B4CA34E4D1D87D8A0FF21844913"/>
  </w:style>
  <w:style w:type="paragraph" w:customStyle="1" w:styleId="5F91515F0FAE43EDAEC09DAAC27370B1">
    <w:name w:val="5F91515F0FAE43EDAEC09DAAC27370B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0BE2F87D988445DBAE7F97254F5CD89F">
    <w:name w:val="0BE2F87D988445DBAE7F97254F5CD89F"/>
  </w:style>
  <w:style w:type="paragraph" w:customStyle="1" w:styleId="D9FB9BA8789C4EE399756F06C1BCFC2C">
    <w:name w:val="D9FB9BA8789C4EE399756F06C1BCFC2C"/>
  </w:style>
  <w:style w:type="paragraph" w:customStyle="1" w:styleId="EFC2F7A5D92F4382AC1AB05C4A2F64F5">
    <w:name w:val="EFC2F7A5D92F4382AC1AB05C4A2F64F5"/>
  </w:style>
  <w:style w:type="paragraph" w:customStyle="1" w:styleId="233D625FE2154B899D71F43625E8B822">
    <w:name w:val="233D625FE2154B899D71F43625E8B822"/>
  </w:style>
  <w:style w:type="paragraph" w:customStyle="1" w:styleId="F08BF3EBC9814D299510A29DA442DC26">
    <w:name w:val="F08BF3EBC9814D299510A29DA442DC26"/>
  </w:style>
  <w:style w:type="paragraph" w:customStyle="1" w:styleId="A58ADE1F904B4ED7BA88D5D2A350D0C8">
    <w:name w:val="A58ADE1F904B4ED7BA88D5D2A350D0C8"/>
  </w:style>
  <w:style w:type="paragraph" w:customStyle="1" w:styleId="A53E7BE67E114052917C2ED7ABF4944B">
    <w:name w:val="A53E7BE67E114052917C2ED7ABF4944B"/>
  </w:style>
  <w:style w:type="paragraph" w:customStyle="1" w:styleId="559D794AE8984E219139024B5FC10261">
    <w:name w:val="559D794AE8984E219139024B5FC10261"/>
  </w:style>
  <w:style w:type="paragraph" w:customStyle="1" w:styleId="9CEB61A3A39F4CA5B2A6536F6C94204A">
    <w:name w:val="9CEB61A3A39F4CA5B2A6536F6C94204A"/>
  </w:style>
  <w:style w:type="paragraph" w:customStyle="1" w:styleId="83141054DF7E4785984C37F30A593293">
    <w:name w:val="83141054DF7E4785984C37F30A593293"/>
  </w:style>
  <w:style w:type="paragraph" w:customStyle="1" w:styleId="08D458C135A349E58F1872F8E757653E">
    <w:name w:val="08D458C135A349E58F1872F8E757653E"/>
  </w:style>
  <w:style w:type="paragraph" w:customStyle="1" w:styleId="D2A77E72C4FB44C8B2B6E8FF3A3E6B14">
    <w:name w:val="D2A77E72C4FB44C8B2B6E8FF3A3E6B14"/>
  </w:style>
  <w:style w:type="paragraph" w:customStyle="1" w:styleId="3E246EBEBC144505A350FB679FD996F1">
    <w:name w:val="3E246EBEBC144505A350FB679FD996F1"/>
  </w:style>
  <w:style w:type="paragraph" w:customStyle="1" w:styleId="7D8F15C322F2437DAF4DA35A4D76F652">
    <w:name w:val="7D8F15C322F2437DAF4DA35A4D76F652"/>
  </w:style>
  <w:style w:type="paragraph" w:customStyle="1" w:styleId="BECDCF638C6643BDA6BFED987A838CA8">
    <w:name w:val="BECDCF638C6643BDA6BFED987A838CA8"/>
  </w:style>
  <w:style w:type="paragraph" w:customStyle="1" w:styleId="6F7C28B10588435687DD4E18D8A1CD1F">
    <w:name w:val="6F7C28B10588435687DD4E18D8A1CD1F"/>
  </w:style>
  <w:style w:type="paragraph" w:customStyle="1" w:styleId="0C24DCB3B0BB439AB9B54252BC00CF41">
    <w:name w:val="0C24DCB3B0BB439AB9B54252BC00CF41"/>
  </w:style>
  <w:style w:type="paragraph" w:customStyle="1" w:styleId="154D015C8C204B489AC7366A3998D39D">
    <w:name w:val="154D015C8C204B489AC7366A3998D39D"/>
  </w:style>
  <w:style w:type="paragraph" w:customStyle="1" w:styleId="574FECFCF7964182B2C552535E6F0283">
    <w:name w:val="574FECFCF7964182B2C552535E6F0283"/>
  </w:style>
  <w:style w:type="paragraph" w:customStyle="1" w:styleId="43C6CB14F8274C268FD964F50A29C281">
    <w:name w:val="43C6CB14F8274C268FD964F50A29C281"/>
  </w:style>
  <w:style w:type="paragraph" w:customStyle="1" w:styleId="3EF3515FDF3B4969B0EA1B8563E38701">
    <w:name w:val="3EF3515FDF3B4969B0EA1B8563E38701"/>
  </w:style>
  <w:style w:type="paragraph" w:customStyle="1" w:styleId="989488C93B194DAF9D2A69E85553D9F2">
    <w:name w:val="989488C93B194DAF9D2A69E85553D9F2"/>
  </w:style>
  <w:style w:type="paragraph" w:customStyle="1" w:styleId="F342A7720F1E42F6870281C1C5433F81">
    <w:name w:val="F342A7720F1E42F6870281C1C5433F81"/>
  </w:style>
  <w:style w:type="paragraph" w:customStyle="1" w:styleId="61BCD81A74CC4FBDAB1CEFBF7CF07462">
    <w:name w:val="61BCD81A74CC4FBDAB1CEFBF7CF07462"/>
  </w:style>
  <w:style w:type="paragraph" w:customStyle="1" w:styleId="FBBED07ED1194097AAF0A10A0E311D63">
    <w:name w:val="FBBED07ED1194097AAF0A10A0E311D63"/>
  </w:style>
  <w:style w:type="paragraph" w:customStyle="1" w:styleId="797024142B5E4AC6B5FB819344473EFB">
    <w:name w:val="797024142B5E4AC6B5FB819344473EFB"/>
  </w:style>
  <w:style w:type="paragraph" w:customStyle="1" w:styleId="84A9D6E7D2A845E4B02125D5ADD27511">
    <w:name w:val="84A9D6E7D2A845E4B02125D5ADD27511"/>
  </w:style>
  <w:style w:type="paragraph" w:customStyle="1" w:styleId="1CF8327201D04CBCB71B13420E05746B">
    <w:name w:val="1CF8327201D04CBCB71B13420E05746B"/>
  </w:style>
  <w:style w:type="paragraph" w:customStyle="1" w:styleId="4F51096DCA8542829AEFCC3673623CC0">
    <w:name w:val="4F51096DCA8542829AEFCC3673623CC0"/>
  </w:style>
  <w:style w:type="paragraph" w:customStyle="1" w:styleId="083E2D9D8A7B442AA2744BAF38E1D1F2">
    <w:name w:val="083E2D9D8A7B442AA2744BAF38E1D1F2"/>
  </w:style>
  <w:style w:type="paragraph" w:customStyle="1" w:styleId="C51D3C5AF9714CC28A0696C96B097D26">
    <w:name w:val="C51D3C5AF9714CC28A0696C96B097D26"/>
  </w:style>
  <w:style w:type="paragraph" w:customStyle="1" w:styleId="D66162CCC8E546F6AE6893F805EB0248">
    <w:name w:val="D66162CCC8E546F6AE6893F805EB0248"/>
  </w:style>
  <w:style w:type="paragraph" w:customStyle="1" w:styleId="331B3634178D4F1A9C2BBC1D1E2D52CB">
    <w:name w:val="331B3634178D4F1A9C2BBC1D1E2D52CB"/>
  </w:style>
  <w:style w:type="paragraph" w:customStyle="1" w:styleId="8AA9C4ACB89849858864D2351D6B950F">
    <w:name w:val="8AA9C4ACB89849858864D2351D6B950F"/>
  </w:style>
  <w:style w:type="paragraph" w:customStyle="1" w:styleId="D7B46AEDF5FD4685A24F7CF5B49602FF">
    <w:name w:val="D7B46AEDF5FD4685A24F7CF5B49602FF"/>
  </w:style>
  <w:style w:type="paragraph" w:customStyle="1" w:styleId="668031D43FD443309D9C93A91F4D259B">
    <w:name w:val="668031D43FD443309D9C93A91F4D259B"/>
  </w:style>
  <w:style w:type="paragraph" w:customStyle="1" w:styleId="3D9C72B372624C7C81F9C5F289B27B97">
    <w:name w:val="3D9C72B372624C7C81F9C5F289B27B97"/>
  </w:style>
  <w:style w:type="paragraph" w:customStyle="1" w:styleId="C37085F8287E43CF900FE309A3AEFE98">
    <w:name w:val="C37085F8287E43CF900FE309A3AEFE98"/>
  </w:style>
  <w:style w:type="paragraph" w:customStyle="1" w:styleId="5023B1752CE24E72825357A380136E04">
    <w:name w:val="5023B1752CE24E72825357A380136E04"/>
  </w:style>
  <w:style w:type="paragraph" w:customStyle="1" w:styleId="04F7B754C1424C66A141DC418C04ED7B">
    <w:name w:val="04F7B754C1424C66A141DC418C04ED7B"/>
  </w:style>
  <w:style w:type="paragraph" w:customStyle="1" w:styleId="E5F03CD9534C4E49BBDB2DCBDFCDEE10">
    <w:name w:val="E5F03CD9534C4E49BBDB2DCBDFCDEE10"/>
  </w:style>
  <w:style w:type="paragraph" w:customStyle="1" w:styleId="7684B1B4E5AD47DD95F2BDB48124D794">
    <w:name w:val="7684B1B4E5AD47DD95F2BDB48124D794"/>
  </w:style>
  <w:style w:type="paragraph" w:customStyle="1" w:styleId="899BA487E6664CDFAD387BAFA7B13F87">
    <w:name w:val="899BA487E6664CDFAD387BAFA7B13F87"/>
  </w:style>
  <w:style w:type="paragraph" w:customStyle="1" w:styleId="5340187D952B4126AF3695D043203A31">
    <w:name w:val="5340187D952B4126AF3695D043203A31"/>
  </w:style>
  <w:style w:type="paragraph" w:customStyle="1" w:styleId="C98448F353664CFF8A5C7779DF216FEE">
    <w:name w:val="C98448F353664CFF8A5C7779DF216FEE"/>
  </w:style>
  <w:style w:type="paragraph" w:customStyle="1" w:styleId="9C869E14AFA64096ABC70DACB957EB34">
    <w:name w:val="9C869E14AFA64096ABC70DACB957EB34"/>
  </w:style>
  <w:style w:type="paragraph" w:customStyle="1" w:styleId="251A12E515864BD790F120225B9043F6">
    <w:name w:val="251A12E515864BD790F120225B9043F6"/>
  </w:style>
  <w:style w:type="paragraph" w:customStyle="1" w:styleId="13A5456279C5478B8014CDD216D3F5FB">
    <w:name w:val="13A5456279C5478B8014CDD216D3F5FB"/>
  </w:style>
  <w:style w:type="paragraph" w:customStyle="1" w:styleId="16114EC9DDF14EE6823A728B2F856F0F">
    <w:name w:val="16114EC9DDF14EE6823A728B2F856F0F"/>
  </w:style>
  <w:style w:type="paragraph" w:customStyle="1" w:styleId="EB3476ECA40F41C493374B9D0F138479">
    <w:name w:val="EB3476ECA40F41C493374B9D0F138479"/>
  </w:style>
  <w:style w:type="paragraph" w:customStyle="1" w:styleId="D6C1038D1B874E64AF99FB2568D5DA0D">
    <w:name w:val="D6C1038D1B874E64AF99FB2568D5DA0D"/>
  </w:style>
  <w:style w:type="paragraph" w:customStyle="1" w:styleId="28C37E31D30B4001855D210B9B8DA53C">
    <w:name w:val="28C37E31D30B4001855D210B9B8DA53C"/>
  </w:style>
  <w:style w:type="paragraph" w:customStyle="1" w:styleId="CB5341E1E6B14ED5B97EBFED75E3B4B4">
    <w:name w:val="CB5341E1E6B14ED5B97EBFED75E3B4B4"/>
  </w:style>
  <w:style w:type="paragraph" w:customStyle="1" w:styleId="6A0B8BB6B8664E3A98AD443CAEE59004">
    <w:name w:val="6A0B8BB6B8664E3A98AD443CAEE59004"/>
  </w:style>
  <w:style w:type="paragraph" w:customStyle="1" w:styleId="F9792AA514BA42C0ADC10D37A4CD4BF9">
    <w:name w:val="F9792AA514BA42C0ADC10D37A4CD4BF9"/>
  </w:style>
  <w:style w:type="paragraph" w:customStyle="1" w:styleId="CDC9EE62F0A847A2B135D664BE507C0B">
    <w:name w:val="CDC9EE62F0A847A2B135D664BE507C0B"/>
  </w:style>
  <w:style w:type="paragraph" w:customStyle="1" w:styleId="088590D04E354656AC5228BACB7FFFC5">
    <w:name w:val="088590D04E354656AC5228BACB7FF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PRACTICING QUERY LANGUAGE IN CODIO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25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Practicing Query Language in Codio
DAD 220 Intro to Struct Database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Query Language in Codio
DAD 220 Intro to Struct Database</dc:title>
  <dc:subject/>
  <dc:creator>SercH MateoS</dc:creator>
  <cp:keywords/>
  <dc:description/>
  <cp:lastModifiedBy>SercH MateoS</cp:lastModifiedBy>
  <cp:revision>3</cp:revision>
  <dcterms:created xsi:type="dcterms:W3CDTF">2023-02-28T17:42:00Z</dcterms:created>
  <dcterms:modified xsi:type="dcterms:W3CDTF">2023-02-28T18:33:00Z</dcterms:modified>
</cp:coreProperties>
</file>