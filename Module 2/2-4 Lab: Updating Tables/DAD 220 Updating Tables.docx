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5A18" w14:textId="531E6814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04C8BABD9A354506B4183A7E15FE0D8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7063A2">
            <w:t>Updating Tables</w:t>
          </w:r>
          <w:r w:rsidR="007063A2">
            <w:br/>
            <w:t>DAD 220 Intro to Struct Database Env</w:t>
          </w:r>
        </w:sdtContent>
      </w:sdt>
    </w:p>
    <w:p w14:paraId="76D818B7" w14:textId="5D648021" w:rsidR="00B823AA" w:rsidRDefault="007063A2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5B39280E" w14:textId="63FF74E5" w:rsidR="00E81978" w:rsidRDefault="007063A2" w:rsidP="00B823AA">
      <w:pPr>
        <w:pStyle w:val="Title2"/>
      </w:pPr>
      <w:r>
        <w:t>Southern New Hampshire University</w:t>
      </w:r>
    </w:p>
    <w:p w14:paraId="5A346CA0" w14:textId="2838247F" w:rsidR="007063A2" w:rsidRDefault="007063A2">
      <w:r>
        <w:br w:type="page"/>
      </w:r>
    </w:p>
    <w:p w14:paraId="0CDCE4F8" w14:textId="3AE52F3C" w:rsidR="007063A2" w:rsidRDefault="009C5ADF" w:rsidP="009C5ADF">
      <w:pPr>
        <w:pStyle w:val="Title2"/>
        <w:numPr>
          <w:ilvl w:val="0"/>
          <w:numId w:val="16"/>
        </w:numPr>
        <w:jc w:val="both"/>
      </w:pPr>
      <w:r>
        <w:lastRenderedPageBreak/>
        <w:t>Connect to the database.</w:t>
      </w:r>
    </w:p>
    <w:p w14:paraId="0551D656" w14:textId="06AF6D20" w:rsidR="009C5ADF" w:rsidRDefault="002B271D" w:rsidP="009C5ADF">
      <w:pPr>
        <w:pStyle w:val="Title2"/>
        <w:ind w:left="72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4FC2CF" wp14:editId="55701597">
            <wp:simplePos x="0" y="0"/>
            <wp:positionH relativeFrom="column">
              <wp:posOffset>111865</wp:posOffset>
            </wp:positionH>
            <wp:positionV relativeFrom="paragraph">
              <wp:posOffset>782012</wp:posOffset>
            </wp:positionV>
            <wp:extent cx="5943600" cy="2597785"/>
            <wp:effectExtent l="0" t="0" r="0" b="0"/>
            <wp:wrapThrough wrapText="bothSides">
              <wp:wrapPolygon edited="0">
                <wp:start x="0" y="0"/>
                <wp:lineTo x="0" y="21384"/>
                <wp:lineTo x="21531" y="21384"/>
                <wp:lineTo x="21531" y="0"/>
                <wp:lineTo x="0" y="0"/>
              </wp:wrapPolygon>
            </wp:wrapThrough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42"/>
                    <a:stretch/>
                  </pic:blipFill>
                  <pic:spPr bwMode="auto"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5ADF">
        <w:rPr>
          <w:noProof/>
        </w:rPr>
        <w:drawing>
          <wp:inline distT="0" distB="0" distL="0" distR="0" wp14:anchorId="2C0DEE35" wp14:editId="118E2448">
            <wp:extent cx="532384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8964E" w14:textId="29965108" w:rsidR="009C5ADF" w:rsidRDefault="009C5ADF" w:rsidP="009C5ADF">
      <w:pPr>
        <w:pStyle w:val="Title2"/>
        <w:ind w:left="720"/>
        <w:jc w:val="both"/>
      </w:pPr>
    </w:p>
    <w:p w14:paraId="2647A3B4" w14:textId="384DB60E" w:rsidR="009C5ADF" w:rsidRDefault="009C5ADF" w:rsidP="009C5ADF">
      <w:pPr>
        <w:pStyle w:val="Title2"/>
        <w:numPr>
          <w:ilvl w:val="0"/>
          <w:numId w:val="16"/>
        </w:numPr>
        <w:jc w:val="both"/>
      </w:pPr>
      <w:r>
        <w:t>Create the Employee table.</w:t>
      </w:r>
    </w:p>
    <w:p w14:paraId="4D131F9F" w14:textId="47F91FF7" w:rsidR="009C5ADF" w:rsidRDefault="009C5ADF" w:rsidP="009C5ADF">
      <w:pPr>
        <w:pStyle w:val="Title2"/>
        <w:ind w:left="720"/>
      </w:pPr>
      <w:r>
        <w:rPr>
          <w:noProof/>
        </w:rPr>
        <w:drawing>
          <wp:inline distT="0" distB="0" distL="0" distR="0" wp14:anchorId="2127A298" wp14:editId="60636B3E">
            <wp:extent cx="2451049" cy="2677896"/>
            <wp:effectExtent l="0" t="0" r="6985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5"/>
                    <a:stretch/>
                  </pic:blipFill>
                  <pic:spPr bwMode="auto">
                    <a:xfrm>
                      <a:off x="0" y="0"/>
                      <a:ext cx="2454561" cy="268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C25F7" w14:textId="73594966" w:rsidR="002B271D" w:rsidRDefault="002B271D" w:rsidP="009C5ADF">
      <w:pPr>
        <w:pStyle w:val="Title2"/>
        <w:ind w:left="720"/>
      </w:pPr>
    </w:p>
    <w:p w14:paraId="4361B1A2" w14:textId="77777777" w:rsidR="002B271D" w:rsidRDefault="002B271D" w:rsidP="009C5ADF">
      <w:pPr>
        <w:pStyle w:val="Title2"/>
        <w:ind w:left="720"/>
      </w:pPr>
    </w:p>
    <w:p w14:paraId="25BC8AC0" w14:textId="77777777" w:rsidR="009C5ADF" w:rsidRDefault="009C5ADF" w:rsidP="009C5ADF">
      <w:pPr>
        <w:pStyle w:val="Title2"/>
        <w:ind w:left="720"/>
      </w:pPr>
    </w:p>
    <w:p w14:paraId="27C58F27" w14:textId="686A544D" w:rsidR="009C5ADF" w:rsidRDefault="009C5ADF" w:rsidP="009C5ADF">
      <w:pPr>
        <w:pStyle w:val="Title2"/>
        <w:numPr>
          <w:ilvl w:val="0"/>
          <w:numId w:val="16"/>
        </w:numPr>
        <w:jc w:val="both"/>
      </w:pPr>
      <w:r>
        <w:lastRenderedPageBreak/>
        <w:t>Create the Branches table.</w:t>
      </w:r>
    </w:p>
    <w:p w14:paraId="52310EB3" w14:textId="418F3CA9" w:rsidR="009C5ADF" w:rsidRDefault="002B271D" w:rsidP="002B271D">
      <w:pPr>
        <w:pStyle w:val="Title2"/>
        <w:ind w:left="720"/>
      </w:pPr>
      <w:r>
        <w:rPr>
          <w:noProof/>
        </w:rPr>
        <w:drawing>
          <wp:inline distT="0" distB="0" distL="0" distR="0" wp14:anchorId="45A1A721" wp14:editId="23E2742A">
            <wp:extent cx="3079750" cy="1189355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1945" w14:textId="426B840A" w:rsidR="002B271D" w:rsidRDefault="002B271D" w:rsidP="002B271D">
      <w:pPr>
        <w:pStyle w:val="Title2"/>
        <w:ind w:left="720"/>
      </w:pPr>
      <w:r>
        <w:rPr>
          <w:noProof/>
        </w:rPr>
        <w:drawing>
          <wp:inline distT="0" distB="0" distL="0" distR="0" wp14:anchorId="080C63DC" wp14:editId="0701C62A">
            <wp:extent cx="5943600" cy="219900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1B2C" w14:textId="5F7922E1" w:rsidR="009C5ADF" w:rsidRDefault="002B271D" w:rsidP="009C5ADF">
      <w:pPr>
        <w:pStyle w:val="Title2"/>
        <w:numPr>
          <w:ilvl w:val="0"/>
          <w:numId w:val="16"/>
        </w:numPr>
        <w:jc w:val="both"/>
      </w:pPr>
      <w:r>
        <w:t>Describe them.</w:t>
      </w:r>
    </w:p>
    <w:p w14:paraId="4EF00A89" w14:textId="2EA11C63" w:rsidR="002B271D" w:rsidRDefault="00262679" w:rsidP="002B271D">
      <w:pPr>
        <w:pStyle w:val="Title2"/>
        <w:numPr>
          <w:ilvl w:val="1"/>
          <w:numId w:val="16"/>
        </w:num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7247FA" wp14:editId="16902F7F">
            <wp:simplePos x="0" y="0"/>
            <wp:positionH relativeFrom="column">
              <wp:posOffset>650739</wp:posOffset>
            </wp:positionH>
            <wp:positionV relativeFrom="paragraph">
              <wp:posOffset>350520</wp:posOffset>
            </wp:positionV>
            <wp:extent cx="5048885" cy="2647950"/>
            <wp:effectExtent l="0" t="0" r="0" b="0"/>
            <wp:wrapThrough wrapText="bothSides">
              <wp:wrapPolygon edited="0">
                <wp:start x="0" y="0"/>
                <wp:lineTo x="0" y="21445"/>
                <wp:lineTo x="21516" y="21445"/>
                <wp:lineTo x="2151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271D">
        <w:t>Describe Employee.</w:t>
      </w:r>
    </w:p>
    <w:p w14:paraId="4D7EC392" w14:textId="27F2F4AB" w:rsidR="002B271D" w:rsidRDefault="002B271D" w:rsidP="00262679">
      <w:pPr>
        <w:pStyle w:val="Title2"/>
        <w:ind w:left="1440"/>
      </w:pPr>
    </w:p>
    <w:p w14:paraId="74D92C76" w14:textId="57B1E106" w:rsidR="002B271D" w:rsidRDefault="002B271D" w:rsidP="002B271D">
      <w:r>
        <w:br w:type="page"/>
      </w:r>
    </w:p>
    <w:p w14:paraId="5CABBEA2" w14:textId="54F51790" w:rsidR="002B271D" w:rsidRDefault="00262679" w:rsidP="002B271D">
      <w:pPr>
        <w:pStyle w:val="Title2"/>
        <w:numPr>
          <w:ilvl w:val="1"/>
          <w:numId w:val="16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6B7DA84" wp14:editId="59D2E533">
            <wp:simplePos x="0" y="0"/>
            <wp:positionH relativeFrom="column">
              <wp:posOffset>566591</wp:posOffset>
            </wp:positionH>
            <wp:positionV relativeFrom="paragraph">
              <wp:posOffset>342370</wp:posOffset>
            </wp:positionV>
            <wp:extent cx="5088255" cy="4179570"/>
            <wp:effectExtent l="0" t="0" r="0" b="0"/>
            <wp:wrapThrough wrapText="bothSides">
              <wp:wrapPolygon edited="0">
                <wp:start x="0" y="0"/>
                <wp:lineTo x="0" y="21462"/>
                <wp:lineTo x="21511" y="21462"/>
                <wp:lineTo x="21511" y="0"/>
                <wp:lineTo x="0" y="0"/>
              </wp:wrapPolygon>
            </wp:wrapThrough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271D">
        <w:t>Describe Branches.</w:t>
      </w:r>
    </w:p>
    <w:p w14:paraId="20E1A23D" w14:textId="4580FFCA" w:rsidR="00262679" w:rsidRDefault="00262679">
      <w:r>
        <w:br w:type="page"/>
      </w:r>
    </w:p>
    <w:p w14:paraId="7BF97F72" w14:textId="5DBAEC15" w:rsidR="00262679" w:rsidRDefault="00262679" w:rsidP="00262679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7A13CA" wp14:editId="1B9C44F7">
            <wp:simplePos x="0" y="0"/>
            <wp:positionH relativeFrom="margin">
              <wp:posOffset>318135</wp:posOffset>
            </wp:positionH>
            <wp:positionV relativeFrom="paragraph">
              <wp:posOffset>444012</wp:posOffset>
            </wp:positionV>
            <wp:extent cx="5943600" cy="5223510"/>
            <wp:effectExtent l="0" t="0" r="0" b="0"/>
            <wp:wrapThrough wrapText="bothSides">
              <wp:wrapPolygon edited="0">
                <wp:start x="0" y="0"/>
                <wp:lineTo x="0" y="21505"/>
                <wp:lineTo x="21531" y="21505"/>
                <wp:lineTo x="2153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6D211A" w14:textId="2C15DC8E" w:rsidR="00262679" w:rsidRDefault="00262679" w:rsidP="00262679">
      <w:pPr>
        <w:pStyle w:val="Title2"/>
        <w:ind w:left="1440"/>
      </w:pPr>
    </w:p>
    <w:p w14:paraId="1DC3C07C" w14:textId="0E198E73" w:rsidR="00262679" w:rsidRDefault="00262679" w:rsidP="00262679">
      <w:pPr>
        <w:pStyle w:val="Title2"/>
        <w:ind w:left="1440"/>
      </w:pPr>
    </w:p>
    <w:p w14:paraId="3CBB4855" w14:textId="18A5EAD0" w:rsidR="00262679" w:rsidRDefault="00262679" w:rsidP="00262679">
      <w:pPr>
        <w:pStyle w:val="Title2"/>
        <w:ind w:left="1440"/>
      </w:pPr>
    </w:p>
    <w:p w14:paraId="302DE217" w14:textId="5E62B4E6" w:rsidR="00262679" w:rsidRDefault="00262679" w:rsidP="00262679">
      <w:pPr>
        <w:pStyle w:val="Title2"/>
        <w:ind w:left="1440"/>
      </w:pPr>
    </w:p>
    <w:p w14:paraId="0BC2B5D9" w14:textId="47C6F496" w:rsidR="00262679" w:rsidRDefault="00262679" w:rsidP="00262679">
      <w:pPr>
        <w:pStyle w:val="Title2"/>
        <w:ind w:left="1440"/>
      </w:pPr>
    </w:p>
    <w:p w14:paraId="36A20585" w14:textId="00BA8FCB" w:rsidR="00262679" w:rsidRDefault="00262679" w:rsidP="00262679">
      <w:pPr>
        <w:pStyle w:val="Title2"/>
        <w:ind w:left="1440"/>
      </w:pPr>
    </w:p>
    <w:p w14:paraId="102B155F" w14:textId="77777777" w:rsidR="00262679" w:rsidRDefault="00262679" w:rsidP="00262679">
      <w:pPr>
        <w:pStyle w:val="Title2"/>
        <w:ind w:left="1440"/>
      </w:pPr>
    </w:p>
    <w:p w14:paraId="0015CA80" w14:textId="53FD2D43" w:rsidR="00262679" w:rsidRDefault="00262679" w:rsidP="00262679">
      <w:pPr>
        <w:pStyle w:val="Title2"/>
        <w:numPr>
          <w:ilvl w:val="0"/>
          <w:numId w:val="16"/>
        </w:numPr>
        <w:jc w:val="both"/>
      </w:pPr>
      <w:r>
        <w:lastRenderedPageBreak/>
        <w:t>Insert records into the Employee table.</w:t>
      </w:r>
    </w:p>
    <w:p w14:paraId="00739664" w14:textId="07E57673" w:rsidR="00262679" w:rsidRDefault="00262679" w:rsidP="00262679">
      <w:pPr>
        <w:pStyle w:val="Title2"/>
        <w:numPr>
          <w:ilvl w:val="1"/>
          <w:numId w:val="16"/>
        </w:num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5678A6" wp14:editId="6B60869B">
            <wp:simplePos x="0" y="0"/>
            <wp:positionH relativeFrom="column">
              <wp:posOffset>201930</wp:posOffset>
            </wp:positionH>
            <wp:positionV relativeFrom="paragraph">
              <wp:posOffset>329565</wp:posOffset>
            </wp:positionV>
            <wp:extent cx="5890260" cy="1109980"/>
            <wp:effectExtent l="0" t="0" r="0" b="0"/>
            <wp:wrapThrough wrapText="bothSides">
              <wp:wrapPolygon edited="0">
                <wp:start x="0" y="0"/>
                <wp:lineTo x="0" y="21130"/>
                <wp:lineTo x="21516" y="21130"/>
                <wp:lineTo x="21516" y="0"/>
                <wp:lineTo x="0" y="0"/>
              </wp:wrapPolygon>
            </wp:wrapThrough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Insert Into Employee.</w:t>
      </w:r>
    </w:p>
    <w:p w14:paraId="27390AA6" w14:textId="02F5B0D8" w:rsidR="00262679" w:rsidRDefault="006E2BD2" w:rsidP="00262679">
      <w:pPr>
        <w:pStyle w:val="Title2"/>
        <w:numPr>
          <w:ilvl w:val="1"/>
          <w:numId w:val="16"/>
        </w:num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C2D744B" wp14:editId="7C86CD45">
            <wp:simplePos x="0" y="0"/>
            <wp:positionH relativeFrom="column">
              <wp:posOffset>116958</wp:posOffset>
            </wp:positionH>
            <wp:positionV relativeFrom="paragraph">
              <wp:posOffset>1542267</wp:posOffset>
            </wp:positionV>
            <wp:extent cx="5943600" cy="1575435"/>
            <wp:effectExtent l="0" t="0" r="0" b="5715"/>
            <wp:wrapSquare wrapText="bothSides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2679">
        <w:t>Select* from Employee.</w:t>
      </w:r>
    </w:p>
    <w:p w14:paraId="41F637C2" w14:textId="1E012890" w:rsidR="00262679" w:rsidRDefault="006E2BD2" w:rsidP="00262679">
      <w:pPr>
        <w:pStyle w:val="Title2"/>
        <w:ind w:left="1440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31E4D0A" wp14:editId="7693D601">
            <wp:simplePos x="0" y="0"/>
            <wp:positionH relativeFrom="column">
              <wp:posOffset>127591</wp:posOffset>
            </wp:positionH>
            <wp:positionV relativeFrom="paragraph">
              <wp:posOffset>1825492</wp:posOffset>
            </wp:positionV>
            <wp:extent cx="5943600" cy="2188845"/>
            <wp:effectExtent l="0" t="0" r="0" b="1905"/>
            <wp:wrapThrough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hrough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601665" w14:textId="16322D51" w:rsidR="006E2BD2" w:rsidRDefault="006E2BD2" w:rsidP="00262679">
      <w:pPr>
        <w:pStyle w:val="Title2"/>
        <w:ind w:left="1440"/>
        <w:jc w:val="both"/>
      </w:pPr>
    </w:p>
    <w:p w14:paraId="29F26AEF" w14:textId="37DA8B82" w:rsidR="00262679" w:rsidRDefault="00262679">
      <w:r>
        <w:br w:type="page"/>
      </w:r>
    </w:p>
    <w:p w14:paraId="5626C0F5" w14:textId="459189B4" w:rsidR="00262679" w:rsidRDefault="00F20518" w:rsidP="00F20518">
      <w:pPr>
        <w:pStyle w:val="Title2"/>
        <w:numPr>
          <w:ilvl w:val="0"/>
          <w:numId w:val="16"/>
        </w:numPr>
        <w:jc w:val="both"/>
      </w:pPr>
      <w:r>
        <w:lastRenderedPageBreak/>
        <w:t>Insert records into the Employee table.</w:t>
      </w:r>
    </w:p>
    <w:p w14:paraId="64886002" w14:textId="4B936F3F" w:rsidR="00F20518" w:rsidRDefault="0079096F" w:rsidP="00F20518">
      <w:pPr>
        <w:pStyle w:val="ListParagraph"/>
        <w:numPr>
          <w:ilvl w:val="1"/>
          <w:numId w:val="16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9BEC5B5" wp14:editId="65291649">
            <wp:simplePos x="0" y="0"/>
            <wp:positionH relativeFrom="column">
              <wp:posOffset>116958</wp:posOffset>
            </wp:positionH>
            <wp:positionV relativeFrom="paragraph">
              <wp:posOffset>468113</wp:posOffset>
            </wp:positionV>
            <wp:extent cx="5943600" cy="492760"/>
            <wp:effectExtent l="0" t="0" r="0" b="2540"/>
            <wp:wrapTight wrapText="bothSides">
              <wp:wrapPolygon edited="0">
                <wp:start x="0" y="0"/>
                <wp:lineTo x="0" y="20876"/>
                <wp:lineTo x="21531" y="20876"/>
                <wp:lineTo x="21531" y="0"/>
                <wp:lineTo x="0" y="0"/>
              </wp:wrapPolygon>
            </wp:wrapTight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0518" w:rsidRPr="00F20518">
        <w:t>Gwen Johnson: Employee ID = 103, DEPARTMENT_ID = 4, Classification = NULL, Status = Full-Time, SALARY = 40000</w:t>
      </w:r>
      <w:r w:rsidR="00F20518">
        <w:t>.</w:t>
      </w:r>
    </w:p>
    <w:p w14:paraId="542AB4ED" w14:textId="00C61EAC" w:rsidR="00F20518" w:rsidRPr="00F20518" w:rsidRDefault="00F20518" w:rsidP="00F20518">
      <w:pPr>
        <w:pStyle w:val="ListParagraph"/>
        <w:spacing w:line="240" w:lineRule="auto"/>
        <w:ind w:left="1440"/>
      </w:pPr>
    </w:p>
    <w:p w14:paraId="69EE9A82" w14:textId="6DB0801B" w:rsidR="0079096F" w:rsidRDefault="0079096F" w:rsidP="0079096F">
      <w:pPr>
        <w:pStyle w:val="ListParagraph"/>
        <w:numPr>
          <w:ilvl w:val="1"/>
          <w:numId w:val="16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94848D2" wp14:editId="42179CF5">
            <wp:simplePos x="0" y="0"/>
            <wp:positionH relativeFrom="column">
              <wp:posOffset>116855</wp:posOffset>
            </wp:positionH>
            <wp:positionV relativeFrom="paragraph">
              <wp:posOffset>453390</wp:posOffset>
            </wp:positionV>
            <wp:extent cx="5943600" cy="492760"/>
            <wp:effectExtent l="0" t="0" r="0" b="2540"/>
            <wp:wrapTight wrapText="bothSides">
              <wp:wrapPolygon edited="0">
                <wp:start x="0" y="0"/>
                <wp:lineTo x="0" y="20876"/>
                <wp:lineTo x="21531" y="20876"/>
                <wp:lineTo x="21531" y="0"/>
                <wp:lineTo x="0" y="0"/>
              </wp:wrapPolygon>
            </wp:wrapTight>
            <wp:docPr id="15" name="Picture 1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9096F">
        <w:t>Michael Jones: Employee ID = 104, DEPARTMENT_ID = 4, Classification = Non-Exempt, Status = Full-Time, SALARY = 90000</w:t>
      </w:r>
    </w:p>
    <w:p w14:paraId="08805231" w14:textId="0A3336BB" w:rsidR="0079096F" w:rsidRPr="0079096F" w:rsidRDefault="0079096F" w:rsidP="0079096F">
      <w:pPr>
        <w:spacing w:line="240" w:lineRule="auto"/>
        <w:ind w:left="1440" w:firstLine="0"/>
      </w:pPr>
    </w:p>
    <w:p w14:paraId="6A7BE8F9" w14:textId="3D5C9860" w:rsidR="002A4A4E" w:rsidRDefault="002A4A4E" w:rsidP="002A4A4E">
      <w:pPr>
        <w:pStyle w:val="Title2"/>
        <w:numPr>
          <w:ilvl w:val="1"/>
          <w:numId w:val="16"/>
        </w:numPr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EF5F890" wp14:editId="2E74E2E3">
            <wp:simplePos x="0" y="0"/>
            <wp:positionH relativeFrom="margin">
              <wp:posOffset>137603</wp:posOffset>
            </wp:positionH>
            <wp:positionV relativeFrom="paragraph">
              <wp:posOffset>332400</wp:posOffset>
            </wp:positionV>
            <wp:extent cx="5943600" cy="489585"/>
            <wp:effectExtent l="0" t="0" r="0" b="5715"/>
            <wp:wrapThrough wrapText="bothSides">
              <wp:wrapPolygon edited="0">
                <wp:start x="0" y="0"/>
                <wp:lineTo x="0" y="21012"/>
                <wp:lineTo x="21531" y="21012"/>
                <wp:lineTo x="21531" y="0"/>
                <wp:lineTo x="0" y="0"/>
              </wp:wrapPolygon>
            </wp:wrapThrough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096F">
        <w:t>Insert your name.</w:t>
      </w:r>
    </w:p>
    <w:p w14:paraId="20EA6196" w14:textId="2572BA2A" w:rsidR="002A4A4E" w:rsidRDefault="002A4A4E" w:rsidP="002A4A4E">
      <w:pPr>
        <w:ind w:firstLine="0"/>
      </w:pPr>
    </w:p>
    <w:p w14:paraId="325FD13A" w14:textId="4C3F7511" w:rsidR="002A4A4E" w:rsidRDefault="002A4A4E" w:rsidP="002A4A4E">
      <w:pPr>
        <w:pStyle w:val="Title2"/>
        <w:numPr>
          <w:ilvl w:val="1"/>
          <w:numId w:val="16"/>
        </w:numPr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B3FCFD2" wp14:editId="4D464E7D">
            <wp:simplePos x="0" y="0"/>
            <wp:positionH relativeFrom="column">
              <wp:posOffset>170121</wp:posOffset>
            </wp:positionH>
            <wp:positionV relativeFrom="paragraph">
              <wp:posOffset>243501</wp:posOffset>
            </wp:positionV>
            <wp:extent cx="5943600" cy="1748790"/>
            <wp:effectExtent l="0" t="0" r="0" b="3810"/>
            <wp:wrapTight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ight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Select* from Employee.</w:t>
      </w:r>
    </w:p>
    <w:p w14:paraId="428F8B93" w14:textId="04A0292A" w:rsidR="002A4A4E" w:rsidRDefault="002A4A4E" w:rsidP="002A4A4E">
      <w:pPr>
        <w:pStyle w:val="Title2"/>
        <w:spacing w:line="240" w:lineRule="auto"/>
        <w:jc w:val="both"/>
      </w:pPr>
    </w:p>
    <w:p w14:paraId="0E43FC25" w14:textId="5F809203" w:rsidR="002A4A4E" w:rsidRDefault="00070772" w:rsidP="0079096F">
      <w:pPr>
        <w:pStyle w:val="Title2"/>
        <w:numPr>
          <w:ilvl w:val="1"/>
          <w:numId w:val="16"/>
        </w:numPr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0C9C4D6" wp14:editId="1DEC5B56">
            <wp:simplePos x="0" y="0"/>
            <wp:positionH relativeFrom="column">
              <wp:posOffset>318977</wp:posOffset>
            </wp:positionH>
            <wp:positionV relativeFrom="paragraph">
              <wp:posOffset>272223</wp:posOffset>
            </wp:positionV>
            <wp:extent cx="5943600" cy="495300"/>
            <wp:effectExtent l="0" t="0" r="0" b="0"/>
            <wp:wrapThrough wrapText="bothSides">
              <wp:wrapPolygon edited="0">
                <wp:start x="0" y="0"/>
                <wp:lineTo x="0" y="20769"/>
                <wp:lineTo x="21531" y="20769"/>
                <wp:lineTo x="21531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4A4E">
        <w:t>Insert record for famous characters.</w:t>
      </w:r>
    </w:p>
    <w:p w14:paraId="4F434FD2" w14:textId="27AE419B" w:rsidR="00070772" w:rsidRDefault="00070772" w:rsidP="00070772">
      <w:r>
        <w:br w:type="page"/>
      </w:r>
    </w:p>
    <w:p w14:paraId="626E61DE" w14:textId="43BF35B6" w:rsidR="00070772" w:rsidRDefault="00070772" w:rsidP="0079096F">
      <w:pPr>
        <w:pStyle w:val="Title2"/>
        <w:numPr>
          <w:ilvl w:val="1"/>
          <w:numId w:val="16"/>
        </w:numPr>
        <w:spacing w:line="24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66601ED" wp14:editId="175D8216">
            <wp:simplePos x="0" y="0"/>
            <wp:positionH relativeFrom="column">
              <wp:posOffset>318977</wp:posOffset>
            </wp:positionH>
            <wp:positionV relativeFrom="paragraph">
              <wp:posOffset>2646990</wp:posOffset>
            </wp:positionV>
            <wp:extent cx="5943600" cy="4673600"/>
            <wp:effectExtent l="0" t="0" r="0" b="0"/>
            <wp:wrapThrough wrapText="bothSides">
              <wp:wrapPolygon edited="0">
                <wp:start x="0" y="0"/>
                <wp:lineTo x="0" y="21483"/>
                <wp:lineTo x="21531" y="21483"/>
                <wp:lineTo x="21531" y="0"/>
                <wp:lineTo x="0" y="0"/>
              </wp:wrapPolygon>
            </wp:wrapThrough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58C3B82D" wp14:editId="75AC4CB0">
            <wp:simplePos x="0" y="0"/>
            <wp:positionH relativeFrom="column">
              <wp:posOffset>233916</wp:posOffset>
            </wp:positionH>
            <wp:positionV relativeFrom="paragraph">
              <wp:posOffset>265238</wp:posOffset>
            </wp:positionV>
            <wp:extent cx="5943600" cy="2116455"/>
            <wp:effectExtent l="0" t="0" r="0" b="0"/>
            <wp:wrapTight wrapText="bothSides">
              <wp:wrapPolygon edited="0">
                <wp:start x="0" y="0"/>
                <wp:lineTo x="0" y="21386"/>
                <wp:lineTo x="21531" y="21386"/>
                <wp:lineTo x="2153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Validate</w:t>
      </w:r>
    </w:p>
    <w:p w14:paraId="7259B27F" w14:textId="00C1C145" w:rsidR="00070772" w:rsidRDefault="00070772" w:rsidP="00070772">
      <w:pPr>
        <w:pStyle w:val="Title2"/>
        <w:spacing w:line="240" w:lineRule="auto"/>
        <w:ind w:left="1440"/>
        <w:jc w:val="both"/>
      </w:pPr>
    </w:p>
    <w:p w14:paraId="0C9A4400" w14:textId="197C5139" w:rsidR="00070772" w:rsidRDefault="00070772">
      <w:r>
        <w:br w:type="page"/>
      </w:r>
    </w:p>
    <w:p w14:paraId="5144C3D5" w14:textId="3D6AC5D2" w:rsidR="0079096F" w:rsidRDefault="00070772" w:rsidP="00070772">
      <w:pPr>
        <w:pStyle w:val="Title2"/>
        <w:numPr>
          <w:ilvl w:val="0"/>
          <w:numId w:val="16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42F5C32" wp14:editId="1A18BB76">
            <wp:simplePos x="0" y="0"/>
            <wp:positionH relativeFrom="column">
              <wp:posOffset>31897</wp:posOffset>
            </wp:positionH>
            <wp:positionV relativeFrom="paragraph">
              <wp:posOffset>350520</wp:posOffset>
            </wp:positionV>
            <wp:extent cx="5943600" cy="2632710"/>
            <wp:effectExtent l="0" t="0" r="0" b="0"/>
            <wp:wrapThrough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hrough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Select the field of the last name, first name, and department id from the table.</w:t>
      </w:r>
    </w:p>
    <w:p w14:paraId="4433E0E1" w14:textId="244F285E" w:rsidR="00070772" w:rsidRDefault="000478E1" w:rsidP="00070772">
      <w:pPr>
        <w:pStyle w:val="Title2"/>
        <w:ind w:left="720"/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0D496DF" wp14:editId="7DF592A8">
            <wp:simplePos x="0" y="0"/>
            <wp:positionH relativeFrom="column">
              <wp:posOffset>74428</wp:posOffset>
            </wp:positionH>
            <wp:positionV relativeFrom="paragraph">
              <wp:posOffset>2945618</wp:posOffset>
            </wp:positionV>
            <wp:extent cx="5943600" cy="2148205"/>
            <wp:effectExtent l="0" t="0" r="0" b="4445"/>
            <wp:wrapThrough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6DECB2" w14:textId="1274C250" w:rsidR="00070772" w:rsidRDefault="00070772" w:rsidP="00070772">
      <w:pPr>
        <w:pStyle w:val="Title2"/>
        <w:ind w:left="720"/>
        <w:jc w:val="both"/>
      </w:pPr>
    </w:p>
    <w:sectPr w:rsidR="00070772">
      <w:headerReference w:type="default" r:id="rId28"/>
      <w:headerReference w:type="first" r:id="rId2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91792" w14:textId="77777777" w:rsidR="00955F6D" w:rsidRDefault="00955F6D">
      <w:pPr>
        <w:spacing w:line="240" w:lineRule="auto"/>
      </w:pPr>
      <w:r>
        <w:separator/>
      </w:r>
    </w:p>
    <w:p w14:paraId="5D9A0385" w14:textId="77777777" w:rsidR="00955F6D" w:rsidRDefault="00955F6D"/>
  </w:endnote>
  <w:endnote w:type="continuationSeparator" w:id="0">
    <w:p w14:paraId="44728052" w14:textId="77777777" w:rsidR="00955F6D" w:rsidRDefault="00955F6D">
      <w:pPr>
        <w:spacing w:line="240" w:lineRule="auto"/>
      </w:pPr>
      <w:r>
        <w:continuationSeparator/>
      </w:r>
    </w:p>
    <w:p w14:paraId="77B1AF50" w14:textId="77777777" w:rsidR="00955F6D" w:rsidRDefault="00955F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657A8" w14:textId="77777777" w:rsidR="00955F6D" w:rsidRDefault="00955F6D">
      <w:pPr>
        <w:spacing w:line="240" w:lineRule="auto"/>
      </w:pPr>
      <w:r>
        <w:separator/>
      </w:r>
    </w:p>
    <w:p w14:paraId="46CDA04C" w14:textId="77777777" w:rsidR="00955F6D" w:rsidRDefault="00955F6D"/>
  </w:footnote>
  <w:footnote w:type="continuationSeparator" w:id="0">
    <w:p w14:paraId="52649842" w14:textId="77777777" w:rsidR="00955F6D" w:rsidRDefault="00955F6D">
      <w:pPr>
        <w:spacing w:line="240" w:lineRule="auto"/>
      </w:pPr>
      <w:r>
        <w:continuationSeparator/>
      </w:r>
    </w:p>
    <w:p w14:paraId="783208B2" w14:textId="77777777" w:rsidR="00955F6D" w:rsidRDefault="00955F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770C4" w14:textId="61DDD69B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D5AAFE7FE4B74353BCB66F5D2F673C3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063A2">
          <w:rPr>
            <w:rStyle w:val="Strong"/>
          </w:rPr>
          <w:t>Updating tables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95D5" w14:textId="6315EFE7" w:rsidR="00E81978" w:rsidRDefault="007063A2">
    <w:pPr>
      <w:pStyle w:val="Header"/>
      <w:rPr>
        <w:rStyle w:val="Strong"/>
      </w:rPr>
    </w:pPr>
    <w:r>
      <w:t>UPDATING TABLES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5AF172F"/>
    <w:multiLevelType w:val="hybridMultilevel"/>
    <w:tmpl w:val="C7102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815083">
    <w:abstractNumId w:val="9"/>
  </w:num>
  <w:num w:numId="2" w16cid:durableId="348411753">
    <w:abstractNumId w:val="7"/>
  </w:num>
  <w:num w:numId="3" w16cid:durableId="2066875797">
    <w:abstractNumId w:val="6"/>
  </w:num>
  <w:num w:numId="4" w16cid:durableId="1946843964">
    <w:abstractNumId w:val="5"/>
  </w:num>
  <w:num w:numId="5" w16cid:durableId="1454517925">
    <w:abstractNumId w:val="4"/>
  </w:num>
  <w:num w:numId="6" w16cid:durableId="69927867">
    <w:abstractNumId w:val="8"/>
  </w:num>
  <w:num w:numId="7" w16cid:durableId="1512644237">
    <w:abstractNumId w:val="3"/>
  </w:num>
  <w:num w:numId="8" w16cid:durableId="502814749">
    <w:abstractNumId w:val="2"/>
  </w:num>
  <w:num w:numId="9" w16cid:durableId="1272055471">
    <w:abstractNumId w:val="1"/>
  </w:num>
  <w:num w:numId="10" w16cid:durableId="400636867">
    <w:abstractNumId w:val="0"/>
  </w:num>
  <w:num w:numId="11" w16cid:durableId="1539928720">
    <w:abstractNumId w:val="9"/>
    <w:lvlOverride w:ilvl="0">
      <w:startOverride w:val="1"/>
    </w:lvlOverride>
  </w:num>
  <w:num w:numId="12" w16cid:durableId="1266770233">
    <w:abstractNumId w:val="13"/>
  </w:num>
  <w:num w:numId="13" w16cid:durableId="502477991">
    <w:abstractNumId w:val="11"/>
  </w:num>
  <w:num w:numId="14" w16cid:durableId="1984433092">
    <w:abstractNumId w:val="10"/>
  </w:num>
  <w:num w:numId="15" w16cid:durableId="2108571818">
    <w:abstractNumId w:val="12"/>
  </w:num>
  <w:num w:numId="16" w16cid:durableId="13698385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A2"/>
    <w:rsid w:val="000478E1"/>
    <w:rsid w:val="00070772"/>
    <w:rsid w:val="000D3F41"/>
    <w:rsid w:val="00262679"/>
    <w:rsid w:val="002A4A4E"/>
    <w:rsid w:val="002B271D"/>
    <w:rsid w:val="00355DCA"/>
    <w:rsid w:val="00551A02"/>
    <w:rsid w:val="005534FA"/>
    <w:rsid w:val="005D3A03"/>
    <w:rsid w:val="006E2BD2"/>
    <w:rsid w:val="007063A2"/>
    <w:rsid w:val="0079096F"/>
    <w:rsid w:val="008002C0"/>
    <w:rsid w:val="008C5323"/>
    <w:rsid w:val="00955F6D"/>
    <w:rsid w:val="009A6A3B"/>
    <w:rsid w:val="009C5ADF"/>
    <w:rsid w:val="00B823AA"/>
    <w:rsid w:val="00BA45DB"/>
    <w:rsid w:val="00BF4184"/>
    <w:rsid w:val="00C0601E"/>
    <w:rsid w:val="00C31D30"/>
    <w:rsid w:val="00CD6E39"/>
    <w:rsid w:val="00CF6E91"/>
    <w:rsid w:val="00D85B68"/>
    <w:rsid w:val="00E6004D"/>
    <w:rsid w:val="00E81978"/>
    <w:rsid w:val="00F2051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1035B"/>
  <w15:chartTrackingRefBased/>
  <w15:docId w15:val="{16DAA8CE-471F-456C-BFD6-4EBB3263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C8BABD9A354506B4183A7E15FE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EA6B7-B39A-426E-968E-FC885F0DE050}"/>
      </w:docPartPr>
      <w:docPartBody>
        <w:p w:rsidR="00000000" w:rsidRDefault="00000000">
          <w:pPr>
            <w:pStyle w:val="04C8BABD9A354506B4183A7E15FE0D86"/>
          </w:pPr>
          <w:r>
            <w:t>[Title Here, up to 12 Words, on One to Two Lines]</w:t>
          </w:r>
        </w:p>
      </w:docPartBody>
    </w:docPart>
    <w:docPart>
      <w:docPartPr>
        <w:name w:val="D5AAFE7FE4B74353BCB66F5D2F673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89559-5740-4CEA-A669-E5962560474E}"/>
      </w:docPartPr>
      <w:docPartBody>
        <w:p w:rsidR="00000000" w:rsidRDefault="00000000">
          <w:pPr>
            <w:pStyle w:val="D5AAFE7FE4B74353BCB66F5D2F673C3F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22"/>
    <w:rsid w:val="009E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C8BABD9A354506B4183A7E15FE0D86">
    <w:name w:val="04C8BABD9A354506B4183A7E15FE0D86"/>
  </w:style>
  <w:style w:type="paragraph" w:customStyle="1" w:styleId="FDE8483CA6AF44899D0A5F45BAF5293D">
    <w:name w:val="FDE8483CA6AF44899D0A5F45BAF5293D"/>
  </w:style>
  <w:style w:type="paragraph" w:customStyle="1" w:styleId="D2A5D971DD644D59AE642C373D8B63BD">
    <w:name w:val="D2A5D971DD644D59AE642C373D8B63BD"/>
  </w:style>
  <w:style w:type="paragraph" w:customStyle="1" w:styleId="C7B7A6F67F374EA69B03F3B7C576A273">
    <w:name w:val="C7B7A6F67F374EA69B03F3B7C576A273"/>
  </w:style>
  <w:style w:type="paragraph" w:customStyle="1" w:styleId="625DBA9B19974DF38760FC43182247B6">
    <w:name w:val="625DBA9B19974DF38760FC43182247B6"/>
  </w:style>
  <w:style w:type="paragraph" w:customStyle="1" w:styleId="AA9A1F82DCF446D29B8531958976C3FB">
    <w:name w:val="AA9A1F82DCF446D29B8531958976C3FB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2192EBC670F41FDAF0C26CAE387A24B">
    <w:name w:val="42192EBC670F41FDAF0C26CAE387A24B"/>
  </w:style>
  <w:style w:type="paragraph" w:customStyle="1" w:styleId="AFCE010B547140CF90AFF4829B9CD649">
    <w:name w:val="AFCE010B547140CF90AFF4829B9CD649"/>
  </w:style>
  <w:style w:type="paragraph" w:customStyle="1" w:styleId="FF049AF5B3A3465DBBAABEA0396E0225">
    <w:name w:val="FF049AF5B3A3465DBBAABEA0396E0225"/>
  </w:style>
  <w:style w:type="paragraph" w:customStyle="1" w:styleId="A6ABD32B11F3427C9FA517934169D60B">
    <w:name w:val="A6ABD32B11F3427C9FA517934169D60B"/>
  </w:style>
  <w:style w:type="paragraph" w:customStyle="1" w:styleId="85F9C35CC70943B6B671D09771CDB1A6">
    <w:name w:val="85F9C35CC70943B6B671D09771CDB1A6"/>
  </w:style>
  <w:style w:type="paragraph" w:customStyle="1" w:styleId="3620C4437B7640A9852EF516F214BE5C">
    <w:name w:val="3620C4437B7640A9852EF516F214BE5C"/>
  </w:style>
  <w:style w:type="paragraph" w:customStyle="1" w:styleId="BD83BB9E11414B849ADABE8BE81F716E">
    <w:name w:val="BD83BB9E11414B849ADABE8BE81F716E"/>
  </w:style>
  <w:style w:type="paragraph" w:customStyle="1" w:styleId="A56301FD9E1E42E48D1E0E1153350680">
    <w:name w:val="A56301FD9E1E42E48D1E0E1153350680"/>
  </w:style>
  <w:style w:type="paragraph" w:customStyle="1" w:styleId="0B5F21C678404AA197BCD7FA79B11EBD">
    <w:name w:val="0B5F21C678404AA197BCD7FA79B11EBD"/>
  </w:style>
  <w:style w:type="paragraph" w:customStyle="1" w:styleId="F74E79F1A8114F50B776315282D1E822">
    <w:name w:val="F74E79F1A8114F50B776315282D1E822"/>
  </w:style>
  <w:style w:type="paragraph" w:customStyle="1" w:styleId="3FDDB3B15C4E4EC3B6C00562BC100F39">
    <w:name w:val="3FDDB3B15C4E4EC3B6C00562BC100F39"/>
  </w:style>
  <w:style w:type="paragraph" w:customStyle="1" w:styleId="2B34EED3FF814019BD6D0D895E332FB4">
    <w:name w:val="2B34EED3FF814019BD6D0D895E332FB4"/>
  </w:style>
  <w:style w:type="paragraph" w:customStyle="1" w:styleId="BED3673DD6A243AAB0B6CFE6358FC6C6">
    <w:name w:val="BED3673DD6A243AAB0B6CFE6358FC6C6"/>
  </w:style>
  <w:style w:type="paragraph" w:customStyle="1" w:styleId="FFAF236883A84537B495EBA250AE2AEA">
    <w:name w:val="FFAF236883A84537B495EBA250AE2AEA"/>
  </w:style>
  <w:style w:type="paragraph" w:customStyle="1" w:styleId="14DECAC6F5D84878BC0AE7ADCB5276D0">
    <w:name w:val="14DECAC6F5D84878BC0AE7ADCB5276D0"/>
  </w:style>
  <w:style w:type="paragraph" w:customStyle="1" w:styleId="7C79BE9B8A164D8EA43E284E9BA41C83">
    <w:name w:val="7C79BE9B8A164D8EA43E284E9BA41C83"/>
  </w:style>
  <w:style w:type="paragraph" w:customStyle="1" w:styleId="2CB3696FA633438BAB8EEC292C49E281">
    <w:name w:val="2CB3696FA633438BAB8EEC292C49E281"/>
  </w:style>
  <w:style w:type="paragraph" w:customStyle="1" w:styleId="DE31DD7905AB4C29A41A2FA99043CEEE">
    <w:name w:val="DE31DD7905AB4C29A41A2FA99043CEEE"/>
  </w:style>
  <w:style w:type="paragraph" w:customStyle="1" w:styleId="EDC38EFCBA864EC385C989B0A0B642D5">
    <w:name w:val="EDC38EFCBA864EC385C989B0A0B642D5"/>
  </w:style>
  <w:style w:type="paragraph" w:customStyle="1" w:styleId="9C519990C5E94C529B79C17FD181BDE9">
    <w:name w:val="9C519990C5E94C529B79C17FD181BDE9"/>
  </w:style>
  <w:style w:type="paragraph" w:customStyle="1" w:styleId="998C6CCE706140CF864CA02FE6A31E73">
    <w:name w:val="998C6CCE706140CF864CA02FE6A31E73"/>
  </w:style>
  <w:style w:type="paragraph" w:customStyle="1" w:styleId="1F58208844714B999959963F7828B552">
    <w:name w:val="1F58208844714B999959963F7828B552"/>
  </w:style>
  <w:style w:type="paragraph" w:customStyle="1" w:styleId="34C0CEBC499E488DA0B7518AA82BA3D1">
    <w:name w:val="34C0CEBC499E488DA0B7518AA82BA3D1"/>
  </w:style>
  <w:style w:type="paragraph" w:customStyle="1" w:styleId="A765139D8BA84D498357EEE9F7902609">
    <w:name w:val="A765139D8BA84D498357EEE9F7902609"/>
  </w:style>
  <w:style w:type="paragraph" w:customStyle="1" w:styleId="D452314F7F7E464F9C17DFEADC774B09">
    <w:name w:val="D452314F7F7E464F9C17DFEADC774B09"/>
  </w:style>
  <w:style w:type="paragraph" w:customStyle="1" w:styleId="23203E3BFD5447068E759B024BA076BA">
    <w:name w:val="23203E3BFD5447068E759B024BA076BA"/>
  </w:style>
  <w:style w:type="paragraph" w:customStyle="1" w:styleId="B30E77485EFB4A859885F8D6EDEE60AD">
    <w:name w:val="B30E77485EFB4A859885F8D6EDEE60AD"/>
  </w:style>
  <w:style w:type="paragraph" w:customStyle="1" w:styleId="82EC526EA2094C7AA967C902DAB60D4A">
    <w:name w:val="82EC526EA2094C7AA967C902DAB60D4A"/>
  </w:style>
  <w:style w:type="paragraph" w:customStyle="1" w:styleId="D85707FEB3AD4F5CA91F899ACCDA85AB">
    <w:name w:val="D85707FEB3AD4F5CA91F899ACCDA85AB"/>
  </w:style>
  <w:style w:type="paragraph" w:customStyle="1" w:styleId="BCF82E14042A48E6AEAAF7FFE5338CED">
    <w:name w:val="BCF82E14042A48E6AEAAF7FFE5338CED"/>
  </w:style>
  <w:style w:type="paragraph" w:customStyle="1" w:styleId="C0F90FAD6014434E9F7E84771B641D63">
    <w:name w:val="C0F90FAD6014434E9F7E84771B641D63"/>
  </w:style>
  <w:style w:type="paragraph" w:customStyle="1" w:styleId="574B0ECD43974450B677AE96DF7237B4">
    <w:name w:val="574B0ECD43974450B677AE96DF7237B4"/>
  </w:style>
  <w:style w:type="paragraph" w:customStyle="1" w:styleId="CAB0241632594E39A3C8601BAEDF450A">
    <w:name w:val="CAB0241632594E39A3C8601BAEDF450A"/>
  </w:style>
  <w:style w:type="paragraph" w:customStyle="1" w:styleId="3AEEDC0C3F6D4C0F9FDADC972AA06945">
    <w:name w:val="3AEEDC0C3F6D4C0F9FDADC972AA06945"/>
  </w:style>
  <w:style w:type="paragraph" w:customStyle="1" w:styleId="BBBBB164672E4E679CE3B169C2835FCC">
    <w:name w:val="BBBBB164672E4E679CE3B169C2835FCC"/>
  </w:style>
  <w:style w:type="paragraph" w:customStyle="1" w:styleId="BD3812A7BE2545A7962025DE28948307">
    <w:name w:val="BD3812A7BE2545A7962025DE28948307"/>
  </w:style>
  <w:style w:type="paragraph" w:customStyle="1" w:styleId="BA78599510E249008A533C2CC73491AB">
    <w:name w:val="BA78599510E249008A533C2CC73491AB"/>
  </w:style>
  <w:style w:type="paragraph" w:customStyle="1" w:styleId="73A57873C71C4E119E3E23CD9FF4E1B1">
    <w:name w:val="73A57873C71C4E119E3E23CD9FF4E1B1"/>
  </w:style>
  <w:style w:type="paragraph" w:customStyle="1" w:styleId="CB739589B1FB4B73B7BE2DBB4DBCC83E">
    <w:name w:val="CB739589B1FB4B73B7BE2DBB4DBCC83E"/>
  </w:style>
  <w:style w:type="paragraph" w:customStyle="1" w:styleId="EAAF4579F7154B7BAE70DF056895DEC8">
    <w:name w:val="EAAF4579F7154B7BAE70DF056895DEC8"/>
  </w:style>
  <w:style w:type="paragraph" w:customStyle="1" w:styleId="EA622F86719C407EB0CA2F3ACFF57BE4">
    <w:name w:val="EA622F86719C407EB0CA2F3ACFF57BE4"/>
  </w:style>
  <w:style w:type="paragraph" w:customStyle="1" w:styleId="3B207780A71F4AE98A7A40EBEBAFD712">
    <w:name w:val="3B207780A71F4AE98A7A40EBEBAFD712"/>
  </w:style>
  <w:style w:type="paragraph" w:customStyle="1" w:styleId="4B956B43BDD54BE496111B8CF89505DA">
    <w:name w:val="4B956B43BDD54BE496111B8CF89505DA"/>
  </w:style>
  <w:style w:type="paragraph" w:customStyle="1" w:styleId="FEA016952EE84A2C8C50588DA0BD2669">
    <w:name w:val="FEA016952EE84A2C8C50588DA0BD2669"/>
  </w:style>
  <w:style w:type="paragraph" w:customStyle="1" w:styleId="05CB8B8A127E4713B35BF18C40FE97FC">
    <w:name w:val="05CB8B8A127E4713B35BF18C40FE97FC"/>
  </w:style>
  <w:style w:type="paragraph" w:customStyle="1" w:styleId="7FF5E6C4EF74458A87E02075D91718B1">
    <w:name w:val="7FF5E6C4EF74458A87E02075D91718B1"/>
  </w:style>
  <w:style w:type="paragraph" w:customStyle="1" w:styleId="AEAA6D2B49024DAC89B18A59FA9B3EAC">
    <w:name w:val="AEAA6D2B49024DAC89B18A59FA9B3EAC"/>
  </w:style>
  <w:style w:type="paragraph" w:customStyle="1" w:styleId="33C3146621924133BD3E55B07F90E1A9">
    <w:name w:val="33C3146621924133BD3E55B07F90E1A9"/>
  </w:style>
  <w:style w:type="paragraph" w:customStyle="1" w:styleId="AD65ABCE57CC4BD1BD760C335CA783EE">
    <w:name w:val="AD65ABCE57CC4BD1BD760C335CA783EE"/>
  </w:style>
  <w:style w:type="paragraph" w:customStyle="1" w:styleId="840556A73B6A40149B4FFF983FF14F89">
    <w:name w:val="840556A73B6A40149B4FFF983FF14F89"/>
  </w:style>
  <w:style w:type="paragraph" w:customStyle="1" w:styleId="55E1C79B7E5347DBB634EC117BC4BD90">
    <w:name w:val="55E1C79B7E5347DBB634EC117BC4BD90"/>
  </w:style>
  <w:style w:type="paragraph" w:customStyle="1" w:styleId="A6491192FB304432AE33521E4178680F">
    <w:name w:val="A6491192FB304432AE33521E4178680F"/>
  </w:style>
  <w:style w:type="paragraph" w:customStyle="1" w:styleId="E53781C365C147628A44B7F37D601029">
    <w:name w:val="E53781C365C147628A44B7F37D601029"/>
  </w:style>
  <w:style w:type="paragraph" w:customStyle="1" w:styleId="AAC9EE17A0F24FE0909D3BF842127E84">
    <w:name w:val="AAC9EE17A0F24FE0909D3BF842127E84"/>
  </w:style>
  <w:style w:type="paragraph" w:customStyle="1" w:styleId="B4FF5F898FDA48F58EE861F4B32941A7">
    <w:name w:val="B4FF5F898FDA48F58EE861F4B32941A7"/>
  </w:style>
  <w:style w:type="paragraph" w:customStyle="1" w:styleId="D5AAFE7FE4B74353BCB66F5D2F673C3F">
    <w:name w:val="D5AAFE7FE4B74353BCB66F5D2F673C3F"/>
  </w:style>
  <w:style w:type="paragraph" w:customStyle="1" w:styleId="275D7DC1CE7F42B0B6F116E931E8F9E4">
    <w:name w:val="275D7DC1CE7F42B0B6F116E931E8F9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Updating tables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68</TotalTime>
  <Pages>9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Updating Tables
DAD 220 Intro to Struct Database Env</vt:lpstr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Updating Tables
DAD 220 Intro to Struct Database Env</dc:title>
  <dc:subject/>
  <dc:creator>SercH MateoS</dc:creator>
  <cp:keywords/>
  <dc:description/>
  <cp:lastModifiedBy>SercH MateoS</cp:lastModifiedBy>
  <cp:revision>2</cp:revision>
  <dcterms:created xsi:type="dcterms:W3CDTF">2023-03-07T14:47:00Z</dcterms:created>
  <dcterms:modified xsi:type="dcterms:W3CDTF">2023-03-07T16:21:00Z</dcterms:modified>
</cp:coreProperties>
</file>