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7B69" w14:textId="03D4A1F0" w:rsidR="00E81978" w:rsidRDefault="00A07B99">
      <w:pPr>
        <w:pStyle w:val="Title"/>
      </w:pPr>
      <w:sdt>
        <w:sdtPr>
          <w:alias w:val="Title:"/>
          <w:tag w:val="Title:"/>
          <w:id w:val="726351117"/>
          <w:placeholder>
            <w:docPart w:val="CC9EC2FF55FF405380B79AB92DC9AE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t>Updating Tables and SQL Identification</w:t>
          </w:r>
          <w:r>
            <w:br/>
            <w:t>DAD 220 Intro to Struct Database</w:t>
          </w:r>
        </w:sdtContent>
      </w:sdt>
    </w:p>
    <w:p w14:paraId="271819D4" w14:textId="5EA125C7" w:rsidR="00B823AA" w:rsidRDefault="00A07B99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62A393B5" w14:textId="02CF4316" w:rsidR="00E81978" w:rsidRDefault="00A07B99" w:rsidP="00B823AA">
      <w:pPr>
        <w:pStyle w:val="Title2"/>
      </w:pPr>
      <w:r>
        <w:t>Southern New Hampshire University</w:t>
      </w:r>
    </w:p>
    <w:p w14:paraId="644D49A7" w14:textId="040F8163" w:rsidR="00A07B99" w:rsidRDefault="00A07B99">
      <w:r>
        <w:br w:type="page"/>
      </w:r>
    </w:p>
    <w:p w14:paraId="61E364CA" w14:textId="44426D7B" w:rsidR="00A07B99" w:rsidRDefault="00A07B99" w:rsidP="00B823AA">
      <w:pPr>
        <w:pStyle w:val="Title2"/>
      </w:pPr>
      <w:r>
        <w:rPr>
          <w:noProof/>
        </w:rPr>
        <w:lastRenderedPageBreak/>
        <w:drawing>
          <wp:inline distT="0" distB="0" distL="0" distR="0" wp14:anchorId="7051FB31" wp14:editId="141E8D26">
            <wp:extent cx="784225" cy="435610"/>
            <wp:effectExtent l="0" t="0" r="0" b="2540"/>
            <wp:docPr id="2" name="Picture 2" descr="SNH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NHU logo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E19C" w14:textId="4AD36FC7" w:rsidR="00A07B99" w:rsidRPr="00A07B99" w:rsidRDefault="00A07B99" w:rsidP="00A07B99">
      <w:pPr>
        <w:pStyle w:val="List"/>
        <w:numPr>
          <w:ilvl w:val="0"/>
          <w:numId w:val="16"/>
        </w:numPr>
        <w:spacing w:line="240" w:lineRule="auto"/>
        <w:contextualSpacing w:val="0"/>
        <w:jc w:val="both"/>
        <w:rPr>
          <w:rFonts w:asciiTheme="majorHAnsi" w:hAnsiTheme="majorHAnsi" w:cstheme="majorHAnsi"/>
          <w:kern w:val="0"/>
        </w:rPr>
      </w:pPr>
      <w:r w:rsidRPr="00A07B99">
        <w:rPr>
          <w:rFonts w:asciiTheme="majorHAnsi" w:hAnsiTheme="majorHAnsi" w:cstheme="majorHAnsi"/>
        </w:rPr>
        <w:t xml:space="preserve">How many records are shown in the Employee </w:t>
      </w:r>
      <w:r w:rsidR="00E90AF1">
        <w:rPr>
          <w:rFonts w:asciiTheme="majorHAnsi" w:hAnsiTheme="majorHAnsi" w:cstheme="majorHAnsi"/>
        </w:rPr>
        <w:t>T</w:t>
      </w:r>
      <w:r w:rsidRPr="00A07B99">
        <w:rPr>
          <w:rFonts w:asciiTheme="majorHAnsi" w:hAnsiTheme="majorHAnsi" w:cstheme="majorHAnsi"/>
        </w:rPr>
        <w:t>able?</w:t>
      </w:r>
    </w:p>
    <w:p w14:paraId="15FC0A06" w14:textId="0D3E6D71" w:rsidR="00A07B99" w:rsidRPr="00E90AF1" w:rsidRDefault="00E90AF1" w:rsidP="00E90AF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eastAsia="Calibri" w:hAnsiTheme="majorHAnsi" w:cstheme="majorHAnsi"/>
        </w:rPr>
      </w:pPr>
      <w:r w:rsidRPr="00E90AF1">
        <w:rPr>
          <w:rFonts w:asciiTheme="majorHAnsi" w:eastAsia="Calibri" w:hAnsiTheme="majorHAnsi" w:cstheme="majorHAnsi"/>
        </w:rPr>
        <w:t xml:space="preserve">There </w:t>
      </w:r>
      <w:r>
        <w:rPr>
          <w:rFonts w:asciiTheme="majorHAnsi" w:eastAsia="Calibri" w:hAnsiTheme="majorHAnsi" w:cstheme="majorHAnsi"/>
        </w:rPr>
        <w:t>are 5 records in the Employee Table</w:t>
      </w:r>
    </w:p>
    <w:p w14:paraId="01194566" w14:textId="77777777" w:rsidR="00A07B99" w:rsidRPr="00A07B99" w:rsidRDefault="00A07B99" w:rsidP="00A07B99">
      <w:pPr>
        <w:spacing w:line="240" w:lineRule="auto"/>
        <w:jc w:val="both"/>
        <w:rPr>
          <w:rFonts w:asciiTheme="majorHAnsi" w:eastAsia="Calibri" w:hAnsiTheme="majorHAnsi" w:cstheme="majorHAnsi"/>
        </w:rPr>
      </w:pPr>
      <w:bookmarkStart w:id="0" w:name="_heading=h.gjdgxs"/>
      <w:bookmarkEnd w:id="0"/>
    </w:p>
    <w:p w14:paraId="41881CE4" w14:textId="78A9E9FA" w:rsidR="00A07B99" w:rsidRPr="00A07B99" w:rsidRDefault="00A07B99" w:rsidP="00A07B99">
      <w:pPr>
        <w:pStyle w:val="List"/>
        <w:numPr>
          <w:ilvl w:val="0"/>
          <w:numId w:val="16"/>
        </w:numPr>
        <w:spacing w:line="240" w:lineRule="auto"/>
        <w:contextualSpacing w:val="0"/>
        <w:jc w:val="both"/>
        <w:rPr>
          <w:rFonts w:asciiTheme="majorHAnsi" w:eastAsia="Calibri" w:hAnsiTheme="majorHAnsi" w:cstheme="majorHAnsi"/>
        </w:rPr>
      </w:pPr>
      <w:r w:rsidRPr="00A07B99">
        <w:rPr>
          <w:rFonts w:asciiTheme="majorHAnsi" w:hAnsiTheme="majorHAnsi" w:cstheme="majorHAnsi"/>
        </w:rPr>
        <w:t xml:space="preserve">How many attributes are there in the Branches </w:t>
      </w:r>
      <w:r w:rsidR="00E90AF1">
        <w:rPr>
          <w:rFonts w:asciiTheme="majorHAnsi" w:hAnsiTheme="majorHAnsi" w:cstheme="majorHAnsi"/>
        </w:rPr>
        <w:t>T</w:t>
      </w:r>
      <w:r w:rsidRPr="00A07B99">
        <w:rPr>
          <w:rFonts w:asciiTheme="majorHAnsi" w:hAnsiTheme="majorHAnsi" w:cstheme="majorHAnsi"/>
        </w:rPr>
        <w:t>able?</w:t>
      </w:r>
    </w:p>
    <w:p w14:paraId="1DC93192" w14:textId="541659BC" w:rsidR="00A07B99" w:rsidRPr="00E90AF1" w:rsidRDefault="00E90AF1" w:rsidP="00E90AF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There are 2 attributes in the Branches Table which are </w:t>
      </w:r>
      <w:proofErr w:type="spellStart"/>
      <w:r>
        <w:rPr>
          <w:rFonts w:asciiTheme="majorHAnsi" w:eastAsia="Calibri" w:hAnsiTheme="majorHAnsi" w:cstheme="majorHAnsi"/>
        </w:rPr>
        <w:t>Department_ID</w:t>
      </w:r>
      <w:proofErr w:type="spellEnd"/>
      <w:r>
        <w:rPr>
          <w:rFonts w:asciiTheme="majorHAnsi" w:eastAsia="Calibri" w:hAnsiTheme="majorHAnsi" w:cstheme="majorHAnsi"/>
        </w:rPr>
        <w:t xml:space="preserve"> and </w:t>
      </w:r>
      <w:proofErr w:type="spellStart"/>
      <w:r>
        <w:rPr>
          <w:rFonts w:asciiTheme="majorHAnsi" w:eastAsia="Calibri" w:hAnsiTheme="majorHAnsi" w:cstheme="majorHAnsi"/>
        </w:rPr>
        <w:t>Department_Name</w:t>
      </w:r>
      <w:proofErr w:type="spellEnd"/>
      <w:r>
        <w:rPr>
          <w:rFonts w:asciiTheme="majorHAnsi" w:eastAsia="Calibri" w:hAnsiTheme="majorHAnsi" w:cstheme="majorHAnsi"/>
        </w:rPr>
        <w:t>.</w:t>
      </w:r>
    </w:p>
    <w:p w14:paraId="4A7F6BB4" w14:textId="77777777" w:rsidR="00A07B99" w:rsidRPr="00A07B99" w:rsidRDefault="00A07B99" w:rsidP="00A07B99">
      <w:pPr>
        <w:spacing w:line="240" w:lineRule="auto"/>
        <w:jc w:val="both"/>
        <w:rPr>
          <w:rFonts w:asciiTheme="majorHAnsi" w:eastAsia="Calibri" w:hAnsiTheme="majorHAnsi" w:cstheme="majorHAnsi"/>
        </w:rPr>
      </w:pPr>
    </w:p>
    <w:p w14:paraId="1553C50A" w14:textId="217384F0" w:rsidR="00A07B99" w:rsidRPr="00A07B99" w:rsidRDefault="00A07B99" w:rsidP="00A07B99">
      <w:pPr>
        <w:pStyle w:val="List"/>
        <w:numPr>
          <w:ilvl w:val="0"/>
          <w:numId w:val="16"/>
        </w:numPr>
        <w:spacing w:line="240" w:lineRule="auto"/>
        <w:contextualSpacing w:val="0"/>
        <w:jc w:val="both"/>
        <w:rPr>
          <w:rFonts w:asciiTheme="majorHAnsi" w:eastAsia="Calibri" w:hAnsiTheme="majorHAnsi" w:cstheme="majorHAnsi"/>
        </w:rPr>
      </w:pPr>
      <w:r w:rsidRPr="00A07B99">
        <w:rPr>
          <w:rFonts w:asciiTheme="majorHAnsi" w:hAnsiTheme="majorHAnsi" w:cstheme="majorHAnsi"/>
        </w:rPr>
        <w:t xml:space="preserve">Which attribute could be a primary key for the Employee </w:t>
      </w:r>
      <w:r w:rsidR="00E90AF1">
        <w:rPr>
          <w:rFonts w:asciiTheme="majorHAnsi" w:hAnsiTheme="majorHAnsi" w:cstheme="majorHAnsi"/>
        </w:rPr>
        <w:t>T</w:t>
      </w:r>
      <w:r w:rsidRPr="00A07B99">
        <w:rPr>
          <w:rFonts w:asciiTheme="majorHAnsi" w:hAnsiTheme="majorHAnsi" w:cstheme="majorHAnsi"/>
        </w:rPr>
        <w:t>able?</w:t>
      </w:r>
    </w:p>
    <w:p w14:paraId="49BAD2A5" w14:textId="6CAC73D8" w:rsidR="00A07B99" w:rsidRPr="00E90AF1" w:rsidRDefault="00E90AF1" w:rsidP="00E90AF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primary key for the Employee Table would be </w:t>
      </w:r>
      <w:proofErr w:type="spellStart"/>
      <w:r>
        <w:rPr>
          <w:rFonts w:asciiTheme="majorHAnsi" w:eastAsia="Calibri" w:hAnsiTheme="majorHAnsi" w:cstheme="majorHAnsi"/>
        </w:rPr>
        <w:t>Employee_ID</w:t>
      </w:r>
      <w:proofErr w:type="spellEnd"/>
      <w:r>
        <w:rPr>
          <w:rFonts w:asciiTheme="majorHAnsi" w:eastAsia="Calibri" w:hAnsiTheme="majorHAnsi" w:cstheme="majorHAnsi"/>
        </w:rPr>
        <w:t xml:space="preserve">. Since every employee has </w:t>
      </w:r>
      <w:r w:rsidR="00DF2BAF">
        <w:rPr>
          <w:rFonts w:asciiTheme="majorHAnsi" w:eastAsia="Calibri" w:hAnsiTheme="majorHAnsi" w:cstheme="majorHAnsi"/>
        </w:rPr>
        <w:t xml:space="preserve">a </w:t>
      </w:r>
      <w:r>
        <w:rPr>
          <w:rFonts w:asciiTheme="majorHAnsi" w:eastAsia="Calibri" w:hAnsiTheme="majorHAnsi" w:cstheme="majorHAnsi"/>
        </w:rPr>
        <w:t>different ID, the number would be unique.</w:t>
      </w:r>
    </w:p>
    <w:p w14:paraId="1F2FDEC2" w14:textId="77777777" w:rsidR="00A07B99" w:rsidRPr="00A07B99" w:rsidRDefault="00A07B99" w:rsidP="00A07B99">
      <w:pPr>
        <w:spacing w:line="240" w:lineRule="auto"/>
        <w:jc w:val="both"/>
        <w:rPr>
          <w:rFonts w:asciiTheme="majorHAnsi" w:eastAsia="Calibri" w:hAnsiTheme="majorHAnsi" w:cstheme="majorHAnsi"/>
        </w:rPr>
      </w:pPr>
    </w:p>
    <w:p w14:paraId="0A8171A7" w14:textId="77777777" w:rsidR="00A07B99" w:rsidRPr="00A07B99" w:rsidRDefault="00A07B99" w:rsidP="00A07B99">
      <w:pPr>
        <w:pStyle w:val="List"/>
        <w:numPr>
          <w:ilvl w:val="0"/>
          <w:numId w:val="16"/>
        </w:numPr>
        <w:spacing w:line="240" w:lineRule="auto"/>
        <w:contextualSpacing w:val="0"/>
        <w:jc w:val="both"/>
        <w:rPr>
          <w:rFonts w:asciiTheme="majorHAnsi" w:eastAsia="Calibri" w:hAnsiTheme="majorHAnsi" w:cstheme="majorHAnsi"/>
        </w:rPr>
      </w:pPr>
      <w:r w:rsidRPr="00A07B99">
        <w:rPr>
          <w:rFonts w:asciiTheme="majorHAnsi" w:hAnsiTheme="majorHAnsi" w:cstheme="majorHAnsi"/>
        </w:rPr>
        <w:t>How many decimal places (maximum) can be stored in an employee’s salary field?</w:t>
      </w:r>
    </w:p>
    <w:p w14:paraId="22F1B77C" w14:textId="788BC7A7" w:rsidR="00A07B99" w:rsidRPr="00E90AF1" w:rsidRDefault="00E90AF1" w:rsidP="00E90AF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</w:t>
      </w:r>
      <w:r w:rsidR="0085768A">
        <w:rPr>
          <w:rFonts w:asciiTheme="majorHAnsi" w:eastAsia="Calibri" w:hAnsiTheme="majorHAnsi" w:cstheme="majorHAnsi"/>
        </w:rPr>
        <w:t xml:space="preserve">Employee Table has a (7,2), which </w:t>
      </w:r>
      <w:r w:rsidR="00DF2BAF">
        <w:rPr>
          <w:rFonts w:asciiTheme="majorHAnsi" w:eastAsia="Calibri" w:hAnsiTheme="majorHAnsi" w:cstheme="majorHAnsi"/>
        </w:rPr>
        <w:t>means</w:t>
      </w:r>
      <w:r w:rsidR="0085768A">
        <w:rPr>
          <w:rFonts w:asciiTheme="majorHAnsi" w:eastAsia="Calibri" w:hAnsiTheme="majorHAnsi" w:cstheme="majorHAnsi"/>
        </w:rPr>
        <w:t xml:space="preserve"> that they would have 7 significant values and 2 decimals. The maximum </w:t>
      </w:r>
      <w:r w:rsidR="00DF2BAF">
        <w:rPr>
          <w:rFonts w:asciiTheme="majorHAnsi" w:eastAsia="Calibri" w:hAnsiTheme="majorHAnsi" w:cstheme="majorHAnsi"/>
        </w:rPr>
        <w:t xml:space="preserve">number of </w:t>
      </w:r>
      <w:r w:rsidR="0085768A">
        <w:rPr>
          <w:rFonts w:asciiTheme="majorHAnsi" w:eastAsia="Calibri" w:hAnsiTheme="majorHAnsi" w:cstheme="majorHAnsi"/>
        </w:rPr>
        <w:t xml:space="preserve">decimal numbers would </w:t>
      </w:r>
      <w:r w:rsidR="00DF2BAF">
        <w:rPr>
          <w:rFonts w:asciiTheme="majorHAnsi" w:eastAsia="Calibri" w:hAnsiTheme="majorHAnsi" w:cstheme="majorHAnsi"/>
        </w:rPr>
        <w:t xml:space="preserve">be </w:t>
      </w:r>
      <w:r w:rsidR="0085768A">
        <w:rPr>
          <w:rFonts w:asciiTheme="majorHAnsi" w:eastAsia="Calibri" w:hAnsiTheme="majorHAnsi" w:cstheme="majorHAnsi"/>
        </w:rPr>
        <w:t>2.</w:t>
      </w:r>
    </w:p>
    <w:p w14:paraId="2E18E325" w14:textId="77777777" w:rsidR="00A07B99" w:rsidRPr="00A07B99" w:rsidRDefault="00A07B99" w:rsidP="00A07B99">
      <w:pPr>
        <w:spacing w:line="240" w:lineRule="auto"/>
        <w:jc w:val="both"/>
        <w:rPr>
          <w:rFonts w:asciiTheme="majorHAnsi" w:eastAsia="Calibri" w:hAnsiTheme="majorHAnsi" w:cstheme="majorHAnsi"/>
        </w:rPr>
      </w:pPr>
    </w:p>
    <w:p w14:paraId="0BCEC6C8" w14:textId="77777777" w:rsidR="00A07B99" w:rsidRPr="00A07B99" w:rsidRDefault="00A07B99" w:rsidP="00A07B99">
      <w:pPr>
        <w:pStyle w:val="List"/>
        <w:numPr>
          <w:ilvl w:val="0"/>
          <w:numId w:val="16"/>
        </w:numPr>
        <w:spacing w:line="240" w:lineRule="auto"/>
        <w:contextualSpacing w:val="0"/>
        <w:jc w:val="both"/>
        <w:rPr>
          <w:rFonts w:asciiTheme="majorHAnsi" w:eastAsia="Calibri" w:hAnsiTheme="majorHAnsi" w:cstheme="majorHAnsi"/>
        </w:rPr>
      </w:pPr>
      <w:r w:rsidRPr="00A07B99">
        <w:rPr>
          <w:rFonts w:asciiTheme="majorHAnsi" w:hAnsiTheme="majorHAnsi" w:cstheme="majorHAnsi"/>
        </w:rPr>
        <w:t xml:space="preserve">How many decimal places (maximum) can a </w:t>
      </w:r>
      <w:proofErr w:type="spellStart"/>
      <w:proofErr w:type="gramStart"/>
      <w:r w:rsidRPr="00A07B99">
        <w:rPr>
          <w:rFonts w:asciiTheme="majorHAnsi" w:hAnsiTheme="majorHAnsi" w:cstheme="majorHAnsi"/>
        </w:rPr>
        <w:t>Department</w:t>
      </w:r>
      <w:proofErr w:type="gramEnd"/>
      <w:r w:rsidRPr="00A07B99">
        <w:rPr>
          <w:rFonts w:asciiTheme="majorHAnsi" w:hAnsiTheme="majorHAnsi" w:cstheme="majorHAnsi"/>
        </w:rPr>
        <w:t>_ID</w:t>
      </w:r>
      <w:proofErr w:type="spellEnd"/>
      <w:r w:rsidRPr="00A07B99">
        <w:rPr>
          <w:rFonts w:asciiTheme="majorHAnsi" w:hAnsiTheme="majorHAnsi" w:cstheme="majorHAnsi"/>
        </w:rPr>
        <w:t xml:space="preserve"> have?</w:t>
      </w:r>
    </w:p>
    <w:p w14:paraId="16AC8CF3" w14:textId="0512BF36" w:rsidR="00A07B99" w:rsidRPr="0085768A" w:rsidRDefault="0085768A" w:rsidP="0085768A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</w:t>
      </w:r>
      <w:proofErr w:type="spellStart"/>
      <w:r>
        <w:rPr>
          <w:rFonts w:asciiTheme="majorHAnsi" w:eastAsia="Calibri" w:hAnsiTheme="majorHAnsi" w:cstheme="majorHAnsi"/>
        </w:rPr>
        <w:t>Department_ID</w:t>
      </w:r>
      <w:proofErr w:type="spellEnd"/>
      <w:r>
        <w:rPr>
          <w:rFonts w:asciiTheme="majorHAnsi" w:eastAsia="Calibri" w:hAnsiTheme="majorHAnsi" w:cstheme="majorHAnsi"/>
        </w:rPr>
        <w:t xml:space="preserve"> can not have any decimal places since is an integer.</w:t>
      </w:r>
    </w:p>
    <w:p w14:paraId="74A7F2C8" w14:textId="77777777" w:rsidR="00A07B99" w:rsidRPr="00A07B99" w:rsidRDefault="00A07B99" w:rsidP="00A07B99">
      <w:pPr>
        <w:spacing w:line="240" w:lineRule="auto"/>
        <w:jc w:val="both"/>
        <w:rPr>
          <w:rFonts w:asciiTheme="majorHAnsi" w:eastAsia="Calibri" w:hAnsiTheme="majorHAnsi" w:cstheme="majorHAnsi"/>
        </w:rPr>
      </w:pPr>
    </w:p>
    <w:p w14:paraId="6A19DECF" w14:textId="77777777" w:rsidR="00A07B99" w:rsidRPr="00A07B99" w:rsidRDefault="00A07B99" w:rsidP="00A07B99">
      <w:pPr>
        <w:pStyle w:val="List"/>
        <w:numPr>
          <w:ilvl w:val="0"/>
          <w:numId w:val="16"/>
        </w:numPr>
        <w:spacing w:line="240" w:lineRule="auto"/>
        <w:contextualSpacing w:val="0"/>
        <w:jc w:val="both"/>
        <w:rPr>
          <w:rFonts w:asciiTheme="majorHAnsi" w:eastAsia="Calibri" w:hAnsiTheme="majorHAnsi" w:cstheme="majorHAnsi"/>
        </w:rPr>
      </w:pPr>
      <w:r w:rsidRPr="00A07B99">
        <w:rPr>
          <w:rFonts w:asciiTheme="majorHAnsi" w:hAnsiTheme="majorHAnsi" w:cstheme="majorHAnsi"/>
        </w:rPr>
        <w:t>What three rules do tables obey?</w:t>
      </w:r>
    </w:p>
    <w:p w14:paraId="7D85AAA6" w14:textId="3F0C62D8" w:rsidR="00A07B99" w:rsidRDefault="00DF2BAF" w:rsidP="0085768A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t</w:t>
      </w:r>
      <w:r w:rsidR="0085768A">
        <w:rPr>
          <w:rFonts w:asciiTheme="majorHAnsi" w:eastAsia="Calibri" w:hAnsiTheme="majorHAnsi" w:cstheme="majorHAnsi"/>
        </w:rPr>
        <w:t xml:space="preserve">able </w:t>
      </w:r>
      <w:r>
        <w:rPr>
          <w:rFonts w:asciiTheme="majorHAnsi" w:eastAsia="Calibri" w:hAnsiTheme="majorHAnsi" w:cstheme="majorHAnsi"/>
        </w:rPr>
        <w:t>is</w:t>
      </w:r>
      <w:r w:rsidR="0085768A">
        <w:rPr>
          <w:rFonts w:asciiTheme="majorHAnsi" w:eastAsia="Calibri" w:hAnsiTheme="majorHAnsi" w:cstheme="majorHAnsi"/>
        </w:rPr>
        <w:t xml:space="preserve"> normalized.</w:t>
      </w:r>
    </w:p>
    <w:p w14:paraId="33E55E63" w14:textId="0166BB51" w:rsidR="0085768A" w:rsidRDefault="0085768A" w:rsidP="0085768A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No duplicate column names.</w:t>
      </w:r>
    </w:p>
    <w:p w14:paraId="296FCCEC" w14:textId="41E3EA91" w:rsidR="0085768A" w:rsidRPr="0085768A" w:rsidRDefault="0085768A" w:rsidP="0085768A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No duplicate rows.</w:t>
      </w:r>
    </w:p>
    <w:p w14:paraId="0BF0A163" w14:textId="77777777" w:rsidR="00A07B99" w:rsidRPr="00A07B99" w:rsidRDefault="00A07B99" w:rsidP="00A07B99">
      <w:pPr>
        <w:spacing w:line="240" w:lineRule="auto"/>
        <w:jc w:val="both"/>
        <w:rPr>
          <w:rFonts w:asciiTheme="majorHAnsi" w:eastAsia="Calibri" w:hAnsiTheme="majorHAnsi" w:cstheme="majorHAnsi"/>
        </w:rPr>
      </w:pPr>
    </w:p>
    <w:p w14:paraId="296C08D7" w14:textId="77777777" w:rsidR="00A07B99" w:rsidRPr="00A07B99" w:rsidRDefault="00A07B99" w:rsidP="00A07B99">
      <w:pPr>
        <w:pStyle w:val="List"/>
        <w:numPr>
          <w:ilvl w:val="0"/>
          <w:numId w:val="16"/>
        </w:numPr>
        <w:spacing w:line="240" w:lineRule="auto"/>
        <w:contextualSpacing w:val="0"/>
        <w:jc w:val="both"/>
        <w:rPr>
          <w:rFonts w:asciiTheme="majorHAnsi" w:eastAsia="Calibri" w:hAnsiTheme="majorHAnsi" w:cstheme="majorHAnsi"/>
        </w:rPr>
      </w:pPr>
      <w:r w:rsidRPr="00A07B99">
        <w:rPr>
          <w:rFonts w:asciiTheme="majorHAnsi" w:hAnsiTheme="majorHAnsi" w:cstheme="majorHAnsi"/>
        </w:rPr>
        <w:t>Is the Employee table normalized? How do you know?</w:t>
      </w:r>
    </w:p>
    <w:p w14:paraId="309BEA96" w14:textId="4A59902D" w:rsidR="00A07B99" w:rsidRPr="0085768A" w:rsidRDefault="0085768A" w:rsidP="0085768A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Since there </w:t>
      </w:r>
      <w:r w:rsidR="00DF2BAF">
        <w:rPr>
          <w:rFonts w:asciiTheme="majorHAnsi" w:eastAsia="Calibri" w:hAnsiTheme="majorHAnsi" w:cstheme="majorHAnsi"/>
        </w:rPr>
        <w:t>is</w:t>
      </w:r>
      <w:r>
        <w:rPr>
          <w:rFonts w:asciiTheme="majorHAnsi" w:eastAsia="Calibri" w:hAnsiTheme="majorHAnsi" w:cstheme="majorHAnsi"/>
        </w:rPr>
        <w:t xml:space="preserve"> exactly one value in each cell, it</w:t>
      </w:r>
      <w:r w:rsidR="00DF2BAF">
        <w:rPr>
          <w:rFonts w:asciiTheme="majorHAnsi" w:eastAsia="Calibri" w:hAnsiTheme="majorHAnsi" w:cstheme="majorHAnsi"/>
        </w:rPr>
        <w:t>’</w:t>
      </w:r>
      <w:r>
        <w:rPr>
          <w:rFonts w:asciiTheme="majorHAnsi" w:eastAsia="Calibri" w:hAnsiTheme="majorHAnsi" w:cstheme="majorHAnsi"/>
        </w:rPr>
        <w:t xml:space="preserve">s normalized. </w:t>
      </w:r>
    </w:p>
    <w:p w14:paraId="68834518" w14:textId="77777777" w:rsidR="00A07B99" w:rsidRPr="00A07B99" w:rsidRDefault="00A07B99" w:rsidP="00A07B99">
      <w:pPr>
        <w:spacing w:line="240" w:lineRule="auto"/>
        <w:jc w:val="both"/>
        <w:rPr>
          <w:rFonts w:asciiTheme="majorHAnsi" w:eastAsia="Calibri" w:hAnsiTheme="majorHAnsi" w:cstheme="majorHAnsi"/>
        </w:rPr>
      </w:pPr>
    </w:p>
    <w:p w14:paraId="0EFEAA4D" w14:textId="77777777" w:rsidR="00A07B99" w:rsidRPr="00A07B99" w:rsidRDefault="00A07B99" w:rsidP="00A07B99">
      <w:pPr>
        <w:pStyle w:val="List"/>
        <w:numPr>
          <w:ilvl w:val="0"/>
          <w:numId w:val="16"/>
        </w:numPr>
        <w:spacing w:line="240" w:lineRule="auto"/>
        <w:contextualSpacing w:val="0"/>
        <w:jc w:val="both"/>
        <w:rPr>
          <w:rFonts w:asciiTheme="majorHAnsi" w:eastAsia="Calibri" w:hAnsiTheme="majorHAnsi" w:cstheme="majorHAnsi"/>
        </w:rPr>
      </w:pPr>
      <w:r w:rsidRPr="00A07B99">
        <w:rPr>
          <w:rFonts w:asciiTheme="majorHAnsi" w:hAnsiTheme="majorHAnsi" w:cstheme="majorHAnsi"/>
        </w:rPr>
        <w:t xml:space="preserve">What is the result of the following query? </w:t>
      </w:r>
    </w:p>
    <w:p w14:paraId="5AD7F3C2" w14:textId="77777777" w:rsidR="00A07B99" w:rsidRPr="00A07B99" w:rsidRDefault="00A07B99" w:rsidP="00A07B99">
      <w:pPr>
        <w:pStyle w:val="List"/>
        <w:ind w:left="1080"/>
        <w:jc w:val="both"/>
        <w:rPr>
          <w:rFonts w:asciiTheme="majorHAnsi" w:hAnsiTheme="majorHAnsi" w:cstheme="majorHAnsi"/>
        </w:rPr>
      </w:pPr>
      <w:r w:rsidRPr="00A07B99">
        <w:rPr>
          <w:rFonts w:asciiTheme="majorHAnsi" w:hAnsiTheme="majorHAnsi" w:cstheme="majorHAnsi"/>
        </w:rPr>
        <w:t xml:space="preserve">- Select </w:t>
      </w:r>
      <w:proofErr w:type="gramStart"/>
      <w:r w:rsidRPr="00A07B99">
        <w:rPr>
          <w:rFonts w:asciiTheme="majorHAnsi" w:hAnsiTheme="majorHAnsi" w:cstheme="majorHAnsi"/>
        </w:rPr>
        <w:t>sum(</w:t>
      </w:r>
      <w:proofErr w:type="gramEnd"/>
      <w:r w:rsidRPr="00A07B99">
        <w:rPr>
          <w:rFonts w:asciiTheme="majorHAnsi" w:hAnsiTheme="majorHAnsi" w:cstheme="majorHAnsi"/>
        </w:rPr>
        <w:t xml:space="preserve">Salary) from Employee where </w:t>
      </w:r>
      <w:proofErr w:type="spellStart"/>
      <w:r w:rsidRPr="00A07B99">
        <w:rPr>
          <w:rFonts w:asciiTheme="majorHAnsi" w:hAnsiTheme="majorHAnsi" w:cstheme="majorHAnsi"/>
        </w:rPr>
        <w:t>Department_ID</w:t>
      </w:r>
      <w:proofErr w:type="spellEnd"/>
      <w:r w:rsidRPr="00A07B99">
        <w:rPr>
          <w:rFonts w:asciiTheme="majorHAnsi" w:hAnsiTheme="majorHAnsi" w:cstheme="majorHAnsi"/>
        </w:rPr>
        <w:t>=3;</w:t>
      </w:r>
    </w:p>
    <w:p w14:paraId="29AF44A0" w14:textId="2FF60540" w:rsidR="00A07B99" w:rsidRPr="0085768A" w:rsidRDefault="00DF2BAF" w:rsidP="0085768A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r</w:t>
      </w:r>
      <w:r w:rsidR="0085768A">
        <w:rPr>
          <w:rFonts w:asciiTheme="majorHAnsi" w:eastAsia="Calibri" w:hAnsiTheme="majorHAnsi" w:cstheme="majorHAnsi"/>
        </w:rPr>
        <w:t>esult would be 8000 + 9000 = 170000. The answer is 170000.</w:t>
      </w:r>
    </w:p>
    <w:p w14:paraId="43E87E39" w14:textId="77777777" w:rsidR="00A07B99" w:rsidRPr="0085768A" w:rsidRDefault="00A07B99" w:rsidP="0085768A">
      <w:pPr>
        <w:spacing w:line="240" w:lineRule="auto"/>
        <w:jc w:val="both"/>
        <w:rPr>
          <w:rFonts w:asciiTheme="majorHAnsi" w:eastAsia="Calibri" w:hAnsiTheme="majorHAnsi" w:cstheme="majorHAnsi"/>
        </w:rPr>
      </w:pPr>
    </w:p>
    <w:p w14:paraId="493F3137" w14:textId="12D870B7" w:rsidR="00A07B99" w:rsidRPr="00A07B99" w:rsidRDefault="00A07B99" w:rsidP="00A07B99">
      <w:pPr>
        <w:pStyle w:val="List"/>
        <w:numPr>
          <w:ilvl w:val="0"/>
          <w:numId w:val="16"/>
        </w:numPr>
        <w:spacing w:line="240" w:lineRule="auto"/>
        <w:contextualSpacing w:val="0"/>
        <w:jc w:val="both"/>
        <w:rPr>
          <w:rFonts w:asciiTheme="majorHAnsi" w:eastAsia="Calibri" w:hAnsiTheme="majorHAnsi" w:cstheme="majorHAnsi"/>
        </w:rPr>
      </w:pPr>
      <w:r w:rsidRPr="00A07B99">
        <w:rPr>
          <w:rFonts w:asciiTheme="majorHAnsi" w:hAnsiTheme="majorHAnsi" w:cstheme="majorHAnsi"/>
        </w:rPr>
        <w:t xml:space="preserve">How many rows are returned </w:t>
      </w:r>
      <w:r w:rsidR="0085768A" w:rsidRPr="00A07B99">
        <w:rPr>
          <w:rFonts w:asciiTheme="majorHAnsi" w:hAnsiTheme="majorHAnsi" w:cstheme="majorHAnsi"/>
        </w:rPr>
        <w:t>because of</w:t>
      </w:r>
      <w:r w:rsidRPr="00A07B99">
        <w:rPr>
          <w:rFonts w:asciiTheme="majorHAnsi" w:hAnsiTheme="majorHAnsi" w:cstheme="majorHAnsi"/>
        </w:rPr>
        <w:t xml:space="preserve"> the following query? </w:t>
      </w:r>
    </w:p>
    <w:p w14:paraId="184FE306" w14:textId="77777777" w:rsidR="00A07B99" w:rsidRPr="00A07B99" w:rsidRDefault="00A07B99" w:rsidP="00A07B99">
      <w:pPr>
        <w:pStyle w:val="List"/>
        <w:ind w:left="1080"/>
        <w:jc w:val="both"/>
        <w:rPr>
          <w:rFonts w:asciiTheme="majorHAnsi" w:hAnsiTheme="majorHAnsi" w:cstheme="majorHAnsi"/>
        </w:rPr>
      </w:pPr>
      <w:r w:rsidRPr="00A07B99">
        <w:rPr>
          <w:rFonts w:asciiTheme="majorHAnsi" w:hAnsiTheme="majorHAnsi" w:cstheme="majorHAnsi"/>
        </w:rPr>
        <w:t>Select * from Employee where Classification&lt;&gt; 'Exempt</w:t>
      </w:r>
      <w:proofErr w:type="gramStart"/>
      <w:r w:rsidRPr="00A07B99">
        <w:rPr>
          <w:rFonts w:asciiTheme="majorHAnsi" w:hAnsiTheme="majorHAnsi" w:cstheme="majorHAnsi"/>
        </w:rPr>
        <w:t>';</w:t>
      </w:r>
      <w:proofErr w:type="gramEnd"/>
    </w:p>
    <w:p w14:paraId="4BC52110" w14:textId="2D02A111" w:rsidR="00A07B99" w:rsidRPr="0085768A" w:rsidRDefault="00DF2BAF" w:rsidP="0085768A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are 5 rows which contain under </w:t>
      </w:r>
      <w:proofErr w:type="spellStart"/>
      <w:r>
        <w:rPr>
          <w:rFonts w:asciiTheme="majorHAnsi" w:eastAsia="Calibri" w:hAnsiTheme="majorHAnsi" w:cstheme="majorHAnsi"/>
        </w:rPr>
        <w:t>Clasifficaion</w:t>
      </w:r>
      <w:proofErr w:type="spellEnd"/>
      <w:r>
        <w:rPr>
          <w:rFonts w:asciiTheme="majorHAnsi" w:eastAsia="Calibri" w:hAnsiTheme="majorHAnsi" w:cstheme="majorHAnsi"/>
        </w:rPr>
        <w:t>, which contain ‘Exempt</w:t>
      </w:r>
      <w:proofErr w:type="gramStart"/>
      <w:r>
        <w:rPr>
          <w:rFonts w:asciiTheme="majorHAnsi" w:eastAsia="Calibri" w:hAnsiTheme="majorHAnsi" w:cstheme="majorHAnsi"/>
        </w:rPr>
        <w:t>’(</w:t>
      </w:r>
      <w:proofErr w:type="gramEnd"/>
      <w:r>
        <w:rPr>
          <w:rFonts w:asciiTheme="majorHAnsi" w:eastAsia="Calibri" w:hAnsiTheme="majorHAnsi" w:cstheme="majorHAnsi"/>
        </w:rPr>
        <w:t>2), ‘Non-</w:t>
      </w:r>
      <w:proofErr w:type="spellStart"/>
      <w:r>
        <w:rPr>
          <w:rFonts w:asciiTheme="majorHAnsi" w:eastAsia="Calibri" w:hAnsiTheme="majorHAnsi" w:cstheme="majorHAnsi"/>
        </w:rPr>
        <w:t>Exampt</w:t>
      </w:r>
      <w:proofErr w:type="spellEnd"/>
      <w:r>
        <w:rPr>
          <w:rFonts w:asciiTheme="majorHAnsi" w:eastAsia="Calibri" w:hAnsiTheme="majorHAnsi" w:cstheme="majorHAnsi"/>
        </w:rPr>
        <w:t xml:space="preserve">’(2), and ‘NULL’(1). The number of total rows – ‘Exempt’ = 3. </w:t>
      </w:r>
    </w:p>
    <w:p w14:paraId="64925261" w14:textId="77777777" w:rsidR="00A07B99" w:rsidRPr="00A07B99" w:rsidRDefault="00A07B99" w:rsidP="00A07B99">
      <w:pPr>
        <w:spacing w:line="240" w:lineRule="auto"/>
        <w:jc w:val="both"/>
        <w:rPr>
          <w:rFonts w:asciiTheme="majorHAnsi" w:eastAsia="Calibri" w:hAnsiTheme="majorHAnsi" w:cstheme="majorHAnsi"/>
        </w:rPr>
      </w:pPr>
    </w:p>
    <w:p w14:paraId="5C6F3ED5" w14:textId="77777777" w:rsidR="00A07B99" w:rsidRPr="00A07B99" w:rsidRDefault="00A07B99" w:rsidP="00A07B99">
      <w:pPr>
        <w:pStyle w:val="List"/>
        <w:numPr>
          <w:ilvl w:val="0"/>
          <w:numId w:val="16"/>
        </w:numPr>
        <w:spacing w:line="240" w:lineRule="auto"/>
        <w:contextualSpacing w:val="0"/>
        <w:jc w:val="both"/>
        <w:rPr>
          <w:rFonts w:asciiTheme="majorHAnsi" w:eastAsia="Calibri" w:hAnsiTheme="majorHAnsi" w:cstheme="majorHAnsi"/>
        </w:rPr>
      </w:pPr>
      <w:r w:rsidRPr="00A07B99">
        <w:rPr>
          <w:rFonts w:asciiTheme="majorHAnsi" w:hAnsiTheme="majorHAnsi" w:cstheme="majorHAnsi"/>
        </w:rPr>
        <w:t xml:space="preserve">What is the result of the following query? </w:t>
      </w:r>
    </w:p>
    <w:p w14:paraId="32CA6B4A" w14:textId="77777777" w:rsidR="00A07B99" w:rsidRPr="00A07B99" w:rsidRDefault="00A07B99" w:rsidP="00A07B99">
      <w:pPr>
        <w:pStyle w:val="List"/>
        <w:ind w:left="1080"/>
        <w:jc w:val="both"/>
        <w:rPr>
          <w:rFonts w:asciiTheme="majorHAnsi" w:hAnsiTheme="majorHAnsi" w:cstheme="majorHAnsi"/>
        </w:rPr>
      </w:pPr>
      <w:r w:rsidRPr="00A07B99">
        <w:rPr>
          <w:rFonts w:asciiTheme="majorHAnsi" w:hAnsiTheme="majorHAnsi" w:cstheme="majorHAnsi"/>
        </w:rPr>
        <w:t xml:space="preserve">- Select </w:t>
      </w:r>
      <w:proofErr w:type="gramStart"/>
      <w:r w:rsidRPr="00A07B99">
        <w:rPr>
          <w:rFonts w:asciiTheme="majorHAnsi" w:hAnsiTheme="majorHAnsi" w:cstheme="majorHAnsi"/>
        </w:rPr>
        <w:t>max(</w:t>
      </w:r>
      <w:proofErr w:type="gramEnd"/>
      <w:r w:rsidRPr="00A07B99">
        <w:rPr>
          <w:rFonts w:asciiTheme="majorHAnsi" w:hAnsiTheme="majorHAnsi" w:cstheme="majorHAnsi"/>
        </w:rPr>
        <w:t>Salary) from Employee;</w:t>
      </w:r>
    </w:p>
    <w:p w14:paraId="1A82BDAB" w14:textId="24A92C52" w:rsidR="00A07B99" w:rsidRPr="00DF2BAF" w:rsidRDefault="00DF2BAF" w:rsidP="00DF2BA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max salary in the table would be 9000. Which is from John Smith.</w:t>
      </w:r>
    </w:p>
    <w:p w14:paraId="436ED66F" w14:textId="77777777" w:rsidR="00A07B99" w:rsidRDefault="00A07B99" w:rsidP="00B823AA">
      <w:pPr>
        <w:pStyle w:val="Title2"/>
      </w:pPr>
    </w:p>
    <w:sectPr w:rsidR="00A07B99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5B4A" w14:textId="77777777" w:rsidR="00666C31" w:rsidRDefault="00666C31">
      <w:pPr>
        <w:spacing w:line="240" w:lineRule="auto"/>
      </w:pPr>
      <w:r>
        <w:separator/>
      </w:r>
    </w:p>
    <w:p w14:paraId="57DB04F7" w14:textId="77777777" w:rsidR="00666C31" w:rsidRDefault="00666C31"/>
  </w:endnote>
  <w:endnote w:type="continuationSeparator" w:id="0">
    <w:p w14:paraId="0EDADE7A" w14:textId="77777777" w:rsidR="00666C31" w:rsidRDefault="00666C31">
      <w:pPr>
        <w:spacing w:line="240" w:lineRule="auto"/>
      </w:pPr>
      <w:r>
        <w:continuationSeparator/>
      </w:r>
    </w:p>
    <w:p w14:paraId="7D95B067" w14:textId="77777777" w:rsidR="00666C31" w:rsidRDefault="00666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D815C" w14:textId="77777777" w:rsidR="00666C31" w:rsidRDefault="00666C31">
      <w:pPr>
        <w:spacing w:line="240" w:lineRule="auto"/>
      </w:pPr>
      <w:r>
        <w:separator/>
      </w:r>
    </w:p>
    <w:p w14:paraId="66788342" w14:textId="77777777" w:rsidR="00666C31" w:rsidRDefault="00666C31"/>
  </w:footnote>
  <w:footnote w:type="continuationSeparator" w:id="0">
    <w:p w14:paraId="7D20441A" w14:textId="77777777" w:rsidR="00666C31" w:rsidRDefault="00666C31">
      <w:pPr>
        <w:spacing w:line="240" w:lineRule="auto"/>
      </w:pPr>
      <w:r>
        <w:continuationSeparator/>
      </w:r>
    </w:p>
    <w:p w14:paraId="59E19D05" w14:textId="77777777" w:rsidR="00666C31" w:rsidRDefault="00666C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7180" w14:textId="2A71DE92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409ABF4FC6714A3694BDD0BC06C32679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07B99">
          <w:rPr>
            <w:rStyle w:val="Strong"/>
          </w:rPr>
          <w:t>UPDATING TABLES AND SQL IDENTIFICATION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B137" w14:textId="1806E42F" w:rsidR="00E81978" w:rsidRDefault="00A07B99">
    <w:pPr>
      <w:pStyle w:val="Header"/>
      <w:rPr>
        <w:rStyle w:val="Strong"/>
      </w:rPr>
    </w:pPr>
    <w:r>
      <w:t>UPDATING TABLES AND SQL IDETIFICATION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009004E"/>
    <w:multiLevelType w:val="multilevel"/>
    <w:tmpl w:val="B318218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17E7A09"/>
    <w:multiLevelType w:val="hybridMultilevel"/>
    <w:tmpl w:val="21CCF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3F61A5"/>
    <w:multiLevelType w:val="hybridMultilevel"/>
    <w:tmpl w:val="D22EED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2202550">
    <w:abstractNumId w:val="9"/>
  </w:num>
  <w:num w:numId="2" w16cid:durableId="282351086">
    <w:abstractNumId w:val="7"/>
  </w:num>
  <w:num w:numId="3" w16cid:durableId="1037925603">
    <w:abstractNumId w:val="6"/>
  </w:num>
  <w:num w:numId="4" w16cid:durableId="1598368913">
    <w:abstractNumId w:val="5"/>
  </w:num>
  <w:num w:numId="5" w16cid:durableId="764569019">
    <w:abstractNumId w:val="4"/>
  </w:num>
  <w:num w:numId="6" w16cid:durableId="454518570">
    <w:abstractNumId w:val="8"/>
  </w:num>
  <w:num w:numId="7" w16cid:durableId="538934549">
    <w:abstractNumId w:val="3"/>
  </w:num>
  <w:num w:numId="8" w16cid:durableId="1421752337">
    <w:abstractNumId w:val="2"/>
  </w:num>
  <w:num w:numId="9" w16cid:durableId="1153639500">
    <w:abstractNumId w:val="1"/>
  </w:num>
  <w:num w:numId="10" w16cid:durableId="848914111">
    <w:abstractNumId w:val="0"/>
  </w:num>
  <w:num w:numId="11" w16cid:durableId="1156651671">
    <w:abstractNumId w:val="9"/>
    <w:lvlOverride w:ilvl="0">
      <w:startOverride w:val="1"/>
    </w:lvlOverride>
  </w:num>
  <w:num w:numId="12" w16cid:durableId="344671138">
    <w:abstractNumId w:val="15"/>
  </w:num>
  <w:num w:numId="13" w16cid:durableId="241765127">
    <w:abstractNumId w:val="11"/>
  </w:num>
  <w:num w:numId="14" w16cid:durableId="591007213">
    <w:abstractNumId w:val="10"/>
  </w:num>
  <w:num w:numId="15" w16cid:durableId="743649718">
    <w:abstractNumId w:val="14"/>
  </w:num>
  <w:num w:numId="16" w16cid:durableId="18385012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9207537">
    <w:abstractNumId w:val="13"/>
  </w:num>
  <w:num w:numId="18" w16cid:durableId="9012524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99"/>
    <w:rsid w:val="000D3F41"/>
    <w:rsid w:val="00355DCA"/>
    <w:rsid w:val="00551A02"/>
    <w:rsid w:val="005534FA"/>
    <w:rsid w:val="005D3A03"/>
    <w:rsid w:val="00666C31"/>
    <w:rsid w:val="008002C0"/>
    <w:rsid w:val="0085768A"/>
    <w:rsid w:val="008C5323"/>
    <w:rsid w:val="009A6A3B"/>
    <w:rsid w:val="00A07B99"/>
    <w:rsid w:val="00B823AA"/>
    <w:rsid w:val="00BA45DB"/>
    <w:rsid w:val="00BF4184"/>
    <w:rsid w:val="00C0601E"/>
    <w:rsid w:val="00C31D30"/>
    <w:rsid w:val="00CD6E39"/>
    <w:rsid w:val="00CF6E91"/>
    <w:rsid w:val="00D85B68"/>
    <w:rsid w:val="00DF2BAF"/>
    <w:rsid w:val="00E6004D"/>
    <w:rsid w:val="00E81978"/>
    <w:rsid w:val="00E90AF1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BA264"/>
  <w15:chartTrackingRefBased/>
  <w15:docId w15:val="{B4F809B1-72CC-47FB-AB3D-B550ADFE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9EC2FF55FF405380B79AB92DC9A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1BC8-8A3B-4E3D-89D7-7CF9D87F2673}"/>
      </w:docPartPr>
      <w:docPartBody>
        <w:p w:rsidR="00000000" w:rsidRDefault="00000000">
          <w:pPr>
            <w:pStyle w:val="CC9EC2FF55FF405380B79AB92DC9AE87"/>
          </w:pPr>
          <w:r>
            <w:t>[Title Here, up to 12 Words, on One to Two Lines]</w:t>
          </w:r>
        </w:p>
      </w:docPartBody>
    </w:docPart>
    <w:docPart>
      <w:docPartPr>
        <w:name w:val="409ABF4FC6714A3694BDD0BC06C32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ED186-0B3B-45F8-A173-B8EC93186224}"/>
      </w:docPartPr>
      <w:docPartBody>
        <w:p w:rsidR="00000000" w:rsidRDefault="00000000">
          <w:pPr>
            <w:pStyle w:val="409ABF4FC6714A3694BDD0BC06C32679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9A"/>
    <w:rsid w:val="009C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9EC2FF55FF405380B79AB92DC9AE87">
    <w:name w:val="CC9EC2FF55FF405380B79AB92DC9AE87"/>
  </w:style>
  <w:style w:type="paragraph" w:customStyle="1" w:styleId="36DCC82571774F3B915F269542385EF3">
    <w:name w:val="36DCC82571774F3B915F269542385EF3"/>
  </w:style>
  <w:style w:type="paragraph" w:customStyle="1" w:styleId="E8114FB4D4AB4851ACD107038246B52A">
    <w:name w:val="E8114FB4D4AB4851ACD107038246B52A"/>
  </w:style>
  <w:style w:type="paragraph" w:customStyle="1" w:styleId="C7F4357AEC2C48319C3FDD41EEBEEC3B">
    <w:name w:val="C7F4357AEC2C48319C3FDD41EEBEEC3B"/>
  </w:style>
  <w:style w:type="paragraph" w:customStyle="1" w:styleId="B99F04DF304C4D1982C1FD3F51C9026F">
    <w:name w:val="B99F04DF304C4D1982C1FD3F51C9026F"/>
  </w:style>
  <w:style w:type="paragraph" w:customStyle="1" w:styleId="B21DE07A06344A44B028817BA53789C3">
    <w:name w:val="B21DE07A06344A44B028817BA53789C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2B325FCCA314BF3A9EFBC9757A654CC">
    <w:name w:val="D2B325FCCA314BF3A9EFBC9757A654CC"/>
  </w:style>
  <w:style w:type="paragraph" w:customStyle="1" w:styleId="F6953FFA2A36478EBD9850B413FD77AB">
    <w:name w:val="F6953FFA2A36478EBD9850B413FD77AB"/>
  </w:style>
  <w:style w:type="paragraph" w:customStyle="1" w:styleId="6895B9A400AD4092B907F87D1EF89421">
    <w:name w:val="6895B9A400AD4092B907F87D1EF89421"/>
  </w:style>
  <w:style w:type="paragraph" w:customStyle="1" w:styleId="E3F35BE16A2242A5887151077356A2B4">
    <w:name w:val="E3F35BE16A2242A5887151077356A2B4"/>
  </w:style>
  <w:style w:type="paragraph" w:customStyle="1" w:styleId="606BE5BF4ADE4CAABC867FCB997A9246">
    <w:name w:val="606BE5BF4ADE4CAABC867FCB997A9246"/>
  </w:style>
  <w:style w:type="paragraph" w:customStyle="1" w:styleId="A3BC20AD4EE14DF1B3F61892184DA4F0">
    <w:name w:val="A3BC20AD4EE14DF1B3F61892184DA4F0"/>
  </w:style>
  <w:style w:type="paragraph" w:customStyle="1" w:styleId="9F6B96B4FAAB403287BB0CC52CFF2815">
    <w:name w:val="9F6B96B4FAAB403287BB0CC52CFF2815"/>
  </w:style>
  <w:style w:type="paragraph" w:customStyle="1" w:styleId="504078A685404AC7AC60B13C3E9E4C2E">
    <w:name w:val="504078A685404AC7AC60B13C3E9E4C2E"/>
  </w:style>
  <w:style w:type="paragraph" w:customStyle="1" w:styleId="802BFB31940B4E2DBAC3022ED8A8081B">
    <w:name w:val="802BFB31940B4E2DBAC3022ED8A8081B"/>
  </w:style>
  <w:style w:type="paragraph" w:customStyle="1" w:styleId="6F5A0AA3BF9641BF928E2F9A2AB29DE6">
    <w:name w:val="6F5A0AA3BF9641BF928E2F9A2AB29DE6"/>
  </w:style>
  <w:style w:type="paragraph" w:customStyle="1" w:styleId="D44C261B86FB43BB91F8C79C8A82FBD4">
    <w:name w:val="D44C261B86FB43BB91F8C79C8A82FBD4"/>
  </w:style>
  <w:style w:type="paragraph" w:customStyle="1" w:styleId="EFF35D0D671B496E8B7813F467BF503A">
    <w:name w:val="EFF35D0D671B496E8B7813F467BF503A"/>
  </w:style>
  <w:style w:type="paragraph" w:customStyle="1" w:styleId="5C3F10D3674C4D109495B76FE8601743">
    <w:name w:val="5C3F10D3674C4D109495B76FE8601743"/>
  </w:style>
  <w:style w:type="paragraph" w:customStyle="1" w:styleId="59474A4016014A5F97CDD335FD6F6CAC">
    <w:name w:val="59474A4016014A5F97CDD335FD6F6CAC"/>
  </w:style>
  <w:style w:type="paragraph" w:customStyle="1" w:styleId="CCCD84A8CDC444B1874FAB4030286996">
    <w:name w:val="CCCD84A8CDC444B1874FAB4030286996"/>
  </w:style>
  <w:style w:type="paragraph" w:customStyle="1" w:styleId="628DE70BB9F04016ACB16FC976B94601">
    <w:name w:val="628DE70BB9F04016ACB16FC976B94601"/>
  </w:style>
  <w:style w:type="paragraph" w:customStyle="1" w:styleId="9AB8F86A09B14989A4164AF2C74A7D5B">
    <w:name w:val="9AB8F86A09B14989A4164AF2C74A7D5B"/>
  </w:style>
  <w:style w:type="paragraph" w:customStyle="1" w:styleId="1693C1AAFDE74BFA93DF98F8080F1E28">
    <w:name w:val="1693C1AAFDE74BFA93DF98F8080F1E28"/>
  </w:style>
  <w:style w:type="paragraph" w:customStyle="1" w:styleId="E3D2E0B882C24747A2693AA85C7B05AF">
    <w:name w:val="E3D2E0B882C24747A2693AA85C7B05AF"/>
  </w:style>
  <w:style w:type="paragraph" w:customStyle="1" w:styleId="706EECDCF4334EA7B4AB1C2F715823C3">
    <w:name w:val="706EECDCF4334EA7B4AB1C2F715823C3"/>
  </w:style>
  <w:style w:type="paragraph" w:customStyle="1" w:styleId="9BD70C312CE1452198092E025F913B1B">
    <w:name w:val="9BD70C312CE1452198092E025F913B1B"/>
  </w:style>
  <w:style w:type="paragraph" w:customStyle="1" w:styleId="6BDA8B1BC79D4E13AC7B4CDA7EB9C547">
    <w:name w:val="6BDA8B1BC79D4E13AC7B4CDA7EB9C547"/>
  </w:style>
  <w:style w:type="paragraph" w:customStyle="1" w:styleId="4B2375B993684869A4685A36793D852C">
    <w:name w:val="4B2375B993684869A4685A36793D852C"/>
  </w:style>
  <w:style w:type="paragraph" w:customStyle="1" w:styleId="8A7C443EDBD1464C985863C0BD9058EF">
    <w:name w:val="8A7C443EDBD1464C985863C0BD9058EF"/>
  </w:style>
  <w:style w:type="paragraph" w:customStyle="1" w:styleId="CC46133B000645E7A9F6A7253A4F00EF">
    <w:name w:val="CC46133B000645E7A9F6A7253A4F00EF"/>
  </w:style>
  <w:style w:type="paragraph" w:customStyle="1" w:styleId="2B5DC8E072E3471DB063D4F80F20CBDB">
    <w:name w:val="2B5DC8E072E3471DB063D4F80F20CBDB"/>
  </w:style>
  <w:style w:type="paragraph" w:customStyle="1" w:styleId="C386DE35209140F3ADAA295D024474D8">
    <w:name w:val="C386DE35209140F3ADAA295D024474D8"/>
  </w:style>
  <w:style w:type="paragraph" w:customStyle="1" w:styleId="ADAB2F0F2EDD42F8B4ED1B549C3BFAD3">
    <w:name w:val="ADAB2F0F2EDD42F8B4ED1B549C3BFAD3"/>
  </w:style>
  <w:style w:type="paragraph" w:customStyle="1" w:styleId="2AABF19EB57E4BBCAF9E72E3A76F910A">
    <w:name w:val="2AABF19EB57E4BBCAF9E72E3A76F910A"/>
  </w:style>
  <w:style w:type="paragraph" w:customStyle="1" w:styleId="F251370B058340CCBB3EC0A4D85BF5C9">
    <w:name w:val="F251370B058340CCBB3EC0A4D85BF5C9"/>
  </w:style>
  <w:style w:type="paragraph" w:customStyle="1" w:styleId="5E0E20209AD74C9687CC141B26A9C813">
    <w:name w:val="5E0E20209AD74C9687CC141B26A9C813"/>
  </w:style>
  <w:style w:type="paragraph" w:customStyle="1" w:styleId="0CD972D8DE0F4D80BE909CE470C28508">
    <w:name w:val="0CD972D8DE0F4D80BE909CE470C28508"/>
  </w:style>
  <w:style w:type="paragraph" w:customStyle="1" w:styleId="74C133C8325740CF821CA4B3B328410C">
    <w:name w:val="74C133C8325740CF821CA4B3B328410C"/>
  </w:style>
  <w:style w:type="paragraph" w:customStyle="1" w:styleId="CB95A012EFE64A73A98326949A15D8F1">
    <w:name w:val="CB95A012EFE64A73A98326949A15D8F1"/>
  </w:style>
  <w:style w:type="paragraph" w:customStyle="1" w:styleId="65047AAB17AC49B2853EAC2406BA63DA">
    <w:name w:val="65047AAB17AC49B2853EAC2406BA63DA"/>
  </w:style>
  <w:style w:type="paragraph" w:customStyle="1" w:styleId="34C7C74B514D42CC88F72DCF670AE62F">
    <w:name w:val="34C7C74B514D42CC88F72DCF670AE62F"/>
  </w:style>
  <w:style w:type="paragraph" w:customStyle="1" w:styleId="270F013E58004D06861B9B7F5C4EF294">
    <w:name w:val="270F013E58004D06861B9B7F5C4EF294"/>
  </w:style>
  <w:style w:type="paragraph" w:customStyle="1" w:styleId="794CE8FA0B8040DBB23B7A93F44A7213">
    <w:name w:val="794CE8FA0B8040DBB23B7A93F44A7213"/>
  </w:style>
  <w:style w:type="paragraph" w:customStyle="1" w:styleId="C469D5A3D834400BAE1E60B5A66B22B7">
    <w:name w:val="C469D5A3D834400BAE1E60B5A66B22B7"/>
  </w:style>
  <w:style w:type="paragraph" w:customStyle="1" w:styleId="00AEFF2EE96D47FE8A950FD00FA451A3">
    <w:name w:val="00AEFF2EE96D47FE8A950FD00FA451A3"/>
  </w:style>
  <w:style w:type="paragraph" w:customStyle="1" w:styleId="4C35D9C83BE84C75B6199012F232CAC4">
    <w:name w:val="4C35D9C83BE84C75B6199012F232CAC4"/>
  </w:style>
  <w:style w:type="paragraph" w:customStyle="1" w:styleId="54F4979670D7409DA31479C268DF2026">
    <w:name w:val="54F4979670D7409DA31479C268DF2026"/>
  </w:style>
  <w:style w:type="paragraph" w:customStyle="1" w:styleId="6663DAAE69724C23852A6D08990B0158">
    <w:name w:val="6663DAAE69724C23852A6D08990B0158"/>
  </w:style>
  <w:style w:type="paragraph" w:customStyle="1" w:styleId="FF82F98A3E424F2C98095E88F748C285">
    <w:name w:val="FF82F98A3E424F2C98095E88F748C285"/>
  </w:style>
  <w:style w:type="paragraph" w:customStyle="1" w:styleId="FB6241AD26214F929BB0140227087DE8">
    <w:name w:val="FB6241AD26214F929BB0140227087DE8"/>
  </w:style>
  <w:style w:type="paragraph" w:customStyle="1" w:styleId="905873ED7CEC4D78B30B0CC20E81DFB4">
    <w:name w:val="905873ED7CEC4D78B30B0CC20E81DFB4"/>
  </w:style>
  <w:style w:type="paragraph" w:customStyle="1" w:styleId="3BFA1A808F844C9ABDC35C72A5ED2912">
    <w:name w:val="3BFA1A808F844C9ABDC35C72A5ED2912"/>
  </w:style>
  <w:style w:type="paragraph" w:customStyle="1" w:styleId="246A885B673745D88C88BBD0E63CF57D">
    <w:name w:val="246A885B673745D88C88BBD0E63CF57D"/>
  </w:style>
  <w:style w:type="paragraph" w:customStyle="1" w:styleId="270916F1984548D3B122A5C32ADBEFF0">
    <w:name w:val="270916F1984548D3B122A5C32ADBEFF0"/>
  </w:style>
  <w:style w:type="paragraph" w:customStyle="1" w:styleId="6652E25C8E2A40A18DF0795291CB2283">
    <w:name w:val="6652E25C8E2A40A18DF0795291CB2283"/>
  </w:style>
  <w:style w:type="paragraph" w:customStyle="1" w:styleId="3732C2A127394448B57E3F532AF0758D">
    <w:name w:val="3732C2A127394448B57E3F532AF0758D"/>
  </w:style>
  <w:style w:type="paragraph" w:customStyle="1" w:styleId="1D54130FD9F244E2B3E78686AF210330">
    <w:name w:val="1D54130FD9F244E2B3E78686AF210330"/>
  </w:style>
  <w:style w:type="paragraph" w:customStyle="1" w:styleId="5D4A73DF76F5424DB604E46C1F55A777">
    <w:name w:val="5D4A73DF76F5424DB604E46C1F55A777"/>
  </w:style>
  <w:style w:type="paragraph" w:customStyle="1" w:styleId="BCAF00F78D03457183639F5213CFD4F0">
    <w:name w:val="BCAF00F78D03457183639F5213CFD4F0"/>
  </w:style>
  <w:style w:type="paragraph" w:customStyle="1" w:styleId="804CE0D274CA4D42958983C464AC0D2F">
    <w:name w:val="804CE0D274CA4D42958983C464AC0D2F"/>
  </w:style>
  <w:style w:type="paragraph" w:customStyle="1" w:styleId="409ABF4FC6714A3694BDD0BC06C32679">
    <w:name w:val="409ABF4FC6714A3694BDD0BC06C32679"/>
  </w:style>
  <w:style w:type="paragraph" w:customStyle="1" w:styleId="30140F19E4404C45ABF33D416BB7658B">
    <w:name w:val="30140F19E4404C45ABF33D416BB765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UPDATING TABLES AND SQL IDENTIFICATION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Updating Tables and SQL Identification
DAD 220 Intro to Struct Database</dc:title>
  <dc:subject/>
  <dc:creator>SercH MateoS</dc:creator>
  <cp:keywords/>
  <dc:description/>
  <cp:lastModifiedBy>SercH MateoS</cp:lastModifiedBy>
  <cp:revision>1</cp:revision>
  <dcterms:created xsi:type="dcterms:W3CDTF">2023-03-05T14:50:00Z</dcterms:created>
  <dcterms:modified xsi:type="dcterms:W3CDTF">2023-03-05T15:41:00Z</dcterms:modified>
</cp:coreProperties>
</file>