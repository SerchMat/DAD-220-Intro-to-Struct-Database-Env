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1344" w14:textId="03E3C2AA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E4840D0283F648C7BFD8109193C802E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F0FE0">
            <w:t>Table Joins</w:t>
          </w:r>
          <w:r w:rsidR="00DF0FE0">
            <w:br/>
            <w:t>DAD 220 Intro to Struct Database Env</w:t>
          </w:r>
        </w:sdtContent>
      </w:sdt>
    </w:p>
    <w:p w14:paraId="702C10B6" w14:textId="39FC8EC7" w:rsidR="00B823AA" w:rsidRDefault="00DF0FE0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6589FD71" w14:textId="7BDE2954" w:rsidR="00E81978" w:rsidRDefault="00DF0FE0" w:rsidP="00B823AA">
      <w:pPr>
        <w:pStyle w:val="Title2"/>
      </w:pPr>
      <w:r>
        <w:t>Southern New Hampshire University</w:t>
      </w:r>
    </w:p>
    <w:p w14:paraId="14E46970" w14:textId="19ADB326" w:rsidR="00DF0FE0" w:rsidRDefault="00DF0FE0">
      <w:r>
        <w:br w:type="page"/>
      </w:r>
    </w:p>
    <w:p w14:paraId="37BE7AE4" w14:textId="15DD6F85" w:rsidR="00DF0FE0" w:rsidRDefault="00DF0FE0" w:rsidP="00DF0FE0">
      <w:pPr>
        <w:pStyle w:val="Title2"/>
        <w:numPr>
          <w:ilvl w:val="0"/>
          <w:numId w:val="16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1A6C2A" wp14:editId="6BB19E66">
            <wp:simplePos x="0" y="0"/>
            <wp:positionH relativeFrom="column">
              <wp:posOffset>-59358</wp:posOffset>
            </wp:positionH>
            <wp:positionV relativeFrom="paragraph">
              <wp:posOffset>317555</wp:posOffset>
            </wp:positionV>
            <wp:extent cx="5943600" cy="4587875"/>
            <wp:effectExtent l="0" t="0" r="0" b="317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Start SQL</w:t>
      </w:r>
    </w:p>
    <w:p w14:paraId="1D5E3773" w14:textId="4281FFD5" w:rsidR="00DF0FE0" w:rsidRDefault="00FE0436" w:rsidP="00FE0436">
      <w:r>
        <w:br w:type="page"/>
      </w:r>
    </w:p>
    <w:p w14:paraId="4A5BDEB2" w14:textId="118F9FE9" w:rsidR="00FE0436" w:rsidRDefault="00FE0436" w:rsidP="00FE0436">
      <w:pPr>
        <w:pStyle w:val="Title2"/>
        <w:numPr>
          <w:ilvl w:val="0"/>
          <w:numId w:val="16"/>
        </w:numPr>
        <w:jc w:val="left"/>
      </w:pPr>
      <w:r>
        <w:lastRenderedPageBreak/>
        <w:t>Update the name of the Branches table.</w:t>
      </w:r>
    </w:p>
    <w:p w14:paraId="4DF67B1F" w14:textId="05B7C160" w:rsidR="00FE0436" w:rsidRDefault="00FE0436" w:rsidP="00FE0436">
      <w:pPr>
        <w:pStyle w:val="ListParagraph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9CEC7D" wp14:editId="75823466">
            <wp:simplePos x="0" y="0"/>
            <wp:positionH relativeFrom="margin">
              <wp:align>right</wp:align>
            </wp:positionH>
            <wp:positionV relativeFrom="paragraph">
              <wp:posOffset>404246</wp:posOffset>
            </wp:positionV>
            <wp:extent cx="5943600" cy="29324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Rename the “Branches” table to “Department.”</w:t>
      </w:r>
    </w:p>
    <w:p w14:paraId="6D0F4EC5" w14:textId="1B1EBFFB" w:rsidR="00FE0436" w:rsidRDefault="00FE0436" w:rsidP="00FE0436">
      <w:pPr>
        <w:pStyle w:val="ListParagraph"/>
        <w:ind w:left="1440"/>
      </w:pPr>
    </w:p>
    <w:p w14:paraId="3154BA5C" w14:textId="3280157A" w:rsidR="00FE0436" w:rsidRDefault="00A971BB" w:rsidP="00DF0FE0">
      <w:pPr>
        <w:pStyle w:val="Title2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D142BB" wp14:editId="76C4B85E">
            <wp:simplePos x="0" y="0"/>
            <wp:positionH relativeFrom="margin">
              <wp:align>right</wp:align>
            </wp:positionH>
            <wp:positionV relativeFrom="paragraph">
              <wp:posOffset>404026</wp:posOffset>
            </wp:positionV>
            <wp:extent cx="5943600" cy="34353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436">
        <w:t>Insert fields to the Department table.</w:t>
      </w:r>
    </w:p>
    <w:p w14:paraId="124FCDC0" w14:textId="604AD952" w:rsidR="00A971BB" w:rsidRDefault="00A971BB" w:rsidP="00A971BB">
      <w:pPr>
        <w:pStyle w:val="Title2"/>
        <w:ind w:left="720"/>
        <w:jc w:val="left"/>
      </w:pPr>
    </w:p>
    <w:p w14:paraId="06DF9AE2" w14:textId="73E1E030" w:rsidR="00A971BB" w:rsidRDefault="00A971BB" w:rsidP="00DF0FE0">
      <w:pPr>
        <w:pStyle w:val="Title2"/>
        <w:numPr>
          <w:ilvl w:val="0"/>
          <w:numId w:val="16"/>
        </w:numPr>
        <w:jc w:val="left"/>
      </w:pPr>
      <w:r>
        <w:lastRenderedPageBreak/>
        <w:t>Joins between the Department and Employee tables and show results.</w:t>
      </w:r>
    </w:p>
    <w:p w14:paraId="08CA4FF4" w14:textId="072175B2" w:rsidR="00A971BB" w:rsidRDefault="00CD5A73" w:rsidP="00CD5A73">
      <w:pPr>
        <w:pStyle w:val="ListParagraph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A9FBFD" wp14:editId="7554229B">
            <wp:simplePos x="0" y="0"/>
            <wp:positionH relativeFrom="margin">
              <wp:align>right</wp:align>
            </wp:positionH>
            <wp:positionV relativeFrom="paragraph">
              <wp:posOffset>294916</wp:posOffset>
            </wp:positionV>
            <wp:extent cx="5943600" cy="176911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Accounting ID 1</w:t>
      </w:r>
    </w:p>
    <w:p w14:paraId="7C027DA4" w14:textId="47EF2A63" w:rsidR="00CD5A73" w:rsidRDefault="00CD5A73" w:rsidP="00CD5A73">
      <w:pPr>
        <w:pStyle w:val="ListParagraph"/>
        <w:ind w:left="1440"/>
      </w:pPr>
    </w:p>
    <w:p w14:paraId="269241DA" w14:textId="23400DB1" w:rsidR="00CD5A73" w:rsidRDefault="00CD5A73" w:rsidP="00CD5A73">
      <w:pPr>
        <w:pStyle w:val="ListParagraph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8E3211" wp14:editId="6B5A0C40">
            <wp:simplePos x="0" y="0"/>
            <wp:positionH relativeFrom="margin">
              <wp:align>right</wp:align>
            </wp:positionH>
            <wp:positionV relativeFrom="paragraph">
              <wp:posOffset>343342</wp:posOffset>
            </wp:positionV>
            <wp:extent cx="5943600" cy="1687195"/>
            <wp:effectExtent l="0" t="0" r="0" b="8255"/>
            <wp:wrapTopAndBottom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Human Resources ID 2</w:t>
      </w:r>
    </w:p>
    <w:p w14:paraId="259B1375" w14:textId="260B86D3" w:rsidR="00CD5A73" w:rsidRDefault="00CD5A73" w:rsidP="00CD5A73">
      <w:pPr>
        <w:pStyle w:val="ListParagraph"/>
      </w:pPr>
    </w:p>
    <w:p w14:paraId="34B1D73D" w14:textId="2C1D2F02" w:rsidR="00CD5A73" w:rsidRDefault="00CD5A73" w:rsidP="00CD5A73">
      <w:pPr>
        <w:pStyle w:val="ListParagraph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403101" wp14:editId="0865A522">
            <wp:simplePos x="0" y="0"/>
            <wp:positionH relativeFrom="column">
              <wp:posOffset>168910</wp:posOffset>
            </wp:positionH>
            <wp:positionV relativeFrom="paragraph">
              <wp:posOffset>349885</wp:posOffset>
            </wp:positionV>
            <wp:extent cx="5943600" cy="1686560"/>
            <wp:effectExtent l="0" t="0" r="0" b="8890"/>
            <wp:wrapTopAndBottom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Information Systems ID 3</w:t>
      </w:r>
    </w:p>
    <w:p w14:paraId="2163EA46" w14:textId="336CB597" w:rsidR="00CD5A73" w:rsidRDefault="00CD5A73" w:rsidP="00CD5A73">
      <w:r>
        <w:br w:type="page"/>
      </w:r>
    </w:p>
    <w:p w14:paraId="19CE087A" w14:textId="4941D98B" w:rsidR="00CD5A73" w:rsidRDefault="00073E57" w:rsidP="00CD5A73">
      <w:pPr>
        <w:pStyle w:val="ListParagraph"/>
        <w:numPr>
          <w:ilvl w:val="0"/>
          <w:numId w:val="17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81C42E3" wp14:editId="7E43904B">
            <wp:simplePos x="0" y="0"/>
            <wp:positionH relativeFrom="margin">
              <wp:align>right</wp:align>
            </wp:positionH>
            <wp:positionV relativeFrom="paragraph">
              <wp:posOffset>348201</wp:posOffset>
            </wp:positionV>
            <wp:extent cx="5943600" cy="1762125"/>
            <wp:effectExtent l="0" t="0" r="0" b="9525"/>
            <wp:wrapTopAndBottom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A73">
        <w:t xml:space="preserve">Marketing </w:t>
      </w:r>
      <w:r>
        <w:t xml:space="preserve">ID </w:t>
      </w:r>
      <w:r w:rsidR="00CD5A73">
        <w:t>4</w:t>
      </w:r>
    </w:p>
    <w:p w14:paraId="5C0D412E" w14:textId="4EDE8284" w:rsidR="00CD5A73" w:rsidRDefault="00CD5A73" w:rsidP="00CD5A73">
      <w:pPr>
        <w:pStyle w:val="ListParagraph"/>
        <w:ind w:left="1440"/>
      </w:pPr>
    </w:p>
    <w:p w14:paraId="3B627CF6" w14:textId="64759BF0" w:rsidR="00A971BB" w:rsidRDefault="00073E57" w:rsidP="00DF0FE0">
      <w:pPr>
        <w:pStyle w:val="Title2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D4D40A" wp14:editId="0EEC220E">
            <wp:simplePos x="0" y="0"/>
            <wp:positionH relativeFrom="margin">
              <wp:align>right</wp:align>
            </wp:positionH>
            <wp:positionV relativeFrom="paragraph">
              <wp:posOffset>372303</wp:posOffset>
            </wp:positionV>
            <wp:extent cx="5943600" cy="1788795"/>
            <wp:effectExtent l="0" t="0" r="0" b="1905"/>
            <wp:wrapTopAndBottom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Populate the Employee table with new employees.</w:t>
      </w:r>
    </w:p>
    <w:p w14:paraId="35EB5F87" w14:textId="121255E3" w:rsidR="00073E57" w:rsidRDefault="00073E57" w:rsidP="00073E57">
      <w:pPr>
        <w:pStyle w:val="Title2"/>
        <w:ind w:left="720"/>
        <w:jc w:val="left"/>
      </w:pPr>
    </w:p>
    <w:p w14:paraId="48BCED91" w14:textId="10B2D616" w:rsidR="00073E57" w:rsidRDefault="00073E57" w:rsidP="00DF0FE0">
      <w:pPr>
        <w:pStyle w:val="Title2"/>
        <w:numPr>
          <w:ilvl w:val="0"/>
          <w:numId w:val="16"/>
        </w:numPr>
        <w:jc w:val="left"/>
      </w:pPr>
      <w:r>
        <w:t>Perform a join across the Employee and Department Tables.</w:t>
      </w:r>
    </w:p>
    <w:p w14:paraId="467C1445" w14:textId="645E368A" w:rsidR="0027480B" w:rsidRDefault="0027480B" w:rsidP="0027480B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78EDA5" wp14:editId="0D5F41A9">
            <wp:simplePos x="0" y="0"/>
            <wp:positionH relativeFrom="margin">
              <wp:align>right</wp:align>
            </wp:positionH>
            <wp:positionV relativeFrom="paragraph">
              <wp:posOffset>380558</wp:posOffset>
            </wp:positionV>
            <wp:extent cx="5943600" cy="1953895"/>
            <wp:effectExtent l="0" t="0" r="0" b="8255"/>
            <wp:wrapTopAndBottom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Accounting ID 1</w:t>
      </w:r>
    </w:p>
    <w:p w14:paraId="2795796F" w14:textId="1A66B362" w:rsidR="0027480B" w:rsidRDefault="0027480B" w:rsidP="0027480B">
      <w:pPr>
        <w:pStyle w:val="ListParagraph"/>
        <w:ind w:left="1440"/>
      </w:pPr>
    </w:p>
    <w:p w14:paraId="70FC78E9" w14:textId="77777777" w:rsidR="0027480B" w:rsidRDefault="0027480B" w:rsidP="0027480B">
      <w:pPr>
        <w:pStyle w:val="ListParagraph"/>
        <w:ind w:left="1440"/>
      </w:pPr>
    </w:p>
    <w:p w14:paraId="1B7452D2" w14:textId="1360D1F6" w:rsidR="0027480B" w:rsidRDefault="0027480B" w:rsidP="0027480B">
      <w:pPr>
        <w:pStyle w:val="ListParagraph"/>
        <w:numPr>
          <w:ilvl w:val="0"/>
          <w:numId w:val="18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6EA52ED" wp14:editId="4058F417">
            <wp:simplePos x="0" y="0"/>
            <wp:positionH relativeFrom="margin">
              <wp:align>right</wp:align>
            </wp:positionH>
            <wp:positionV relativeFrom="paragraph">
              <wp:posOffset>347013</wp:posOffset>
            </wp:positionV>
            <wp:extent cx="5943600" cy="2117725"/>
            <wp:effectExtent l="0" t="0" r="0" b="0"/>
            <wp:wrapTopAndBottom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Human Resources ID 2</w:t>
      </w:r>
    </w:p>
    <w:p w14:paraId="27A53AD8" w14:textId="08572CDD" w:rsidR="0027480B" w:rsidRDefault="0027480B" w:rsidP="0027480B">
      <w:pPr>
        <w:pStyle w:val="ListParagraph"/>
        <w:ind w:left="1440"/>
      </w:pPr>
    </w:p>
    <w:p w14:paraId="5AA73BBF" w14:textId="2F98DD17" w:rsidR="0027480B" w:rsidRDefault="0027480B" w:rsidP="0027480B">
      <w:pPr>
        <w:pStyle w:val="ListParagraph"/>
        <w:numPr>
          <w:ilvl w:val="0"/>
          <w:numId w:val="18"/>
        </w:numPr>
      </w:pPr>
      <w:r>
        <w:t>Information Systems ID 3</w:t>
      </w:r>
    </w:p>
    <w:p w14:paraId="166680D1" w14:textId="726A4046" w:rsidR="0027480B" w:rsidRDefault="0027480B" w:rsidP="0027480B">
      <w:pPr>
        <w:ind w:firstLine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30A055" wp14:editId="0EC7C922">
            <wp:simplePos x="0" y="0"/>
            <wp:positionH relativeFrom="margin">
              <wp:align>right</wp:align>
            </wp:positionH>
            <wp:positionV relativeFrom="paragraph">
              <wp:posOffset>4252</wp:posOffset>
            </wp:positionV>
            <wp:extent cx="5943600" cy="1819910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A5A4B" w14:textId="337DE355" w:rsidR="0027480B" w:rsidRDefault="00D76CF5" w:rsidP="0027480B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9AA43A" wp14:editId="7F86F5AA">
            <wp:simplePos x="0" y="0"/>
            <wp:positionH relativeFrom="margin">
              <wp:align>right</wp:align>
            </wp:positionH>
            <wp:positionV relativeFrom="paragraph">
              <wp:posOffset>335308</wp:posOffset>
            </wp:positionV>
            <wp:extent cx="5943600" cy="1805305"/>
            <wp:effectExtent l="0" t="0" r="0" b="4445"/>
            <wp:wrapTopAndBottom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80B">
        <w:t>Marketing ID 4</w:t>
      </w:r>
    </w:p>
    <w:p w14:paraId="39FC6384" w14:textId="50A91534" w:rsidR="0027480B" w:rsidRDefault="00D76CF5" w:rsidP="00D76CF5">
      <w:r>
        <w:br w:type="page"/>
      </w:r>
    </w:p>
    <w:p w14:paraId="37CBD12D" w14:textId="7516D367" w:rsidR="0027480B" w:rsidRDefault="00D76CF5" w:rsidP="00DF0FE0">
      <w:pPr>
        <w:pStyle w:val="Title2"/>
        <w:numPr>
          <w:ilvl w:val="0"/>
          <w:numId w:val="16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A389A68" wp14:editId="07B90C49">
            <wp:simplePos x="0" y="0"/>
            <wp:positionH relativeFrom="margin">
              <wp:align>right</wp:align>
            </wp:positionH>
            <wp:positionV relativeFrom="paragraph">
              <wp:posOffset>338041</wp:posOffset>
            </wp:positionV>
            <wp:extent cx="5943600" cy="179324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80B">
        <w:t>Identify the resultant outputs.</w:t>
      </w:r>
    </w:p>
    <w:p w14:paraId="46579685" w14:textId="27AEB9B3" w:rsidR="00D76CF5" w:rsidRDefault="00D76CF5" w:rsidP="00D76CF5">
      <w:pPr>
        <w:pStyle w:val="Title2"/>
        <w:ind w:left="720"/>
        <w:jc w:val="left"/>
      </w:pPr>
    </w:p>
    <w:p w14:paraId="5984831A" w14:textId="7888934F" w:rsidR="00D76CF5" w:rsidRDefault="00AE0333" w:rsidP="00DF0FE0">
      <w:pPr>
        <w:pStyle w:val="Title2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09BF1B3" wp14:editId="2A88415A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3600" cy="2454275"/>
            <wp:effectExtent l="0" t="0" r="0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6CF5">
        <w:t>Create a CSV file.</w:t>
      </w:r>
    </w:p>
    <w:p w14:paraId="74DD4CAA" w14:textId="4F43D67F" w:rsidR="00D76CF5" w:rsidRDefault="00D76CF5" w:rsidP="00D76CF5">
      <w:pPr>
        <w:pStyle w:val="ListParagraph"/>
      </w:pPr>
    </w:p>
    <w:p w14:paraId="4EE419C6" w14:textId="37F623E1" w:rsidR="00AE0333" w:rsidRDefault="00AE0333" w:rsidP="00AE0333">
      <w:pPr>
        <w:pStyle w:val="Title2"/>
        <w:numPr>
          <w:ilvl w:val="0"/>
          <w:numId w:val="16"/>
        </w:numPr>
        <w:jc w:val="left"/>
      </w:pPr>
      <w:r>
        <w:t>Reflection</w:t>
      </w:r>
    </w:p>
    <w:p w14:paraId="45B6BFA6" w14:textId="038C40C6" w:rsidR="00AE0333" w:rsidRDefault="00AE0333" w:rsidP="00AE0333">
      <w:pPr>
        <w:pStyle w:val="ListParagraph"/>
        <w:numPr>
          <w:ilvl w:val="0"/>
          <w:numId w:val="18"/>
        </w:numPr>
      </w:pPr>
      <w:r>
        <w:t xml:space="preserve">Process: </w:t>
      </w:r>
    </w:p>
    <w:p w14:paraId="562D3F25" w14:textId="486DCB7F" w:rsidR="00E71DA3" w:rsidRDefault="00E71DA3" w:rsidP="00E71DA3">
      <w:pPr>
        <w:pStyle w:val="ListParagraph"/>
        <w:numPr>
          <w:ilvl w:val="1"/>
          <w:numId w:val="18"/>
        </w:numPr>
      </w:pPr>
      <w:r>
        <w:t xml:space="preserve">The inner join </w:t>
      </w:r>
      <w:r>
        <w:t>was</w:t>
      </w:r>
      <w:r>
        <w:t xml:space="preserve"> used by selecting the rows from both tables (left and right) of the inner join clause itself. Then I select all the left join which I limited matches to the rows containing the </w:t>
      </w:r>
      <w:proofErr w:type="spellStart"/>
      <w:r>
        <w:t>Department_ID</w:t>
      </w:r>
      <w:proofErr w:type="spellEnd"/>
      <w:r>
        <w:t xml:space="preserve"> of 2 using </w:t>
      </w:r>
      <w:r>
        <w:t xml:space="preserve">the </w:t>
      </w:r>
      <w:r>
        <w:t xml:space="preserve">where clause. Then I used right join which I request all the Information </w:t>
      </w:r>
      <w:r>
        <w:lastRenderedPageBreak/>
        <w:t>System rows from the right table and all the matching rows from the Employee table. Finally, I used the full join to test the results.</w:t>
      </w:r>
    </w:p>
    <w:p w14:paraId="369D936B" w14:textId="15384675" w:rsidR="00E71DA3" w:rsidRDefault="00E71DA3" w:rsidP="00E71DA3">
      <w:pPr>
        <w:pStyle w:val="ListParagraph"/>
        <w:numPr>
          <w:ilvl w:val="1"/>
          <w:numId w:val="18"/>
        </w:numPr>
      </w:pPr>
      <w:r>
        <w:t xml:space="preserve">The joins were connected via </w:t>
      </w:r>
      <w:proofErr w:type="spellStart"/>
      <w:r>
        <w:t>Department_ID</w:t>
      </w:r>
      <w:proofErr w:type="spellEnd"/>
      <w:r>
        <w:t xml:space="preserve"> that </w:t>
      </w:r>
      <w:r>
        <w:t>share</w:t>
      </w:r>
      <w:r>
        <w:t xml:space="preserve"> using the ON clause.</w:t>
      </w:r>
    </w:p>
    <w:p w14:paraId="4C2E7296" w14:textId="11BD0303" w:rsidR="00E71DA3" w:rsidRDefault="00E71DA3" w:rsidP="00AE0333">
      <w:pPr>
        <w:pStyle w:val="ListParagraph"/>
        <w:numPr>
          <w:ilvl w:val="0"/>
          <w:numId w:val="18"/>
        </w:numPr>
      </w:pPr>
      <w:r>
        <w:t>File creation and extraction</w:t>
      </w:r>
    </w:p>
    <w:p w14:paraId="4BA29B86" w14:textId="598989F5" w:rsidR="00E71DA3" w:rsidRDefault="00E71DA3" w:rsidP="00E71DA3">
      <w:pPr>
        <w:pStyle w:val="ListParagraph"/>
        <w:numPr>
          <w:ilvl w:val="1"/>
          <w:numId w:val="18"/>
        </w:numPr>
      </w:pPr>
      <w:r>
        <w:t>There were 9 records in the CVS file.</w:t>
      </w:r>
    </w:p>
    <w:p w14:paraId="602033CC" w14:textId="382C1666" w:rsidR="00AE0333" w:rsidRDefault="00E71DA3" w:rsidP="00E71DA3">
      <w:pPr>
        <w:pStyle w:val="Title2"/>
        <w:numPr>
          <w:ilvl w:val="1"/>
          <w:numId w:val="18"/>
        </w:numPr>
        <w:jc w:val="left"/>
      </w:pPr>
      <w:r>
        <w:t xml:space="preserve">First select a statement to request information wanted to the present. I used inner join to all matching rows from the Employee table. The on clause hooked the two tables via the </w:t>
      </w:r>
      <w:proofErr w:type="spellStart"/>
      <w:r>
        <w:t>Department_ID</w:t>
      </w:r>
      <w:proofErr w:type="spellEnd"/>
      <w:r>
        <w:t xml:space="preserve"> column.</w:t>
      </w:r>
    </w:p>
    <w:sectPr w:rsidR="00AE0333">
      <w:headerReference w:type="default" r:id="rId23"/>
      <w:headerReference w:type="first" r:id="rId2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D14E0" w14:textId="77777777" w:rsidR="00CD67EA" w:rsidRDefault="00CD67EA">
      <w:pPr>
        <w:spacing w:line="240" w:lineRule="auto"/>
      </w:pPr>
      <w:r>
        <w:separator/>
      </w:r>
    </w:p>
    <w:p w14:paraId="3666C52B" w14:textId="77777777" w:rsidR="00CD67EA" w:rsidRDefault="00CD67EA"/>
  </w:endnote>
  <w:endnote w:type="continuationSeparator" w:id="0">
    <w:p w14:paraId="5F6FEC05" w14:textId="77777777" w:rsidR="00CD67EA" w:rsidRDefault="00CD67EA">
      <w:pPr>
        <w:spacing w:line="240" w:lineRule="auto"/>
      </w:pPr>
      <w:r>
        <w:continuationSeparator/>
      </w:r>
    </w:p>
    <w:p w14:paraId="63BE6B15" w14:textId="77777777" w:rsidR="00CD67EA" w:rsidRDefault="00CD6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8D6E" w14:textId="77777777" w:rsidR="00CD67EA" w:rsidRDefault="00CD67EA">
      <w:pPr>
        <w:spacing w:line="240" w:lineRule="auto"/>
      </w:pPr>
      <w:r>
        <w:separator/>
      </w:r>
    </w:p>
    <w:p w14:paraId="1E638C54" w14:textId="77777777" w:rsidR="00CD67EA" w:rsidRDefault="00CD67EA"/>
  </w:footnote>
  <w:footnote w:type="continuationSeparator" w:id="0">
    <w:p w14:paraId="074C5E71" w14:textId="77777777" w:rsidR="00CD67EA" w:rsidRDefault="00CD67EA">
      <w:pPr>
        <w:spacing w:line="240" w:lineRule="auto"/>
      </w:pPr>
      <w:r>
        <w:continuationSeparator/>
      </w:r>
    </w:p>
    <w:p w14:paraId="17CFD6EA" w14:textId="77777777" w:rsidR="00CD67EA" w:rsidRDefault="00CD67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E2AAE" w14:textId="7FB133B3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BFB6175E8E964C778120D24A2ADA1EF9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F0FE0">
          <w:rPr>
            <w:rStyle w:val="Strong"/>
          </w:rPr>
          <w:t>TABLE JOINS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AB313" w14:textId="73035F5A" w:rsidR="00E81978" w:rsidRDefault="00DF0FE0">
    <w:pPr>
      <w:pStyle w:val="Header"/>
      <w:rPr>
        <w:rStyle w:val="Strong"/>
      </w:rPr>
    </w:pPr>
    <w:r>
      <w:t>TABLE JOINS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0D4F6D"/>
    <w:multiLevelType w:val="hybridMultilevel"/>
    <w:tmpl w:val="758AC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9AB14C6"/>
    <w:multiLevelType w:val="hybridMultilevel"/>
    <w:tmpl w:val="3F2AA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C4C4917"/>
    <w:multiLevelType w:val="hybridMultilevel"/>
    <w:tmpl w:val="7C24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1273871">
    <w:abstractNumId w:val="9"/>
  </w:num>
  <w:num w:numId="2" w16cid:durableId="770666844">
    <w:abstractNumId w:val="7"/>
  </w:num>
  <w:num w:numId="3" w16cid:durableId="777798730">
    <w:abstractNumId w:val="6"/>
  </w:num>
  <w:num w:numId="4" w16cid:durableId="755901627">
    <w:abstractNumId w:val="5"/>
  </w:num>
  <w:num w:numId="5" w16cid:durableId="1314065876">
    <w:abstractNumId w:val="4"/>
  </w:num>
  <w:num w:numId="6" w16cid:durableId="238710912">
    <w:abstractNumId w:val="8"/>
  </w:num>
  <w:num w:numId="7" w16cid:durableId="1715614313">
    <w:abstractNumId w:val="3"/>
  </w:num>
  <w:num w:numId="8" w16cid:durableId="1547185470">
    <w:abstractNumId w:val="2"/>
  </w:num>
  <w:num w:numId="9" w16cid:durableId="191580051">
    <w:abstractNumId w:val="1"/>
  </w:num>
  <w:num w:numId="10" w16cid:durableId="1187252360">
    <w:abstractNumId w:val="0"/>
  </w:num>
  <w:num w:numId="11" w16cid:durableId="166747292">
    <w:abstractNumId w:val="9"/>
    <w:lvlOverride w:ilvl="0">
      <w:startOverride w:val="1"/>
    </w:lvlOverride>
  </w:num>
  <w:num w:numId="12" w16cid:durableId="590508065">
    <w:abstractNumId w:val="16"/>
  </w:num>
  <w:num w:numId="13" w16cid:durableId="1867525543">
    <w:abstractNumId w:val="14"/>
  </w:num>
  <w:num w:numId="14" w16cid:durableId="618412392">
    <w:abstractNumId w:val="12"/>
  </w:num>
  <w:num w:numId="15" w16cid:durableId="734741803">
    <w:abstractNumId w:val="15"/>
  </w:num>
  <w:num w:numId="16" w16cid:durableId="855845031">
    <w:abstractNumId w:val="13"/>
  </w:num>
  <w:num w:numId="17" w16cid:durableId="708148535">
    <w:abstractNumId w:val="11"/>
  </w:num>
  <w:num w:numId="18" w16cid:durableId="2007126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E0"/>
    <w:rsid w:val="00073E57"/>
    <w:rsid w:val="000D3F41"/>
    <w:rsid w:val="000F0D5C"/>
    <w:rsid w:val="0027480B"/>
    <w:rsid w:val="00355DCA"/>
    <w:rsid w:val="00507251"/>
    <w:rsid w:val="00551A02"/>
    <w:rsid w:val="005534FA"/>
    <w:rsid w:val="005D3A03"/>
    <w:rsid w:val="008002C0"/>
    <w:rsid w:val="008C5323"/>
    <w:rsid w:val="009A6A3B"/>
    <w:rsid w:val="00A971BB"/>
    <w:rsid w:val="00AE0333"/>
    <w:rsid w:val="00B823AA"/>
    <w:rsid w:val="00BA45DB"/>
    <w:rsid w:val="00BF4184"/>
    <w:rsid w:val="00C0601E"/>
    <w:rsid w:val="00C31D30"/>
    <w:rsid w:val="00CD5A73"/>
    <w:rsid w:val="00CD67EA"/>
    <w:rsid w:val="00CD6E39"/>
    <w:rsid w:val="00CF6E91"/>
    <w:rsid w:val="00D76CF5"/>
    <w:rsid w:val="00D85B68"/>
    <w:rsid w:val="00DF0FE0"/>
    <w:rsid w:val="00E6004D"/>
    <w:rsid w:val="00E71DA3"/>
    <w:rsid w:val="00E81978"/>
    <w:rsid w:val="00F379B7"/>
    <w:rsid w:val="00F525FA"/>
    <w:rsid w:val="00FE0436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72210"/>
  <w15:chartTrackingRefBased/>
  <w15:docId w15:val="{3513FFEB-8B9B-493B-B665-DAA77A23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840D0283F648C7BFD8109193C80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DA5EF-45F1-49BA-958E-0FB90BB0C339}"/>
      </w:docPartPr>
      <w:docPartBody>
        <w:p w:rsidR="00000000" w:rsidRDefault="00000000">
          <w:pPr>
            <w:pStyle w:val="E4840D0283F648C7BFD8109193C802EA"/>
          </w:pPr>
          <w:r>
            <w:t>[Title Here, up to 12 Words, on One to Two Lines]</w:t>
          </w:r>
        </w:p>
      </w:docPartBody>
    </w:docPart>
    <w:docPart>
      <w:docPartPr>
        <w:name w:val="BFB6175E8E964C778120D24A2ADA1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F2A2B-FFAC-4415-9D90-CAC75C1008F5}"/>
      </w:docPartPr>
      <w:docPartBody>
        <w:p w:rsidR="00000000" w:rsidRDefault="00000000">
          <w:pPr>
            <w:pStyle w:val="BFB6175E8E964C778120D24A2ADA1EF9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85"/>
    <w:rsid w:val="001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840D0283F648C7BFD8109193C802EA">
    <w:name w:val="E4840D0283F648C7BFD8109193C802EA"/>
  </w:style>
  <w:style w:type="paragraph" w:customStyle="1" w:styleId="1A8F33D954BE432D91F4918BAA4CA922">
    <w:name w:val="1A8F33D954BE432D91F4918BAA4CA922"/>
  </w:style>
  <w:style w:type="paragraph" w:customStyle="1" w:styleId="35B49C894A1541CBB24B66146341DCC3">
    <w:name w:val="35B49C894A1541CBB24B66146341DCC3"/>
  </w:style>
  <w:style w:type="paragraph" w:customStyle="1" w:styleId="CE0AE31CC8D943518CCA9A3590F8F52B">
    <w:name w:val="CE0AE31CC8D943518CCA9A3590F8F52B"/>
  </w:style>
  <w:style w:type="paragraph" w:customStyle="1" w:styleId="7A14F4D1E4764711BD2ADFC89144F364">
    <w:name w:val="7A14F4D1E4764711BD2ADFC89144F364"/>
  </w:style>
  <w:style w:type="paragraph" w:customStyle="1" w:styleId="C68DB826551C43D9972B7324FE9002B1">
    <w:name w:val="C68DB826551C43D9972B7324FE9002B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9682928BC134B1A91477EFE0620BAE4">
    <w:name w:val="B9682928BC134B1A91477EFE0620BAE4"/>
  </w:style>
  <w:style w:type="paragraph" w:customStyle="1" w:styleId="0BD24F8FE47F47E38C4BFED6EB0A5675">
    <w:name w:val="0BD24F8FE47F47E38C4BFED6EB0A5675"/>
  </w:style>
  <w:style w:type="paragraph" w:customStyle="1" w:styleId="1866C09A8E5E4836859E67618910FCBE">
    <w:name w:val="1866C09A8E5E4836859E67618910FCBE"/>
  </w:style>
  <w:style w:type="paragraph" w:customStyle="1" w:styleId="5570A21C50894596948675D404B92D33">
    <w:name w:val="5570A21C50894596948675D404B92D33"/>
  </w:style>
  <w:style w:type="paragraph" w:customStyle="1" w:styleId="9A6F1803A8994187897706A066424683">
    <w:name w:val="9A6F1803A8994187897706A066424683"/>
  </w:style>
  <w:style w:type="paragraph" w:customStyle="1" w:styleId="2072C598DC4541E7AA86D3342231B023">
    <w:name w:val="2072C598DC4541E7AA86D3342231B023"/>
  </w:style>
  <w:style w:type="paragraph" w:customStyle="1" w:styleId="47B644B5DEE8409180B10590C61BB6E7">
    <w:name w:val="47B644B5DEE8409180B10590C61BB6E7"/>
  </w:style>
  <w:style w:type="paragraph" w:customStyle="1" w:styleId="AAADCCFB9B5446D9B59982D6A794D82B">
    <w:name w:val="AAADCCFB9B5446D9B59982D6A794D82B"/>
  </w:style>
  <w:style w:type="paragraph" w:customStyle="1" w:styleId="C710ED57D372477B89611EC8532E126F">
    <w:name w:val="C710ED57D372477B89611EC8532E126F"/>
  </w:style>
  <w:style w:type="paragraph" w:customStyle="1" w:styleId="DAE42CE1C7544FAD8557896436A057F7">
    <w:name w:val="DAE42CE1C7544FAD8557896436A057F7"/>
  </w:style>
  <w:style w:type="paragraph" w:customStyle="1" w:styleId="8CC78E93E903458C8C667ACE3E852D4B">
    <w:name w:val="8CC78E93E903458C8C667ACE3E852D4B"/>
  </w:style>
  <w:style w:type="paragraph" w:customStyle="1" w:styleId="3C494583D81D416EB0758F065DE1160E">
    <w:name w:val="3C494583D81D416EB0758F065DE1160E"/>
  </w:style>
  <w:style w:type="paragraph" w:customStyle="1" w:styleId="C96F66C1C93D4353B3B267221EFB978E">
    <w:name w:val="C96F66C1C93D4353B3B267221EFB978E"/>
  </w:style>
  <w:style w:type="paragraph" w:customStyle="1" w:styleId="06AD75F247C643249D58518B10D6F023">
    <w:name w:val="06AD75F247C643249D58518B10D6F023"/>
  </w:style>
  <w:style w:type="paragraph" w:customStyle="1" w:styleId="A4114764A78A460988CFFDA7AB3FC3FB">
    <w:name w:val="A4114764A78A460988CFFDA7AB3FC3FB"/>
  </w:style>
  <w:style w:type="paragraph" w:customStyle="1" w:styleId="0288E95AB70440FEA75FFAD9770A9049">
    <w:name w:val="0288E95AB70440FEA75FFAD9770A9049"/>
  </w:style>
  <w:style w:type="paragraph" w:customStyle="1" w:styleId="C2F40421717441E19FED273CB1B6C213">
    <w:name w:val="C2F40421717441E19FED273CB1B6C213"/>
  </w:style>
  <w:style w:type="paragraph" w:customStyle="1" w:styleId="F338C66925704139812F77273D51AB05">
    <w:name w:val="F338C66925704139812F77273D51AB05"/>
  </w:style>
  <w:style w:type="paragraph" w:customStyle="1" w:styleId="8DC82F716780440AA8E6BA3BDF3E038E">
    <w:name w:val="8DC82F716780440AA8E6BA3BDF3E038E"/>
  </w:style>
  <w:style w:type="paragraph" w:customStyle="1" w:styleId="274B90005B0845F29FE8E4D1C248F1D4">
    <w:name w:val="274B90005B0845F29FE8E4D1C248F1D4"/>
  </w:style>
  <w:style w:type="paragraph" w:customStyle="1" w:styleId="570233A689B84E8AB86D76F7EE6B463B">
    <w:name w:val="570233A689B84E8AB86D76F7EE6B463B"/>
  </w:style>
  <w:style w:type="paragraph" w:customStyle="1" w:styleId="001B33B59A1540AB9DB8C1408B14EE6F">
    <w:name w:val="001B33B59A1540AB9DB8C1408B14EE6F"/>
  </w:style>
  <w:style w:type="paragraph" w:customStyle="1" w:styleId="EB1E6852848D4E76814F8E01B604BE9A">
    <w:name w:val="EB1E6852848D4E76814F8E01B604BE9A"/>
  </w:style>
  <w:style w:type="paragraph" w:customStyle="1" w:styleId="4054BA6F6D944763B66CB67338B1D9FF">
    <w:name w:val="4054BA6F6D944763B66CB67338B1D9FF"/>
  </w:style>
  <w:style w:type="paragraph" w:customStyle="1" w:styleId="7FA06A26EAE14B43BC662B6FED606926">
    <w:name w:val="7FA06A26EAE14B43BC662B6FED606926"/>
  </w:style>
  <w:style w:type="paragraph" w:customStyle="1" w:styleId="62B48B3BFCEE41DC9DD065A4D88E686B">
    <w:name w:val="62B48B3BFCEE41DC9DD065A4D88E686B"/>
  </w:style>
  <w:style w:type="paragraph" w:customStyle="1" w:styleId="B01FC637C7EE4785B483CAEB21DB5202">
    <w:name w:val="B01FC637C7EE4785B483CAEB21DB5202"/>
  </w:style>
  <w:style w:type="paragraph" w:customStyle="1" w:styleId="C3009E9B02864BE892BDAF86288F20B4">
    <w:name w:val="C3009E9B02864BE892BDAF86288F20B4"/>
  </w:style>
  <w:style w:type="paragraph" w:customStyle="1" w:styleId="83C9CAF2E3AD458EAF962BED190D781C">
    <w:name w:val="83C9CAF2E3AD458EAF962BED190D781C"/>
  </w:style>
  <w:style w:type="paragraph" w:customStyle="1" w:styleId="3DDE922481E5421BACE64C95860E0D8B">
    <w:name w:val="3DDE922481E5421BACE64C95860E0D8B"/>
  </w:style>
  <w:style w:type="paragraph" w:customStyle="1" w:styleId="ABB8E6A7B8004F97A39434AEF40AB80F">
    <w:name w:val="ABB8E6A7B8004F97A39434AEF40AB80F"/>
  </w:style>
  <w:style w:type="paragraph" w:customStyle="1" w:styleId="5C826663DAA0464DBFF57B9D03783D88">
    <w:name w:val="5C826663DAA0464DBFF57B9D03783D88"/>
  </w:style>
  <w:style w:type="paragraph" w:customStyle="1" w:styleId="55A5AEB00F5B4E46A87944EB45FF48BE">
    <w:name w:val="55A5AEB00F5B4E46A87944EB45FF48BE"/>
  </w:style>
  <w:style w:type="paragraph" w:customStyle="1" w:styleId="4F4B793CF23940C3805D011381352811">
    <w:name w:val="4F4B793CF23940C3805D011381352811"/>
  </w:style>
  <w:style w:type="paragraph" w:customStyle="1" w:styleId="CF42A7E5F36541A5A0838F39765C2E10">
    <w:name w:val="CF42A7E5F36541A5A0838F39765C2E10"/>
  </w:style>
  <w:style w:type="paragraph" w:customStyle="1" w:styleId="0CD2935A5D5F47558A2A3EC8D115D869">
    <w:name w:val="0CD2935A5D5F47558A2A3EC8D115D869"/>
  </w:style>
  <w:style w:type="paragraph" w:customStyle="1" w:styleId="43053A44562042A285256C078C891BBA">
    <w:name w:val="43053A44562042A285256C078C891BBA"/>
  </w:style>
  <w:style w:type="paragraph" w:customStyle="1" w:styleId="DA2B3DA093DD4F18B82AF2A6538A98FD">
    <w:name w:val="DA2B3DA093DD4F18B82AF2A6538A98FD"/>
  </w:style>
  <w:style w:type="paragraph" w:customStyle="1" w:styleId="7D10F69639F4401AB3896B5956CDBF08">
    <w:name w:val="7D10F69639F4401AB3896B5956CDBF08"/>
  </w:style>
  <w:style w:type="paragraph" w:customStyle="1" w:styleId="7B7911CA5D414CEE99A791AB668A6771">
    <w:name w:val="7B7911CA5D414CEE99A791AB668A6771"/>
  </w:style>
  <w:style w:type="paragraph" w:customStyle="1" w:styleId="10817CFFEF074DCBBECCF2226AA14D13">
    <w:name w:val="10817CFFEF074DCBBECCF2226AA14D13"/>
  </w:style>
  <w:style w:type="paragraph" w:customStyle="1" w:styleId="2382D999FB084E639A3E1936DBDA72DF">
    <w:name w:val="2382D999FB084E639A3E1936DBDA72DF"/>
  </w:style>
  <w:style w:type="paragraph" w:customStyle="1" w:styleId="E10ED8E3A92F4E66B42E71C3B76EC0C5">
    <w:name w:val="E10ED8E3A92F4E66B42E71C3B76EC0C5"/>
  </w:style>
  <w:style w:type="paragraph" w:customStyle="1" w:styleId="20028D3F51D14761997E943CF474E981">
    <w:name w:val="20028D3F51D14761997E943CF474E981"/>
  </w:style>
  <w:style w:type="paragraph" w:customStyle="1" w:styleId="1CB9E4D4D0974DFCB1735B66A45D57B0">
    <w:name w:val="1CB9E4D4D0974DFCB1735B66A45D57B0"/>
  </w:style>
  <w:style w:type="paragraph" w:customStyle="1" w:styleId="4277E1A8670749358DEBAC2DE252D454">
    <w:name w:val="4277E1A8670749358DEBAC2DE252D454"/>
  </w:style>
  <w:style w:type="paragraph" w:customStyle="1" w:styleId="FADD2E3503274E439A527829B373C2B6">
    <w:name w:val="FADD2E3503274E439A527829B373C2B6"/>
  </w:style>
  <w:style w:type="paragraph" w:customStyle="1" w:styleId="CC41C716C50943A8BCBB5169F14A60A5">
    <w:name w:val="CC41C716C50943A8BCBB5169F14A60A5"/>
  </w:style>
  <w:style w:type="paragraph" w:customStyle="1" w:styleId="5447F2823C7043D4884FA458276671CE">
    <w:name w:val="5447F2823C7043D4884FA458276671CE"/>
  </w:style>
  <w:style w:type="paragraph" w:customStyle="1" w:styleId="643B9F8E83DB4E849437C0C323AD9CD4">
    <w:name w:val="643B9F8E83DB4E849437C0C323AD9CD4"/>
  </w:style>
  <w:style w:type="paragraph" w:customStyle="1" w:styleId="472316ACBF1A43368DF914D465A219F0">
    <w:name w:val="472316ACBF1A43368DF914D465A219F0"/>
  </w:style>
  <w:style w:type="paragraph" w:customStyle="1" w:styleId="AA8A5C8729C6419B9BAEA38FD0ECDB2A">
    <w:name w:val="AA8A5C8729C6419B9BAEA38FD0ECDB2A"/>
  </w:style>
  <w:style w:type="paragraph" w:customStyle="1" w:styleId="7DDECF63E44E46A790EBEFC7FDAA5E4C">
    <w:name w:val="7DDECF63E44E46A790EBEFC7FDAA5E4C"/>
  </w:style>
  <w:style w:type="paragraph" w:customStyle="1" w:styleId="37425D1D79FD4E7C93A64359D969C66E">
    <w:name w:val="37425D1D79FD4E7C93A64359D969C66E"/>
  </w:style>
  <w:style w:type="paragraph" w:customStyle="1" w:styleId="F5F2B9C7396C4C72A50A50FCD8932F93">
    <w:name w:val="F5F2B9C7396C4C72A50A50FCD8932F93"/>
  </w:style>
  <w:style w:type="paragraph" w:customStyle="1" w:styleId="BFB6175E8E964C778120D24A2ADA1EF9">
    <w:name w:val="BFB6175E8E964C778120D24A2ADA1EF9"/>
  </w:style>
  <w:style w:type="paragraph" w:customStyle="1" w:styleId="223C87DA16194866BA380DEF60066C79">
    <w:name w:val="223C87DA16194866BA380DEF60066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TABLE JOINS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65</TotalTime>
  <Pages>8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Joins
DAD 220 Intro to Struct Database Env</dc:title>
  <dc:subject/>
  <dc:creator>SercH MateoS</dc:creator>
  <cp:keywords/>
  <dc:description/>
  <cp:lastModifiedBy>SercH MateoS</cp:lastModifiedBy>
  <cp:revision>1</cp:revision>
  <dcterms:created xsi:type="dcterms:W3CDTF">2023-03-12T13:01:00Z</dcterms:created>
  <dcterms:modified xsi:type="dcterms:W3CDTF">2023-03-12T14:50:00Z</dcterms:modified>
</cp:coreProperties>
</file>