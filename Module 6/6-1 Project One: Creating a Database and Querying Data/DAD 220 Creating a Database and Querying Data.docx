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AAE8C" w14:textId="6A0D7E42" w:rsidR="00E81978" w:rsidRDefault="00000000">
      <w:pPr>
        <w:pStyle w:val="Title"/>
      </w:pPr>
      <w:sdt>
        <w:sdtPr>
          <w:alias w:val="Title:"/>
          <w:tag w:val="Title:"/>
          <w:id w:val="726351117"/>
          <w:placeholder>
            <w:docPart w:val="17BD54EBD1614C86AEDBB262B5C818F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C55E4">
            <w:t>Creating a Database and Querying Data</w:t>
          </w:r>
          <w:r w:rsidR="00CC55E4">
            <w:br/>
            <w:t xml:space="preserve">DAD 220 Intro to Struct Database Environment </w:t>
          </w:r>
        </w:sdtContent>
      </w:sdt>
    </w:p>
    <w:p w14:paraId="7F66EBF0" w14:textId="2F22CB10" w:rsidR="00B823AA" w:rsidRDefault="00CC55E4" w:rsidP="00B823AA">
      <w:pPr>
        <w:pStyle w:val="Title2"/>
      </w:pPr>
      <w:r>
        <w:t xml:space="preserve">Sergio </w:t>
      </w:r>
      <w:proofErr w:type="spellStart"/>
      <w:r>
        <w:t>Mateos</w:t>
      </w:r>
      <w:proofErr w:type="spellEnd"/>
    </w:p>
    <w:p w14:paraId="2A764BCA" w14:textId="2FBA468A" w:rsidR="00E81978" w:rsidRDefault="00CC55E4" w:rsidP="00B823AA">
      <w:pPr>
        <w:pStyle w:val="Title2"/>
      </w:pPr>
      <w:r>
        <w:t>Southern New Hampshire University</w:t>
      </w:r>
    </w:p>
    <w:p w14:paraId="1830E484" w14:textId="26BB6143" w:rsidR="00CC55E4" w:rsidRDefault="00CC55E4">
      <w:r>
        <w:br w:type="page"/>
      </w:r>
    </w:p>
    <w:p w14:paraId="7D8F21DA" w14:textId="3160701B" w:rsidR="00CC55E4" w:rsidRDefault="00CC55E4" w:rsidP="00B823AA">
      <w:pPr>
        <w:pStyle w:val="Title2"/>
      </w:pPr>
    </w:p>
    <w:p w14:paraId="0E4D8AA3" w14:textId="77777777" w:rsidR="00CC55E4" w:rsidRDefault="00CC55E4" w:rsidP="00CC55E4">
      <w:pPr>
        <w:pStyle w:val="Heading1"/>
        <w:keepNext w:val="0"/>
        <w:keepLines w:val="0"/>
        <w:rPr>
          <w:rFonts w:asciiTheme="minorHAnsi" w:eastAsiaTheme="minorEastAsia" w:hAnsiTheme="minorHAnsi" w:cstheme="minorBidi"/>
        </w:rPr>
      </w:pPr>
      <w:r w:rsidRPr="03D55F8A">
        <w:rPr>
          <w:rFonts w:asciiTheme="minorHAnsi" w:eastAsiaTheme="minorEastAsia" w:hAnsiTheme="minorHAnsi" w:cstheme="minorBidi"/>
        </w:rPr>
        <w:t>DAD 220 Database Documentation Template</w:t>
      </w:r>
    </w:p>
    <w:p w14:paraId="4FCC465D" w14:textId="77777777" w:rsidR="00CC55E4" w:rsidRDefault="00CC55E4" w:rsidP="00CC55E4">
      <w:pPr>
        <w:spacing w:line="240" w:lineRule="auto"/>
      </w:pPr>
    </w:p>
    <w:p w14:paraId="6AB42BA2" w14:textId="77777777" w:rsidR="00CC55E4" w:rsidRDefault="00CC55E4" w:rsidP="00CC55E4">
      <w:pPr>
        <w:spacing w:line="240" w:lineRule="auto"/>
        <w:ind w:firstLine="0"/>
      </w:pPr>
      <w:r w:rsidRPr="03D55F8A">
        <w:t>Complete these steps as you work through the directions for Project One.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located in the Project One Supporting Materials for assistance.</w:t>
      </w:r>
    </w:p>
    <w:p w14:paraId="1CFADB7E" w14:textId="77777777" w:rsidR="00CC55E4" w:rsidRDefault="00CC55E4" w:rsidP="00CC55E4">
      <w:pPr>
        <w:spacing w:line="240" w:lineRule="auto"/>
        <w:jc w:val="center"/>
      </w:pPr>
    </w:p>
    <w:p w14:paraId="5EC32AFE" w14:textId="77777777" w:rsidR="00CC55E4" w:rsidRDefault="00CC55E4" w:rsidP="00CC55E4">
      <w:pPr>
        <w:pStyle w:val="Heading2"/>
        <w:rPr>
          <w:rFonts w:asciiTheme="minorHAnsi" w:eastAsiaTheme="minorEastAsia" w:hAnsiTheme="minorHAnsi" w:cstheme="minorBidi"/>
        </w:rPr>
      </w:pPr>
      <w:r w:rsidRPr="03D55F8A">
        <w:rPr>
          <w:rFonts w:asciiTheme="minorHAnsi" w:eastAsiaTheme="minorEastAsia" w:hAnsiTheme="minorHAnsi" w:cstheme="minorBidi"/>
        </w:rPr>
        <w:t>Step One: Create a Database</w:t>
      </w:r>
    </w:p>
    <w:p w14:paraId="00553149" w14:textId="77777777" w:rsidR="00CC55E4" w:rsidRDefault="00CC55E4" w:rsidP="00CC55E4">
      <w:pPr>
        <w:spacing w:line="240" w:lineRule="auto"/>
      </w:pPr>
    </w:p>
    <w:p w14:paraId="5F507D48" w14:textId="76A0730B" w:rsidR="00CC55E4" w:rsidRDefault="00CC55E4" w:rsidP="00CC55E4">
      <w:pPr>
        <w:pStyle w:val="List"/>
        <w:numPr>
          <w:ilvl w:val="0"/>
          <w:numId w:val="17"/>
        </w:numPr>
        <w:spacing w:line="240" w:lineRule="auto"/>
        <w:contextualSpacing w:val="0"/>
      </w:pPr>
      <w:r>
        <w:rPr>
          <w:noProof/>
        </w:rPr>
        <w:drawing>
          <wp:anchor distT="0" distB="0" distL="114300" distR="114300" simplePos="0" relativeHeight="251658240" behindDoc="0" locked="0" layoutInCell="1" allowOverlap="1" wp14:anchorId="1B4605A0" wp14:editId="046A51DB">
            <wp:simplePos x="0" y="0"/>
            <wp:positionH relativeFrom="margin">
              <wp:align>center</wp:align>
            </wp:positionH>
            <wp:positionV relativeFrom="paragraph">
              <wp:posOffset>510730</wp:posOffset>
            </wp:positionV>
            <wp:extent cx="3257766" cy="3580410"/>
            <wp:effectExtent l="0" t="0" r="0" b="127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57766" cy="3580410"/>
                    </a:xfrm>
                    <a:prstGeom prst="rect">
                      <a:avLst/>
                    </a:prstGeom>
                  </pic:spPr>
                </pic:pic>
              </a:graphicData>
            </a:graphic>
          </wp:anchor>
        </w:drawing>
      </w:r>
      <w:r w:rsidRPr="03D55F8A">
        <w:t xml:space="preserve">Navigate to your online integrated development environment (IDE).  List and record the SQL commands that you used to complete this step here: </w:t>
      </w:r>
    </w:p>
    <w:p w14:paraId="2DE3231A" w14:textId="77777777" w:rsidR="00CC55E4" w:rsidRDefault="00CC55E4" w:rsidP="00CC55E4">
      <w:pPr>
        <w:spacing w:line="240" w:lineRule="auto"/>
        <w:ind w:left="720"/>
      </w:pPr>
    </w:p>
    <w:p w14:paraId="403EF101" w14:textId="01B4FA29" w:rsidR="00CC55E4" w:rsidRDefault="00856C36" w:rsidP="00856C36">
      <w:pPr>
        <w:spacing w:line="240" w:lineRule="auto"/>
        <w:jc w:val="center"/>
        <w:rPr>
          <w:rFonts w:asciiTheme="majorHAnsi" w:hAnsiTheme="majorHAnsi" w:cstheme="majorHAnsi"/>
        </w:rPr>
      </w:pPr>
      <w:r>
        <w:t xml:space="preserve">First, I initiated the SQL with the command </w:t>
      </w:r>
      <w:proofErr w:type="spellStart"/>
      <w:r w:rsidRPr="00856C36">
        <w:rPr>
          <w:rFonts w:ascii="Consolas" w:hAnsi="Consolas"/>
        </w:rPr>
        <w:t>mysql</w:t>
      </w:r>
      <w:proofErr w:type="spellEnd"/>
      <w:r>
        <w:rPr>
          <w:rFonts w:ascii="Consolas" w:hAnsi="Consolas"/>
        </w:rPr>
        <w:t xml:space="preserve"> </w:t>
      </w:r>
      <w:r>
        <w:rPr>
          <w:rFonts w:asciiTheme="majorHAnsi" w:hAnsiTheme="majorHAnsi" w:cstheme="majorHAnsi"/>
        </w:rPr>
        <w:t>and show the databases.</w:t>
      </w:r>
    </w:p>
    <w:p w14:paraId="60757580" w14:textId="15299C39" w:rsidR="00856C36" w:rsidRPr="00856C36" w:rsidRDefault="00856C36" w:rsidP="00856C36">
      <w:pPr>
        <w:rPr>
          <w:rFonts w:asciiTheme="majorHAnsi" w:hAnsiTheme="majorHAnsi" w:cstheme="majorHAnsi"/>
        </w:rPr>
      </w:pPr>
      <w:r>
        <w:rPr>
          <w:rFonts w:asciiTheme="majorHAnsi" w:hAnsiTheme="majorHAnsi" w:cstheme="majorHAnsi"/>
        </w:rPr>
        <w:br w:type="page"/>
      </w:r>
    </w:p>
    <w:p w14:paraId="49B08B67" w14:textId="625D743C" w:rsidR="00CC55E4" w:rsidRDefault="00856C36" w:rsidP="00CC55E4">
      <w:pPr>
        <w:pStyle w:val="List"/>
        <w:numPr>
          <w:ilvl w:val="0"/>
          <w:numId w:val="17"/>
        </w:numPr>
        <w:spacing w:line="240" w:lineRule="auto"/>
        <w:contextualSpacing w:val="0"/>
      </w:pPr>
      <w:bookmarkStart w:id="0" w:name="_heading=h.gjdgxs"/>
      <w:bookmarkEnd w:id="0"/>
      <w:r>
        <w:rPr>
          <w:noProof/>
        </w:rPr>
        <w:lastRenderedPageBreak/>
        <w:drawing>
          <wp:anchor distT="0" distB="0" distL="114300" distR="114300" simplePos="0" relativeHeight="251659264" behindDoc="0" locked="0" layoutInCell="1" allowOverlap="1" wp14:anchorId="22365096" wp14:editId="31C73F0D">
            <wp:simplePos x="0" y="0"/>
            <wp:positionH relativeFrom="margin">
              <wp:align>center</wp:align>
            </wp:positionH>
            <wp:positionV relativeFrom="paragraph">
              <wp:posOffset>907893</wp:posOffset>
            </wp:positionV>
            <wp:extent cx="3045460" cy="3070860"/>
            <wp:effectExtent l="0" t="0" r="2540"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460" cy="307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5E4" w:rsidRPr="03D55F8A">
        <w:t xml:space="preserve">Create a database schema called </w:t>
      </w:r>
      <w:proofErr w:type="spellStart"/>
      <w:r w:rsidR="00CC55E4" w:rsidRPr="03D55F8A">
        <w:t>QuantigrationUpdates</w:t>
      </w:r>
      <w:proofErr w:type="spellEnd"/>
      <w:r w:rsidR="00CC55E4" w:rsidRPr="03D55F8A">
        <w:t>. List out the database name. Provide the SQL commands you ran against MySQL to successfully complete this in your answer:</w:t>
      </w:r>
    </w:p>
    <w:p w14:paraId="14E0D8AB" w14:textId="70D2F0A8" w:rsidR="00CC55E4" w:rsidRDefault="00CC55E4" w:rsidP="00CC55E4">
      <w:pPr>
        <w:pBdr>
          <w:top w:val="nil"/>
          <w:left w:val="nil"/>
          <w:bottom w:val="nil"/>
          <w:right w:val="nil"/>
          <w:between w:val="nil"/>
        </w:pBdr>
        <w:spacing w:line="240" w:lineRule="auto"/>
        <w:rPr>
          <w:color w:val="000000"/>
        </w:rPr>
      </w:pPr>
    </w:p>
    <w:p w14:paraId="37A518C0" w14:textId="1DE44898" w:rsidR="00CC55E4" w:rsidRDefault="00AB0271" w:rsidP="00856C36">
      <w:pPr>
        <w:pBdr>
          <w:top w:val="nil"/>
          <w:left w:val="nil"/>
          <w:bottom w:val="nil"/>
          <w:right w:val="nil"/>
          <w:between w:val="nil"/>
        </w:pBdr>
        <w:spacing w:line="240" w:lineRule="auto"/>
        <w:jc w:val="center"/>
      </w:pPr>
      <w:r>
        <w:t xml:space="preserve">The </w:t>
      </w:r>
      <w:proofErr w:type="spellStart"/>
      <w:r w:rsidRPr="03D55F8A">
        <w:t>QuantigrationUpdates</w:t>
      </w:r>
      <w:proofErr w:type="spellEnd"/>
      <w:r>
        <w:t xml:space="preserve"> database was created with the command </w:t>
      </w:r>
      <w:r>
        <w:rPr>
          <w:rFonts w:ascii="Consolas" w:hAnsi="Consolas"/>
        </w:rPr>
        <w:t xml:space="preserve">CREATE DATABASE </w:t>
      </w:r>
      <w:proofErr w:type="spellStart"/>
      <w:r>
        <w:rPr>
          <w:rFonts w:ascii="Consolas" w:hAnsi="Consolas"/>
        </w:rPr>
        <w:t>QuantigrationUpdates</w:t>
      </w:r>
      <w:proofErr w:type="spellEnd"/>
      <w:r>
        <w:rPr>
          <w:rFonts w:asciiTheme="majorHAnsi" w:hAnsiTheme="majorHAnsi" w:cstheme="majorHAnsi"/>
        </w:rPr>
        <w:t xml:space="preserve">, then to confirm it was created I use the command </w:t>
      </w:r>
      <w:r>
        <w:rPr>
          <w:rFonts w:ascii="Consolas" w:hAnsi="Consolas" w:cstheme="majorHAnsi"/>
        </w:rPr>
        <w:t>SHOW DATABASE</w:t>
      </w:r>
      <w:r>
        <w:rPr>
          <w:rFonts w:asciiTheme="majorHAnsi" w:hAnsiTheme="majorHAnsi" w:cstheme="majorHAnsi"/>
        </w:rPr>
        <w:t xml:space="preserve">, and I use the database using </w:t>
      </w:r>
      <w:r>
        <w:rPr>
          <w:rFonts w:ascii="Consolas" w:hAnsi="Consolas" w:cstheme="majorHAnsi"/>
        </w:rPr>
        <w:t xml:space="preserve">USE </w:t>
      </w:r>
      <w:proofErr w:type="spellStart"/>
      <w:r>
        <w:rPr>
          <w:rFonts w:ascii="Consolas" w:hAnsi="Consolas"/>
        </w:rPr>
        <w:t>QuantigrationUpdates</w:t>
      </w:r>
      <w:proofErr w:type="spellEnd"/>
      <w:r>
        <w:t>.</w:t>
      </w:r>
    </w:p>
    <w:p w14:paraId="2730E8CB" w14:textId="1A5F72B0" w:rsidR="00AB0271" w:rsidRDefault="00AB0271" w:rsidP="00AB0271">
      <w:r>
        <w:br w:type="page"/>
      </w:r>
    </w:p>
    <w:p w14:paraId="53B3514B" w14:textId="0F8E8E26" w:rsidR="00CC55E4" w:rsidRDefault="00CC55E4" w:rsidP="00CC55E4">
      <w:pPr>
        <w:pStyle w:val="List"/>
        <w:numPr>
          <w:ilvl w:val="0"/>
          <w:numId w:val="17"/>
        </w:numPr>
        <w:spacing w:line="240" w:lineRule="auto"/>
        <w:contextualSpacing w:val="0"/>
      </w:pPr>
      <w:r w:rsidRPr="03D55F8A">
        <w:lastRenderedPageBreak/>
        <w:t>Using the entity relationship diagram (ERD) as a reference, create the following tables with the appropriate attributes and keys:</w:t>
      </w:r>
    </w:p>
    <w:p w14:paraId="6AEFF343" w14:textId="77777777" w:rsidR="00AB0271" w:rsidRDefault="00AB0271" w:rsidP="00AB0271">
      <w:pPr>
        <w:pStyle w:val="List"/>
        <w:spacing w:line="240" w:lineRule="auto"/>
        <w:ind w:left="720"/>
        <w:contextualSpacing w:val="0"/>
      </w:pPr>
    </w:p>
    <w:p w14:paraId="21429865" w14:textId="08E6ADF0" w:rsidR="00CC55E4" w:rsidRDefault="00CC55E4" w:rsidP="00CC55E4">
      <w:pPr>
        <w:pStyle w:val="List2"/>
        <w:numPr>
          <w:ilvl w:val="1"/>
          <w:numId w:val="17"/>
        </w:numPr>
        <w:spacing w:line="240" w:lineRule="auto"/>
        <w:contextualSpacing w:val="0"/>
      </w:pPr>
      <w:r w:rsidRPr="03D55F8A">
        <w:t xml:space="preserve">A table named </w:t>
      </w:r>
      <w:r w:rsidRPr="03D55F8A">
        <w:rPr>
          <w:b/>
          <w:bCs/>
        </w:rPr>
        <w:t xml:space="preserve">Customers </w:t>
      </w:r>
      <w:r w:rsidRPr="03D55F8A">
        <w:t xml:space="preserve">in the </w:t>
      </w:r>
      <w:proofErr w:type="spellStart"/>
      <w:r w:rsidRPr="03D55F8A">
        <w:t>QuantigrationUpdates</w:t>
      </w:r>
      <w:proofErr w:type="spellEnd"/>
      <w:r w:rsidRPr="03D55F8A">
        <w:t xml:space="preserve"> database, as defined on the project ERD. Provide the SQL commands you ran against MySQL to complete this successfully in your answer:</w:t>
      </w:r>
    </w:p>
    <w:p w14:paraId="4CE55C3C" w14:textId="14AB925A" w:rsidR="00970B70" w:rsidRDefault="00970B70" w:rsidP="00970B70">
      <w:pPr>
        <w:spacing w:line="240" w:lineRule="auto"/>
        <w:ind w:left="1440"/>
        <w:jc w:val="center"/>
      </w:pPr>
      <w:r>
        <w:rPr>
          <w:noProof/>
        </w:rPr>
        <w:drawing>
          <wp:anchor distT="0" distB="0" distL="114300" distR="114300" simplePos="0" relativeHeight="251660288" behindDoc="0" locked="0" layoutInCell="1" allowOverlap="1" wp14:anchorId="20700E88" wp14:editId="0400C536">
            <wp:simplePos x="0" y="0"/>
            <wp:positionH relativeFrom="margin">
              <wp:posOffset>1099158</wp:posOffset>
            </wp:positionH>
            <wp:positionV relativeFrom="paragraph">
              <wp:posOffset>170761</wp:posOffset>
            </wp:positionV>
            <wp:extent cx="3999230" cy="4182745"/>
            <wp:effectExtent l="0" t="0" r="1270" b="825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99230" cy="4182745"/>
                    </a:xfrm>
                    <a:prstGeom prst="rect">
                      <a:avLst/>
                    </a:prstGeom>
                  </pic:spPr>
                </pic:pic>
              </a:graphicData>
            </a:graphic>
            <wp14:sizeRelH relativeFrom="margin">
              <wp14:pctWidth>0</wp14:pctWidth>
            </wp14:sizeRelH>
            <wp14:sizeRelV relativeFrom="margin">
              <wp14:pctHeight>0</wp14:pctHeight>
            </wp14:sizeRelV>
          </wp:anchor>
        </w:drawing>
      </w:r>
    </w:p>
    <w:p w14:paraId="7EAA648E" w14:textId="2D885DBB" w:rsidR="00970B70" w:rsidRDefault="00AB0271" w:rsidP="00970B70">
      <w:pPr>
        <w:spacing w:line="240" w:lineRule="auto"/>
        <w:ind w:left="1440"/>
        <w:jc w:val="center"/>
      </w:pPr>
      <w:r>
        <w:t xml:space="preserve">I create a table called “Customer” with the command </w:t>
      </w:r>
      <w:r w:rsidRPr="00970B70">
        <w:rPr>
          <w:rFonts w:ascii="Consolas" w:hAnsi="Consolas"/>
        </w:rPr>
        <w:t>CREATE TABLE Customer</w:t>
      </w:r>
      <w:r>
        <w:t xml:space="preserve">, which contains </w:t>
      </w:r>
      <w:proofErr w:type="spellStart"/>
      <w:r w:rsidRPr="00970B70">
        <w:rPr>
          <w:rFonts w:ascii="Consolas" w:hAnsi="Consolas"/>
        </w:rPr>
        <w:t>CustomerID</w:t>
      </w:r>
      <w:proofErr w:type="spellEnd"/>
      <w:r w:rsidRPr="00970B70">
        <w:rPr>
          <w:rFonts w:ascii="Consolas" w:hAnsi="Consolas"/>
        </w:rPr>
        <w:t xml:space="preserve">, FirstName, LastName, Street, City, State, </w:t>
      </w:r>
      <w:proofErr w:type="spellStart"/>
      <w:r w:rsidR="00970B70" w:rsidRPr="00970B70">
        <w:rPr>
          <w:rFonts w:ascii="Consolas" w:hAnsi="Consolas"/>
        </w:rPr>
        <w:t>ZipCode</w:t>
      </w:r>
      <w:proofErr w:type="spellEnd"/>
      <w:r w:rsidR="00970B70" w:rsidRPr="00970B70">
        <w:rPr>
          <w:rFonts w:ascii="Consolas" w:hAnsi="Consolas"/>
        </w:rPr>
        <w:t>, Telephone</w:t>
      </w:r>
      <w:r w:rsidR="00970B70">
        <w:t xml:space="preserve">, and </w:t>
      </w:r>
      <w:r w:rsidR="00970B70" w:rsidRPr="00970B70">
        <w:rPr>
          <w:rFonts w:ascii="Consolas" w:hAnsi="Consolas"/>
        </w:rPr>
        <w:t>PRIMARY KEY</w:t>
      </w:r>
      <w:r w:rsidR="00970B70">
        <w:t xml:space="preserve">. I check the table by using the command </w:t>
      </w:r>
      <w:r w:rsidR="00970B70" w:rsidRPr="00970B70">
        <w:rPr>
          <w:rFonts w:ascii="Consolas" w:hAnsi="Consolas"/>
        </w:rPr>
        <w:t>DESCRIBE Customer</w:t>
      </w:r>
      <w:r w:rsidR="00970B70">
        <w:t>.</w:t>
      </w:r>
    </w:p>
    <w:p w14:paraId="2C7281EC" w14:textId="3FEF05AA" w:rsidR="00970B70" w:rsidRDefault="00970B70" w:rsidP="00970B70">
      <w:r>
        <w:br w:type="page"/>
      </w:r>
    </w:p>
    <w:p w14:paraId="2CCAFBA8" w14:textId="086AC391" w:rsidR="00CC55E4" w:rsidRDefault="00970B70" w:rsidP="00CC55E4">
      <w:pPr>
        <w:pStyle w:val="List2"/>
        <w:numPr>
          <w:ilvl w:val="1"/>
          <w:numId w:val="17"/>
        </w:numPr>
        <w:spacing w:line="240" w:lineRule="auto"/>
        <w:contextualSpacing w:val="0"/>
      </w:pPr>
      <w:r>
        <w:rPr>
          <w:noProof/>
        </w:rPr>
        <w:lastRenderedPageBreak/>
        <w:drawing>
          <wp:anchor distT="0" distB="0" distL="114300" distR="114300" simplePos="0" relativeHeight="251661312" behindDoc="0" locked="0" layoutInCell="1" allowOverlap="1" wp14:anchorId="2501A400" wp14:editId="3A1FBF7B">
            <wp:simplePos x="0" y="0"/>
            <wp:positionH relativeFrom="column">
              <wp:posOffset>709781</wp:posOffset>
            </wp:positionH>
            <wp:positionV relativeFrom="paragraph">
              <wp:posOffset>914373</wp:posOffset>
            </wp:positionV>
            <wp:extent cx="4931410" cy="3895725"/>
            <wp:effectExtent l="0" t="0" r="2540" b="9525"/>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31410" cy="3895725"/>
                    </a:xfrm>
                    <a:prstGeom prst="rect">
                      <a:avLst/>
                    </a:prstGeom>
                  </pic:spPr>
                </pic:pic>
              </a:graphicData>
            </a:graphic>
            <wp14:sizeRelH relativeFrom="margin">
              <wp14:pctWidth>0</wp14:pctWidth>
            </wp14:sizeRelH>
            <wp14:sizeRelV relativeFrom="margin">
              <wp14:pctHeight>0</wp14:pctHeight>
            </wp14:sizeRelV>
          </wp:anchor>
        </w:drawing>
      </w:r>
      <w:r w:rsidR="00CC55E4" w:rsidRPr="03D55F8A">
        <w:t xml:space="preserve">A table named </w:t>
      </w:r>
      <w:r w:rsidR="00CC55E4" w:rsidRPr="03D55F8A">
        <w:rPr>
          <w:b/>
          <w:bCs/>
        </w:rPr>
        <w:t xml:space="preserve">Orders </w:t>
      </w:r>
      <w:r w:rsidR="00CC55E4" w:rsidRPr="03D55F8A">
        <w:t xml:space="preserve">in the </w:t>
      </w:r>
      <w:proofErr w:type="spellStart"/>
      <w:r w:rsidR="00CC55E4" w:rsidRPr="03D55F8A">
        <w:t>QuantigrationUpdates</w:t>
      </w:r>
      <w:proofErr w:type="spellEnd"/>
      <w:r w:rsidR="00CC55E4" w:rsidRPr="03D55F8A">
        <w:t xml:space="preserve"> database, as defined on the project ERD. Provide the SQL commands you ran against MySQL to complete this successfully in your answer:</w:t>
      </w:r>
    </w:p>
    <w:p w14:paraId="02DD3665" w14:textId="77777777" w:rsidR="00970B70" w:rsidRDefault="00970B70" w:rsidP="00970B70">
      <w:pPr>
        <w:pStyle w:val="List2"/>
        <w:spacing w:line="240" w:lineRule="auto"/>
        <w:ind w:left="1440"/>
        <w:contextualSpacing w:val="0"/>
      </w:pPr>
    </w:p>
    <w:p w14:paraId="02253905" w14:textId="2401E508" w:rsidR="00CC55E4" w:rsidRDefault="00970B70" w:rsidP="00970B70">
      <w:pPr>
        <w:spacing w:line="240" w:lineRule="auto"/>
        <w:jc w:val="center"/>
      </w:pPr>
      <w:r>
        <w:t>I create a table called “</w:t>
      </w:r>
      <w:r>
        <w:t>O</w:t>
      </w:r>
      <w:r>
        <w:t>r</w:t>
      </w:r>
      <w:r>
        <w:t>ders</w:t>
      </w:r>
      <w:r>
        <w:t xml:space="preserve">” with the command </w:t>
      </w:r>
      <w:r w:rsidRPr="00970B70">
        <w:rPr>
          <w:rFonts w:ascii="Consolas" w:hAnsi="Consolas"/>
        </w:rPr>
        <w:t xml:space="preserve">CREATE TABLE </w:t>
      </w:r>
      <w:r>
        <w:rPr>
          <w:rFonts w:ascii="Consolas" w:hAnsi="Consolas"/>
        </w:rPr>
        <w:t>Orders</w:t>
      </w:r>
      <w:r>
        <w:t xml:space="preserve">, which </w:t>
      </w:r>
      <w:r>
        <w:t xml:space="preserve">contains </w:t>
      </w:r>
      <w:proofErr w:type="spellStart"/>
      <w:r w:rsidRPr="00970B70">
        <w:rPr>
          <w:rFonts w:ascii="Consolas" w:hAnsi="Consolas"/>
        </w:rPr>
        <w:t>OrderID</w:t>
      </w:r>
      <w:proofErr w:type="spellEnd"/>
      <w:r w:rsidRPr="00970B70">
        <w:rPr>
          <w:rFonts w:ascii="Consolas" w:hAnsi="Consolas"/>
        </w:rPr>
        <w:t xml:space="preserve">, </w:t>
      </w:r>
      <w:proofErr w:type="spellStart"/>
      <w:r w:rsidRPr="00970B70">
        <w:rPr>
          <w:rFonts w:ascii="Consolas" w:hAnsi="Consolas"/>
        </w:rPr>
        <w:t>CustomerID</w:t>
      </w:r>
      <w:proofErr w:type="spellEnd"/>
      <w:r w:rsidRPr="00970B70">
        <w:rPr>
          <w:rFonts w:ascii="Consolas" w:hAnsi="Consolas"/>
        </w:rPr>
        <w:t>, SKU, Description</w:t>
      </w:r>
      <w:r>
        <w:t xml:space="preserve">, and </w:t>
      </w:r>
      <w:r w:rsidRPr="00970B70">
        <w:rPr>
          <w:rFonts w:ascii="Consolas" w:hAnsi="Consolas"/>
        </w:rPr>
        <w:t>PRIMARY KEY</w:t>
      </w:r>
      <w:r>
        <w:t xml:space="preserve">. I verify the new table with the command </w:t>
      </w:r>
      <w:r w:rsidRPr="00970B70">
        <w:rPr>
          <w:rFonts w:ascii="Consolas" w:hAnsi="Consolas"/>
        </w:rPr>
        <w:t>DESCRIBE Orders</w:t>
      </w:r>
      <w:r>
        <w:t>.</w:t>
      </w:r>
    </w:p>
    <w:p w14:paraId="08CDDA44" w14:textId="5C3B0C23" w:rsidR="00970B70" w:rsidRDefault="00970B70" w:rsidP="00970B70">
      <w:r>
        <w:br w:type="page"/>
      </w:r>
    </w:p>
    <w:p w14:paraId="584FC079" w14:textId="5FBA1551" w:rsidR="00CC55E4" w:rsidRDefault="00B551D5" w:rsidP="00CC55E4">
      <w:pPr>
        <w:pStyle w:val="List2"/>
        <w:numPr>
          <w:ilvl w:val="1"/>
          <w:numId w:val="17"/>
        </w:numPr>
        <w:spacing w:line="240" w:lineRule="auto"/>
        <w:contextualSpacing w:val="0"/>
      </w:pPr>
      <w:r>
        <w:rPr>
          <w:noProof/>
        </w:rPr>
        <w:lastRenderedPageBreak/>
        <w:drawing>
          <wp:anchor distT="0" distB="0" distL="114300" distR="114300" simplePos="0" relativeHeight="251662336" behindDoc="0" locked="0" layoutInCell="1" allowOverlap="1" wp14:anchorId="2E8C2C10" wp14:editId="7565A9A1">
            <wp:simplePos x="0" y="0"/>
            <wp:positionH relativeFrom="column">
              <wp:posOffset>962025</wp:posOffset>
            </wp:positionH>
            <wp:positionV relativeFrom="paragraph">
              <wp:posOffset>930275</wp:posOffset>
            </wp:positionV>
            <wp:extent cx="4118610" cy="38055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8610" cy="3805555"/>
                    </a:xfrm>
                    <a:prstGeom prst="rect">
                      <a:avLst/>
                    </a:prstGeom>
                  </pic:spPr>
                </pic:pic>
              </a:graphicData>
            </a:graphic>
            <wp14:sizeRelH relativeFrom="margin">
              <wp14:pctWidth>0</wp14:pctWidth>
            </wp14:sizeRelH>
            <wp14:sizeRelV relativeFrom="margin">
              <wp14:pctHeight>0</wp14:pctHeight>
            </wp14:sizeRelV>
          </wp:anchor>
        </w:drawing>
      </w:r>
      <w:r w:rsidR="00970B70" w:rsidRPr="03D55F8A">
        <w:t xml:space="preserve"> </w:t>
      </w:r>
      <w:r w:rsidR="00CC55E4" w:rsidRPr="03D55F8A">
        <w:t xml:space="preserve">A table named </w:t>
      </w:r>
      <w:r w:rsidR="00CC55E4" w:rsidRPr="03D55F8A">
        <w:rPr>
          <w:b/>
          <w:bCs/>
        </w:rPr>
        <w:t>RMA</w:t>
      </w:r>
      <w:r w:rsidR="00CC55E4" w:rsidRPr="03D55F8A">
        <w:t xml:space="preserve"> in the </w:t>
      </w:r>
      <w:proofErr w:type="spellStart"/>
      <w:r w:rsidR="00CC55E4" w:rsidRPr="03D55F8A">
        <w:t>QuantigrationUpdates</w:t>
      </w:r>
      <w:proofErr w:type="spellEnd"/>
      <w:r w:rsidR="00CC55E4" w:rsidRPr="03D55F8A">
        <w:t xml:space="preserve"> database, as defined on the project ERD. Provide the SQL commands you ran against MySQL to complete this successfully in your answer:</w:t>
      </w:r>
    </w:p>
    <w:p w14:paraId="0697D08E" w14:textId="56012BDF" w:rsidR="00CC55E4" w:rsidRDefault="00CC55E4" w:rsidP="00CC55E4">
      <w:pPr>
        <w:spacing w:line="240" w:lineRule="auto"/>
      </w:pPr>
    </w:p>
    <w:p w14:paraId="74012FC2" w14:textId="04B9B7FD" w:rsidR="00CC55E4" w:rsidRPr="00B551D5" w:rsidRDefault="00B551D5" w:rsidP="00B551D5">
      <w:pPr>
        <w:pBdr>
          <w:top w:val="nil"/>
          <w:left w:val="nil"/>
          <w:bottom w:val="nil"/>
          <w:right w:val="nil"/>
          <w:between w:val="nil"/>
        </w:pBdr>
        <w:spacing w:line="240" w:lineRule="auto"/>
        <w:jc w:val="center"/>
        <w:rPr>
          <w:rFonts w:asciiTheme="majorHAnsi" w:hAnsiTheme="majorHAnsi" w:cstheme="majorHAnsi"/>
        </w:rPr>
      </w:pPr>
      <w:r>
        <w:t xml:space="preserve">I create a table called “Orders” with the command </w:t>
      </w:r>
      <w:r w:rsidRPr="00970B70">
        <w:rPr>
          <w:rFonts w:ascii="Consolas" w:hAnsi="Consolas"/>
        </w:rPr>
        <w:t xml:space="preserve">CREATE TABLE </w:t>
      </w:r>
      <w:r>
        <w:rPr>
          <w:rFonts w:ascii="Consolas" w:hAnsi="Consolas"/>
        </w:rPr>
        <w:t>RMA,</w:t>
      </w:r>
      <w:r>
        <w:rPr>
          <w:rFonts w:asciiTheme="majorHAnsi" w:hAnsiTheme="majorHAnsi" w:cstheme="majorHAnsi"/>
        </w:rPr>
        <w:t xml:space="preserve"> which contains </w:t>
      </w:r>
      <w:r w:rsidRPr="00AB0FDE">
        <w:rPr>
          <w:rFonts w:ascii="Consolas" w:hAnsi="Consolas" w:cstheme="majorHAnsi"/>
        </w:rPr>
        <w:t xml:space="preserve">RMAID, </w:t>
      </w:r>
      <w:proofErr w:type="spellStart"/>
      <w:r w:rsidRPr="00AB0FDE">
        <w:rPr>
          <w:rFonts w:ascii="Consolas" w:hAnsi="Consolas" w:cstheme="majorHAnsi"/>
        </w:rPr>
        <w:t>OrderID</w:t>
      </w:r>
      <w:proofErr w:type="spellEnd"/>
      <w:r w:rsidRPr="00AB0FDE">
        <w:rPr>
          <w:rFonts w:ascii="Consolas" w:hAnsi="Consolas" w:cstheme="majorHAnsi"/>
        </w:rPr>
        <w:t>, Status, Step, Reason</w:t>
      </w:r>
      <w:r>
        <w:rPr>
          <w:rFonts w:asciiTheme="majorHAnsi" w:hAnsiTheme="majorHAnsi" w:cstheme="majorHAnsi"/>
        </w:rPr>
        <w:t xml:space="preserve">, </w:t>
      </w:r>
      <w:r w:rsidR="00AB0FDE">
        <w:rPr>
          <w:rFonts w:asciiTheme="majorHAnsi" w:hAnsiTheme="majorHAnsi" w:cstheme="majorHAnsi"/>
        </w:rPr>
        <w:t xml:space="preserve">and </w:t>
      </w:r>
      <w:r w:rsidRPr="00AB0FDE">
        <w:rPr>
          <w:rFonts w:ascii="Consolas" w:hAnsi="Consolas" w:cstheme="majorHAnsi"/>
        </w:rPr>
        <w:t>PRIMARY KEY</w:t>
      </w:r>
      <w:r w:rsidR="00AB0FDE">
        <w:rPr>
          <w:rFonts w:asciiTheme="majorHAnsi" w:hAnsiTheme="majorHAnsi" w:cstheme="majorHAnsi"/>
        </w:rPr>
        <w:t xml:space="preserve">. I verify the new table with the command </w:t>
      </w:r>
      <w:r w:rsidR="00AB0FDE" w:rsidRPr="00AB0FDE">
        <w:rPr>
          <w:rFonts w:ascii="Consolas" w:hAnsi="Consolas" w:cstheme="majorHAnsi"/>
        </w:rPr>
        <w:t>DESCRIBE RMA</w:t>
      </w:r>
      <w:r w:rsidR="00AB0FDE">
        <w:rPr>
          <w:rFonts w:asciiTheme="majorHAnsi" w:hAnsiTheme="majorHAnsi" w:cstheme="majorHAnsi"/>
        </w:rPr>
        <w:t>.</w:t>
      </w:r>
    </w:p>
    <w:p w14:paraId="601D73CF" w14:textId="6DADC1BE" w:rsidR="00B551D5" w:rsidRDefault="00AB0FDE" w:rsidP="00B551D5">
      <w:pPr>
        <w:pBdr>
          <w:top w:val="nil"/>
          <w:left w:val="nil"/>
          <w:bottom w:val="nil"/>
          <w:right w:val="nil"/>
          <w:between w:val="nil"/>
        </w:pBdr>
        <w:spacing w:line="240" w:lineRule="auto"/>
        <w:jc w:val="center"/>
      </w:pPr>
      <w:r>
        <w:rPr>
          <w:noProof/>
        </w:rPr>
        <w:drawing>
          <wp:anchor distT="0" distB="0" distL="114300" distR="114300" simplePos="0" relativeHeight="251663360" behindDoc="0" locked="0" layoutInCell="1" allowOverlap="1" wp14:anchorId="56E30E9D" wp14:editId="757B81FC">
            <wp:simplePos x="0" y="0"/>
            <wp:positionH relativeFrom="column">
              <wp:posOffset>1828221</wp:posOffset>
            </wp:positionH>
            <wp:positionV relativeFrom="paragraph">
              <wp:posOffset>227744</wp:posOffset>
            </wp:positionV>
            <wp:extent cx="2800000" cy="2019048"/>
            <wp:effectExtent l="0" t="0" r="635"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0000" cy="2019048"/>
                    </a:xfrm>
                    <a:prstGeom prst="rect">
                      <a:avLst/>
                    </a:prstGeom>
                  </pic:spPr>
                </pic:pic>
              </a:graphicData>
            </a:graphic>
          </wp:anchor>
        </w:drawing>
      </w:r>
    </w:p>
    <w:p w14:paraId="125CD1B4" w14:textId="3DEE8FDB" w:rsidR="00AB0FDE" w:rsidRDefault="00AB0FDE" w:rsidP="00B551D5">
      <w:pPr>
        <w:pBdr>
          <w:top w:val="nil"/>
          <w:left w:val="nil"/>
          <w:bottom w:val="nil"/>
          <w:right w:val="nil"/>
          <w:between w:val="nil"/>
        </w:pBdr>
        <w:spacing w:line="240" w:lineRule="auto"/>
        <w:jc w:val="center"/>
      </w:pPr>
    </w:p>
    <w:p w14:paraId="0411ABE4" w14:textId="6FA4EE05" w:rsidR="00AB0FDE" w:rsidRDefault="00AB0FDE" w:rsidP="00B551D5">
      <w:pPr>
        <w:pBdr>
          <w:top w:val="nil"/>
          <w:left w:val="nil"/>
          <w:bottom w:val="nil"/>
          <w:right w:val="nil"/>
          <w:between w:val="nil"/>
        </w:pBdr>
        <w:spacing w:line="240" w:lineRule="auto"/>
        <w:jc w:val="center"/>
      </w:pPr>
      <w:r>
        <w:t xml:space="preserve">The command </w:t>
      </w:r>
      <w:r w:rsidRPr="00AB0FDE">
        <w:rPr>
          <w:rFonts w:ascii="Consolas" w:hAnsi="Consolas"/>
        </w:rPr>
        <w:t>SHOW TABLES</w:t>
      </w:r>
      <w:r>
        <w:t xml:space="preserve"> to verify all our tables created.</w:t>
      </w:r>
    </w:p>
    <w:p w14:paraId="3A4CBD88" w14:textId="254C2D07" w:rsidR="00CC55E4" w:rsidRDefault="00CC55E4" w:rsidP="00AB0FDE">
      <w:pPr>
        <w:pStyle w:val="Heading2"/>
        <w:rPr>
          <w:rFonts w:asciiTheme="minorHAnsi" w:eastAsiaTheme="minorEastAsia" w:hAnsiTheme="minorHAnsi" w:cstheme="minorBidi"/>
        </w:rPr>
      </w:pPr>
      <w:r w:rsidRPr="03D55F8A">
        <w:rPr>
          <w:rFonts w:asciiTheme="minorHAnsi" w:eastAsiaTheme="minorEastAsia" w:hAnsiTheme="minorHAnsi" w:cstheme="minorBidi"/>
        </w:rPr>
        <w:lastRenderedPageBreak/>
        <w:t>Step Two: Load and Query the Data</w:t>
      </w:r>
    </w:p>
    <w:p w14:paraId="2D0FE5E5" w14:textId="77777777" w:rsidR="00CC55E4" w:rsidRPr="00392DED" w:rsidRDefault="00CC55E4" w:rsidP="00CC55E4">
      <w:pPr>
        <w:pStyle w:val="List"/>
        <w:numPr>
          <w:ilvl w:val="0"/>
          <w:numId w:val="18"/>
        </w:numPr>
        <w:spacing w:line="240" w:lineRule="auto"/>
        <w:contextualSpacing w:val="0"/>
        <w:rPr>
          <w:b/>
          <w:bCs/>
          <w:color w:val="000000"/>
        </w:rPr>
      </w:pPr>
      <w:r w:rsidRPr="00392DED">
        <w:rPr>
          <w:b/>
          <w:bCs/>
        </w:rPr>
        <w:t xml:space="preserve">Import the data from each file into tables. </w:t>
      </w:r>
    </w:p>
    <w:p w14:paraId="55F353B6" w14:textId="77777777" w:rsidR="00CC55E4" w:rsidRDefault="00CC55E4" w:rsidP="00CC55E4">
      <w:pPr>
        <w:pStyle w:val="ListBullet"/>
        <w:numPr>
          <w:ilvl w:val="1"/>
          <w:numId w:val="16"/>
        </w:numPr>
        <w:spacing w:line="240" w:lineRule="auto"/>
        <w:contextualSpacing w:val="0"/>
      </w:pPr>
      <w:r w:rsidRPr="03D55F8A">
        <w:t xml:space="preserve">Use the </w:t>
      </w:r>
      <w:proofErr w:type="spellStart"/>
      <w:r w:rsidRPr="03D55F8A">
        <w:t>QuantigrationUpdates</w:t>
      </w:r>
      <w:proofErr w:type="spellEnd"/>
      <w:r w:rsidRPr="03D55F8A">
        <w:t xml:space="preserve"> database, the three tables you created, and the three CSV files preloaded into Codio.</w:t>
      </w:r>
    </w:p>
    <w:p w14:paraId="72DF5EEE" w14:textId="191F242B" w:rsidR="00CC55E4" w:rsidRDefault="00CC55E4" w:rsidP="00CC55E4">
      <w:pPr>
        <w:pStyle w:val="ListBullet"/>
        <w:numPr>
          <w:ilvl w:val="1"/>
          <w:numId w:val="16"/>
        </w:numPr>
        <w:spacing w:line="240" w:lineRule="auto"/>
        <w:contextualSpacing w:val="0"/>
        <w:rPr>
          <w:sz w:val="22"/>
          <w:szCs w:val="22"/>
        </w:rPr>
      </w:pPr>
      <w:r w:rsidRPr="03D55F8A">
        <w:rPr>
          <w:sz w:val="22"/>
          <w:szCs w:val="22"/>
        </w:rPr>
        <w:t xml:space="preserve">Use the import utility of your database program to load the data from each file into the table of the same name. You will perform this step three times, once for each table. </w:t>
      </w:r>
    </w:p>
    <w:p w14:paraId="6667712F" w14:textId="0EFD3F72" w:rsidR="00B05D4E" w:rsidRDefault="00B05D4E" w:rsidP="00CC55E4">
      <w:pPr>
        <w:spacing w:line="240" w:lineRule="auto"/>
      </w:pPr>
      <w:r>
        <w:rPr>
          <w:noProof/>
        </w:rPr>
        <w:drawing>
          <wp:anchor distT="0" distB="0" distL="114300" distR="114300" simplePos="0" relativeHeight="251664384" behindDoc="0" locked="0" layoutInCell="1" allowOverlap="1" wp14:anchorId="2C09233D" wp14:editId="2477AAD8">
            <wp:simplePos x="0" y="0"/>
            <wp:positionH relativeFrom="margin">
              <wp:align>center</wp:align>
            </wp:positionH>
            <wp:positionV relativeFrom="paragraph">
              <wp:posOffset>291548</wp:posOffset>
            </wp:positionV>
            <wp:extent cx="4763135" cy="4436745"/>
            <wp:effectExtent l="0" t="0" r="0" b="1905"/>
            <wp:wrapTopAndBottom/>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4436745"/>
                    </a:xfrm>
                    <a:prstGeom prst="rect">
                      <a:avLst/>
                    </a:prstGeom>
                    <a:noFill/>
                    <a:ln>
                      <a:noFill/>
                    </a:ln>
                  </pic:spPr>
                </pic:pic>
              </a:graphicData>
            </a:graphic>
          </wp:anchor>
        </w:drawing>
      </w:r>
    </w:p>
    <w:p w14:paraId="7CF40C6B" w14:textId="160A6348" w:rsidR="00CC55E4" w:rsidRDefault="00B05D4E" w:rsidP="00B05D4E">
      <w:r>
        <w:br w:type="page"/>
      </w:r>
    </w:p>
    <w:p w14:paraId="70558166" w14:textId="278F8E56" w:rsidR="00CC55E4" w:rsidRPr="00B05D4E" w:rsidRDefault="00CC55E4" w:rsidP="00CC55E4">
      <w:pPr>
        <w:pStyle w:val="List"/>
        <w:numPr>
          <w:ilvl w:val="0"/>
          <w:numId w:val="17"/>
        </w:numPr>
        <w:spacing w:line="240" w:lineRule="auto"/>
        <w:contextualSpacing w:val="0"/>
        <w:rPr>
          <w:b/>
          <w:bCs/>
          <w:color w:val="000000"/>
        </w:rPr>
      </w:pPr>
      <w:r w:rsidRPr="03D55F8A">
        <w:rPr>
          <w:b/>
          <w:bCs/>
        </w:rPr>
        <w:lastRenderedPageBreak/>
        <w:t xml:space="preserve">Write basic queries against imported tables to organize and analyze targeted data. </w:t>
      </w:r>
      <w:r w:rsidRPr="03D55F8A">
        <w:t>For each query, replace the bracketed text with a screenshot of the query and its output. You should also include a 1</w:t>
      </w:r>
      <w:r>
        <w:t xml:space="preserve">- to </w:t>
      </w:r>
      <w:r w:rsidRPr="03D55F8A">
        <w:t>3-sentence description of the output.</w:t>
      </w:r>
    </w:p>
    <w:p w14:paraId="4954302A" w14:textId="77777777" w:rsidR="00B05D4E" w:rsidRPr="00880800" w:rsidRDefault="00B05D4E" w:rsidP="00B05D4E">
      <w:pPr>
        <w:pStyle w:val="List"/>
        <w:spacing w:line="240" w:lineRule="auto"/>
        <w:ind w:left="720"/>
        <w:contextualSpacing w:val="0"/>
        <w:rPr>
          <w:b/>
          <w:bCs/>
          <w:color w:val="000000"/>
        </w:rPr>
      </w:pPr>
    </w:p>
    <w:p w14:paraId="1B520717" w14:textId="77777777" w:rsidR="00CC55E4" w:rsidRDefault="00CC55E4" w:rsidP="00CC55E4">
      <w:pPr>
        <w:pStyle w:val="ListBullet"/>
        <w:numPr>
          <w:ilvl w:val="1"/>
          <w:numId w:val="16"/>
        </w:numPr>
        <w:spacing w:line="240" w:lineRule="auto"/>
        <w:contextualSpacing w:val="0"/>
        <w:rPr>
          <w:color w:val="000000"/>
          <w:sz w:val="22"/>
          <w:szCs w:val="22"/>
        </w:rPr>
      </w:pPr>
      <w:r w:rsidRPr="03D55F8A">
        <w:rPr>
          <w:sz w:val="22"/>
          <w:szCs w:val="22"/>
          <w:highlight w:val="white"/>
        </w:rPr>
        <w:t xml:space="preserve">Write an SQL query that returns the </w:t>
      </w:r>
      <w:r w:rsidRPr="03D55F8A">
        <w:rPr>
          <w:b/>
          <w:bCs/>
          <w:sz w:val="22"/>
          <w:szCs w:val="22"/>
          <w:highlight w:val="white"/>
        </w:rPr>
        <w:t xml:space="preserve">count </w:t>
      </w:r>
      <w:r w:rsidRPr="03D55F8A">
        <w:rPr>
          <w:sz w:val="22"/>
          <w:szCs w:val="22"/>
          <w:highlight w:val="white"/>
        </w:rPr>
        <w:t>of orders for customers located only in the city of Framingham, Massachusetts.</w:t>
      </w:r>
    </w:p>
    <w:p w14:paraId="34E6B986" w14:textId="009E767A" w:rsidR="00CC55E4" w:rsidRDefault="00CC55E4" w:rsidP="00CC55E4">
      <w:pPr>
        <w:pStyle w:val="List3"/>
        <w:numPr>
          <w:ilvl w:val="2"/>
          <w:numId w:val="16"/>
        </w:numPr>
        <w:spacing w:line="240" w:lineRule="auto"/>
        <w:contextualSpacing w:val="0"/>
      </w:pPr>
      <w:r w:rsidRPr="03D55F8A">
        <w:t>How many records were returned?</w:t>
      </w:r>
    </w:p>
    <w:p w14:paraId="12681E0D" w14:textId="5A33C8B6" w:rsidR="00CC55E4" w:rsidRDefault="00A55DB0" w:rsidP="00CC55E4">
      <w:pPr>
        <w:spacing w:line="240" w:lineRule="auto"/>
        <w:ind w:left="2160"/>
      </w:pPr>
      <w:r>
        <w:rPr>
          <w:noProof/>
        </w:rPr>
        <w:drawing>
          <wp:anchor distT="0" distB="0" distL="114300" distR="114300" simplePos="0" relativeHeight="251665408" behindDoc="0" locked="0" layoutInCell="1" allowOverlap="1" wp14:anchorId="5E154B4D" wp14:editId="0FA7D646">
            <wp:simplePos x="0" y="0"/>
            <wp:positionH relativeFrom="margin">
              <wp:align>right</wp:align>
            </wp:positionH>
            <wp:positionV relativeFrom="paragraph">
              <wp:posOffset>212448</wp:posOffset>
            </wp:positionV>
            <wp:extent cx="5943600" cy="1904365"/>
            <wp:effectExtent l="0" t="0" r="0" b="635"/>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2443"/>
                    <a:stretch/>
                  </pic:blipFill>
                  <pic:spPr bwMode="auto">
                    <a:xfrm>
                      <a:off x="0" y="0"/>
                      <a:ext cx="5943600" cy="19043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03C3A91" w14:textId="619FAB62" w:rsidR="00A55DB0" w:rsidRDefault="00A55DB0" w:rsidP="00A55DB0">
      <w:pPr>
        <w:spacing w:line="240" w:lineRule="auto"/>
      </w:pPr>
    </w:p>
    <w:p w14:paraId="457EBF38" w14:textId="6ACB3D92" w:rsidR="00A55DB0" w:rsidRDefault="00A55DB0" w:rsidP="00A55DB0">
      <w:pPr>
        <w:spacing w:line="240" w:lineRule="auto"/>
        <w:jc w:val="center"/>
      </w:pPr>
      <w:r>
        <w:t xml:space="preserve">The output of the command displays that 505 of orders are located only in the city of Framingham, Massachusetts. 505 is a low amount of orders, this output can help the business owner to know the amount of the population or needs. Framingham, Massachusetts is a small town, so the data is reliable. </w:t>
      </w:r>
    </w:p>
    <w:p w14:paraId="3D8EF95C" w14:textId="77777777" w:rsidR="00A55DB0" w:rsidRDefault="00A55DB0" w:rsidP="00A55DB0">
      <w:pPr>
        <w:spacing w:line="240" w:lineRule="auto"/>
        <w:jc w:val="center"/>
      </w:pPr>
    </w:p>
    <w:p w14:paraId="1FD1F666" w14:textId="77777777" w:rsidR="00CC55E4" w:rsidRDefault="00CC55E4" w:rsidP="00CC55E4">
      <w:pPr>
        <w:pStyle w:val="ListBullet"/>
        <w:numPr>
          <w:ilvl w:val="1"/>
          <w:numId w:val="16"/>
        </w:numPr>
        <w:spacing w:line="240" w:lineRule="auto"/>
        <w:contextualSpacing w:val="0"/>
        <w:rPr>
          <w:color w:val="000000"/>
          <w:sz w:val="22"/>
          <w:szCs w:val="22"/>
        </w:rPr>
      </w:pPr>
      <w:r w:rsidRPr="03D55F8A">
        <w:rPr>
          <w:sz w:val="22"/>
          <w:szCs w:val="22"/>
        </w:rPr>
        <w:t xml:space="preserve">Write an SQL query to </w:t>
      </w:r>
      <w:r w:rsidRPr="03D55F8A">
        <w:rPr>
          <w:b/>
          <w:bCs/>
          <w:sz w:val="22"/>
          <w:szCs w:val="22"/>
        </w:rPr>
        <w:t xml:space="preserve">select </w:t>
      </w:r>
      <w:proofErr w:type="gramStart"/>
      <w:r w:rsidRPr="03D55F8A">
        <w:rPr>
          <w:b/>
          <w:bCs/>
          <w:sz w:val="22"/>
          <w:szCs w:val="22"/>
        </w:rPr>
        <w:t>all</w:t>
      </w:r>
      <w:r w:rsidRPr="03D55F8A">
        <w:rPr>
          <w:sz w:val="22"/>
          <w:szCs w:val="22"/>
        </w:rPr>
        <w:t xml:space="preserve"> of</w:t>
      </w:r>
      <w:proofErr w:type="gramEnd"/>
      <w:r w:rsidRPr="03D55F8A">
        <w:rPr>
          <w:sz w:val="22"/>
          <w:szCs w:val="22"/>
        </w:rPr>
        <w:t xml:space="preserve"> the Customers located in the state of Massachusetts.</w:t>
      </w:r>
    </w:p>
    <w:p w14:paraId="54E66758" w14:textId="0A373B8E" w:rsidR="00CC55E4" w:rsidRDefault="00CC55E4" w:rsidP="00CC55E4">
      <w:pPr>
        <w:pStyle w:val="List3"/>
        <w:numPr>
          <w:ilvl w:val="2"/>
          <w:numId w:val="16"/>
        </w:numPr>
        <w:spacing w:line="240" w:lineRule="auto"/>
        <w:contextualSpacing w:val="0"/>
      </w:pPr>
      <w:r w:rsidRPr="03D55F8A">
        <w:t xml:space="preserve">Use a WHERE clause to limit the number of records in the Customers table to only those who </w:t>
      </w:r>
      <w:r w:rsidR="00A55DB0" w:rsidRPr="03D55F8A">
        <w:t>are in</w:t>
      </w:r>
      <w:r w:rsidRPr="03D55F8A">
        <w:t xml:space="preserve"> Massachusetts.</w:t>
      </w:r>
    </w:p>
    <w:p w14:paraId="26176EF7" w14:textId="59A1A3D4" w:rsidR="00CC55E4" w:rsidRDefault="00B733E2" w:rsidP="00CC55E4">
      <w:pPr>
        <w:pStyle w:val="List3"/>
        <w:numPr>
          <w:ilvl w:val="2"/>
          <w:numId w:val="16"/>
        </w:numPr>
        <w:spacing w:line="240" w:lineRule="auto"/>
        <w:contextualSpacing w:val="0"/>
      </w:pPr>
      <w:r>
        <w:rPr>
          <w:noProof/>
        </w:rPr>
        <w:drawing>
          <wp:anchor distT="0" distB="0" distL="114300" distR="114300" simplePos="0" relativeHeight="251666432" behindDoc="0" locked="0" layoutInCell="1" allowOverlap="1" wp14:anchorId="2F766C34" wp14:editId="1D9B0071">
            <wp:simplePos x="0" y="0"/>
            <wp:positionH relativeFrom="column">
              <wp:posOffset>1446530</wp:posOffset>
            </wp:positionH>
            <wp:positionV relativeFrom="paragraph">
              <wp:posOffset>443092</wp:posOffset>
            </wp:positionV>
            <wp:extent cx="3514476" cy="1907354"/>
            <wp:effectExtent l="0" t="0" r="0" b="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14476" cy="1907354"/>
                    </a:xfrm>
                    <a:prstGeom prst="rect">
                      <a:avLst/>
                    </a:prstGeom>
                  </pic:spPr>
                </pic:pic>
              </a:graphicData>
            </a:graphic>
          </wp:anchor>
        </w:drawing>
      </w:r>
      <w:r w:rsidR="00CC55E4" w:rsidRPr="03D55F8A">
        <w:t xml:space="preserve">Record an answer to the following question: How many records were returned? </w:t>
      </w:r>
    </w:p>
    <w:p w14:paraId="6C08C4F5" w14:textId="77777777" w:rsidR="00CC55E4" w:rsidRDefault="00CC55E4" w:rsidP="00CC55E4">
      <w:pPr>
        <w:spacing w:line="240" w:lineRule="auto"/>
      </w:pPr>
    </w:p>
    <w:p w14:paraId="2778D2EE" w14:textId="5A157402" w:rsidR="00CC55E4" w:rsidRDefault="00B733E2" w:rsidP="00CC55E4">
      <w:pPr>
        <w:spacing w:line="240" w:lineRule="auto"/>
        <w:jc w:val="center"/>
      </w:pPr>
      <w:r>
        <w:t xml:space="preserve">The count of customer in state of Massachusetts is 982. The data display and help us to analyze the small amount of customer in Massachusetts. Business have opportunity to enter to Massachusetts since the demand could be potentially high. </w:t>
      </w:r>
    </w:p>
    <w:p w14:paraId="6140CBE7" w14:textId="77777777" w:rsidR="00CC55E4" w:rsidRDefault="00CC55E4" w:rsidP="00B733E2">
      <w:pPr>
        <w:spacing w:line="240" w:lineRule="auto"/>
        <w:ind w:firstLine="0"/>
      </w:pPr>
    </w:p>
    <w:p w14:paraId="0DDB35C9" w14:textId="77777777" w:rsidR="00CC55E4" w:rsidRDefault="00CC55E4" w:rsidP="00CC55E4">
      <w:pPr>
        <w:pStyle w:val="ListBullet"/>
        <w:numPr>
          <w:ilvl w:val="1"/>
          <w:numId w:val="16"/>
        </w:numPr>
        <w:spacing w:line="240" w:lineRule="auto"/>
        <w:contextualSpacing w:val="0"/>
        <w:rPr>
          <w:color w:val="000000"/>
          <w:sz w:val="22"/>
          <w:szCs w:val="22"/>
        </w:rPr>
      </w:pPr>
      <w:r w:rsidRPr="03D55F8A">
        <w:rPr>
          <w:sz w:val="22"/>
          <w:szCs w:val="22"/>
        </w:rPr>
        <w:t>Write a SQL query to insert four new records into the Orders and Customers tables using the following data:</w:t>
      </w:r>
    </w:p>
    <w:p w14:paraId="2DAB23D5" w14:textId="77777777" w:rsidR="00CC55E4" w:rsidRDefault="00CC55E4" w:rsidP="00CC55E4">
      <w:pPr>
        <w:spacing w:line="240" w:lineRule="auto"/>
        <w:ind w:left="1440"/>
        <w:rPr>
          <w:color w:val="000000"/>
        </w:rPr>
      </w:pPr>
    </w:p>
    <w:p w14:paraId="198A649E" w14:textId="77777777" w:rsidR="00CC55E4" w:rsidRPr="00F37F2B" w:rsidRDefault="00CC55E4" w:rsidP="00CC55E4">
      <w:pPr>
        <w:pStyle w:val="List3"/>
        <w:ind w:left="0"/>
        <w:jc w:val="center"/>
        <w:rPr>
          <w:b/>
          <w:bCs/>
        </w:rPr>
      </w:pPr>
      <w:r w:rsidRPr="00F37F2B">
        <w:rPr>
          <w:b/>
          <w:bCs/>
        </w:rPr>
        <w:t>Customers Table</w:t>
      </w:r>
    </w:p>
    <w:p w14:paraId="6D42CAC0" w14:textId="57E2DEFB" w:rsidR="00CC55E4" w:rsidRDefault="003A413E" w:rsidP="00CC55E4">
      <w:pPr>
        <w:spacing w:line="240" w:lineRule="auto"/>
        <w:ind w:left="2160"/>
      </w:pPr>
      <w:r>
        <w:rPr>
          <w:noProof/>
        </w:rPr>
        <w:drawing>
          <wp:anchor distT="0" distB="0" distL="114300" distR="114300" simplePos="0" relativeHeight="251668480" behindDoc="0" locked="0" layoutInCell="1" allowOverlap="1" wp14:anchorId="6F9F3EBB" wp14:editId="3D5526A1">
            <wp:simplePos x="0" y="0"/>
            <wp:positionH relativeFrom="column">
              <wp:posOffset>-15903</wp:posOffset>
            </wp:positionH>
            <wp:positionV relativeFrom="paragraph">
              <wp:posOffset>3178368</wp:posOffset>
            </wp:positionV>
            <wp:extent cx="5943600" cy="1505585"/>
            <wp:effectExtent l="0" t="0" r="0" b="0"/>
            <wp:wrapTopAndBottom/>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05585"/>
                    </a:xfrm>
                    <a:prstGeom prst="rect">
                      <a:avLst/>
                    </a:prstGeom>
                    <a:noFill/>
                    <a:ln>
                      <a:noFill/>
                    </a:ln>
                  </pic:spPr>
                </pic:pic>
              </a:graphicData>
            </a:graphic>
          </wp:anchor>
        </w:drawing>
      </w:r>
      <w:r w:rsidR="00DD29D6">
        <w:rPr>
          <w:noProof/>
        </w:rPr>
        <w:drawing>
          <wp:anchor distT="0" distB="0" distL="114300" distR="114300" simplePos="0" relativeHeight="251667456" behindDoc="0" locked="0" layoutInCell="1" allowOverlap="1" wp14:anchorId="1BBB08EF" wp14:editId="30E4D247">
            <wp:simplePos x="0" y="0"/>
            <wp:positionH relativeFrom="margin">
              <wp:align>center</wp:align>
            </wp:positionH>
            <wp:positionV relativeFrom="paragraph">
              <wp:posOffset>2272003</wp:posOffset>
            </wp:positionV>
            <wp:extent cx="6753225" cy="795020"/>
            <wp:effectExtent l="0" t="0" r="9525"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53225" cy="79502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1130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30"/>
        <w:gridCol w:w="1350"/>
        <w:gridCol w:w="1260"/>
        <w:gridCol w:w="2070"/>
        <w:gridCol w:w="1350"/>
        <w:gridCol w:w="900"/>
        <w:gridCol w:w="1175"/>
        <w:gridCol w:w="1665"/>
      </w:tblGrid>
      <w:tr w:rsidR="00DD29D6" w14:paraId="61846BAE" w14:textId="77777777" w:rsidTr="00DD29D6">
        <w:trPr>
          <w:tblHeader/>
        </w:trPr>
        <w:tc>
          <w:tcPr>
            <w:tcW w:w="1530" w:type="dxa"/>
            <w:shd w:val="clear" w:color="auto" w:fill="auto"/>
            <w:tcMar>
              <w:top w:w="100" w:type="dxa"/>
              <w:left w:w="100" w:type="dxa"/>
              <w:bottom w:w="100" w:type="dxa"/>
              <w:right w:w="100" w:type="dxa"/>
            </w:tcMar>
          </w:tcPr>
          <w:p w14:paraId="36692149" w14:textId="77777777" w:rsidR="00CC55E4" w:rsidRDefault="00CC55E4" w:rsidP="00DD29D6">
            <w:pPr>
              <w:spacing w:line="240" w:lineRule="auto"/>
              <w:ind w:firstLine="0"/>
              <w:jc w:val="center"/>
              <w:rPr>
                <w:b/>
                <w:bCs/>
              </w:rPr>
            </w:pPr>
            <w:proofErr w:type="spellStart"/>
            <w:r w:rsidRPr="03D55F8A">
              <w:rPr>
                <w:b/>
                <w:bCs/>
              </w:rPr>
              <w:t>CustomerID</w:t>
            </w:r>
            <w:proofErr w:type="spellEnd"/>
          </w:p>
        </w:tc>
        <w:tc>
          <w:tcPr>
            <w:tcW w:w="1350" w:type="dxa"/>
            <w:shd w:val="clear" w:color="auto" w:fill="auto"/>
            <w:tcMar>
              <w:top w:w="100" w:type="dxa"/>
              <w:left w:w="100" w:type="dxa"/>
              <w:bottom w:w="100" w:type="dxa"/>
              <w:right w:w="100" w:type="dxa"/>
            </w:tcMar>
          </w:tcPr>
          <w:p w14:paraId="7A2EB8F8" w14:textId="77777777" w:rsidR="00CC55E4" w:rsidRDefault="00CC55E4" w:rsidP="00DD29D6">
            <w:pPr>
              <w:spacing w:line="240" w:lineRule="auto"/>
              <w:ind w:firstLine="0"/>
              <w:jc w:val="center"/>
              <w:rPr>
                <w:b/>
                <w:bCs/>
              </w:rPr>
            </w:pPr>
            <w:r w:rsidRPr="03D55F8A">
              <w:rPr>
                <w:b/>
                <w:bCs/>
              </w:rPr>
              <w:t>FirstName</w:t>
            </w:r>
          </w:p>
        </w:tc>
        <w:tc>
          <w:tcPr>
            <w:tcW w:w="1260" w:type="dxa"/>
            <w:shd w:val="clear" w:color="auto" w:fill="auto"/>
            <w:tcMar>
              <w:top w:w="100" w:type="dxa"/>
              <w:left w:w="100" w:type="dxa"/>
              <w:bottom w:w="100" w:type="dxa"/>
              <w:right w:w="100" w:type="dxa"/>
            </w:tcMar>
          </w:tcPr>
          <w:p w14:paraId="6D7AFEEC" w14:textId="77777777" w:rsidR="00CC55E4" w:rsidRDefault="00CC55E4" w:rsidP="00DD29D6">
            <w:pPr>
              <w:spacing w:line="240" w:lineRule="auto"/>
              <w:ind w:firstLine="0"/>
              <w:jc w:val="center"/>
              <w:rPr>
                <w:b/>
                <w:bCs/>
              </w:rPr>
            </w:pPr>
            <w:r w:rsidRPr="03D55F8A">
              <w:rPr>
                <w:b/>
                <w:bCs/>
              </w:rPr>
              <w:t>LastName</w:t>
            </w:r>
          </w:p>
        </w:tc>
        <w:tc>
          <w:tcPr>
            <w:tcW w:w="2070" w:type="dxa"/>
            <w:shd w:val="clear" w:color="auto" w:fill="auto"/>
            <w:tcMar>
              <w:top w:w="100" w:type="dxa"/>
              <w:left w:w="100" w:type="dxa"/>
              <w:bottom w:w="100" w:type="dxa"/>
              <w:right w:w="100" w:type="dxa"/>
            </w:tcMar>
          </w:tcPr>
          <w:p w14:paraId="22929541" w14:textId="77777777" w:rsidR="00CC55E4" w:rsidRDefault="00CC55E4" w:rsidP="00DD29D6">
            <w:pPr>
              <w:spacing w:line="240" w:lineRule="auto"/>
              <w:ind w:firstLine="0"/>
              <w:jc w:val="center"/>
              <w:rPr>
                <w:b/>
                <w:bCs/>
              </w:rPr>
            </w:pPr>
            <w:proofErr w:type="spellStart"/>
            <w:r w:rsidRPr="03D55F8A">
              <w:rPr>
                <w:b/>
                <w:bCs/>
              </w:rPr>
              <w:t>StreetAddress</w:t>
            </w:r>
            <w:proofErr w:type="spellEnd"/>
          </w:p>
        </w:tc>
        <w:tc>
          <w:tcPr>
            <w:tcW w:w="1350" w:type="dxa"/>
            <w:shd w:val="clear" w:color="auto" w:fill="auto"/>
            <w:tcMar>
              <w:top w:w="100" w:type="dxa"/>
              <w:left w:w="100" w:type="dxa"/>
              <w:bottom w:w="100" w:type="dxa"/>
              <w:right w:w="100" w:type="dxa"/>
            </w:tcMar>
          </w:tcPr>
          <w:p w14:paraId="6C749948" w14:textId="77777777" w:rsidR="00CC55E4" w:rsidRDefault="00CC55E4" w:rsidP="00DD29D6">
            <w:pPr>
              <w:spacing w:line="240" w:lineRule="auto"/>
              <w:ind w:firstLine="0"/>
              <w:jc w:val="center"/>
              <w:rPr>
                <w:b/>
                <w:bCs/>
              </w:rPr>
            </w:pPr>
            <w:r w:rsidRPr="03D55F8A">
              <w:rPr>
                <w:b/>
                <w:bCs/>
              </w:rPr>
              <w:t>City</w:t>
            </w:r>
          </w:p>
        </w:tc>
        <w:tc>
          <w:tcPr>
            <w:tcW w:w="900" w:type="dxa"/>
            <w:shd w:val="clear" w:color="auto" w:fill="auto"/>
            <w:tcMar>
              <w:top w:w="100" w:type="dxa"/>
              <w:left w:w="100" w:type="dxa"/>
              <w:bottom w:w="100" w:type="dxa"/>
              <w:right w:w="100" w:type="dxa"/>
            </w:tcMar>
          </w:tcPr>
          <w:p w14:paraId="5029419D" w14:textId="77777777" w:rsidR="00CC55E4" w:rsidRDefault="00CC55E4" w:rsidP="00DD29D6">
            <w:pPr>
              <w:spacing w:line="240" w:lineRule="auto"/>
              <w:ind w:firstLine="0"/>
              <w:jc w:val="center"/>
              <w:rPr>
                <w:b/>
                <w:bCs/>
              </w:rPr>
            </w:pPr>
            <w:r w:rsidRPr="03D55F8A">
              <w:rPr>
                <w:b/>
                <w:bCs/>
              </w:rPr>
              <w:t>State</w:t>
            </w:r>
          </w:p>
        </w:tc>
        <w:tc>
          <w:tcPr>
            <w:tcW w:w="1175" w:type="dxa"/>
            <w:shd w:val="clear" w:color="auto" w:fill="auto"/>
            <w:tcMar>
              <w:top w:w="100" w:type="dxa"/>
              <w:left w:w="100" w:type="dxa"/>
              <w:bottom w:w="100" w:type="dxa"/>
              <w:right w:w="100" w:type="dxa"/>
            </w:tcMar>
          </w:tcPr>
          <w:p w14:paraId="59C6F196" w14:textId="77777777" w:rsidR="00CC55E4" w:rsidRDefault="00CC55E4" w:rsidP="00DD29D6">
            <w:pPr>
              <w:spacing w:line="240" w:lineRule="auto"/>
              <w:ind w:firstLine="0"/>
              <w:jc w:val="center"/>
              <w:rPr>
                <w:b/>
                <w:bCs/>
              </w:rPr>
            </w:pPr>
            <w:proofErr w:type="spellStart"/>
            <w:r w:rsidRPr="03D55F8A">
              <w:rPr>
                <w:b/>
                <w:bCs/>
              </w:rPr>
              <w:t>ZipCode</w:t>
            </w:r>
            <w:proofErr w:type="spellEnd"/>
          </w:p>
        </w:tc>
        <w:tc>
          <w:tcPr>
            <w:tcW w:w="1665" w:type="dxa"/>
            <w:shd w:val="clear" w:color="auto" w:fill="auto"/>
            <w:tcMar>
              <w:top w:w="100" w:type="dxa"/>
              <w:left w:w="100" w:type="dxa"/>
              <w:bottom w:w="100" w:type="dxa"/>
              <w:right w:w="100" w:type="dxa"/>
            </w:tcMar>
          </w:tcPr>
          <w:p w14:paraId="402EE142" w14:textId="77777777" w:rsidR="00CC55E4" w:rsidRDefault="00CC55E4" w:rsidP="00DD29D6">
            <w:pPr>
              <w:spacing w:line="240" w:lineRule="auto"/>
              <w:ind w:firstLine="0"/>
              <w:jc w:val="center"/>
              <w:rPr>
                <w:b/>
                <w:bCs/>
              </w:rPr>
            </w:pPr>
            <w:r w:rsidRPr="03D55F8A">
              <w:rPr>
                <w:b/>
                <w:bCs/>
              </w:rPr>
              <w:t>Telephone</w:t>
            </w:r>
          </w:p>
        </w:tc>
      </w:tr>
      <w:tr w:rsidR="00DD29D6" w14:paraId="16060CB2" w14:textId="77777777" w:rsidTr="00DD29D6">
        <w:trPr>
          <w:tblHeader/>
        </w:trPr>
        <w:tc>
          <w:tcPr>
            <w:tcW w:w="1530" w:type="dxa"/>
            <w:shd w:val="clear" w:color="auto" w:fill="auto"/>
            <w:tcMar>
              <w:top w:w="100" w:type="dxa"/>
              <w:left w:w="100" w:type="dxa"/>
              <w:bottom w:w="100" w:type="dxa"/>
              <w:right w:w="100" w:type="dxa"/>
            </w:tcMar>
          </w:tcPr>
          <w:p w14:paraId="3023CFB9" w14:textId="77777777" w:rsidR="00CC55E4" w:rsidRDefault="00CC55E4" w:rsidP="00DD29D6">
            <w:pPr>
              <w:spacing w:line="240" w:lineRule="auto"/>
              <w:ind w:firstLine="0"/>
              <w:jc w:val="center"/>
            </w:pPr>
            <w:r w:rsidRPr="03D55F8A">
              <w:t>100004</w:t>
            </w:r>
          </w:p>
        </w:tc>
        <w:tc>
          <w:tcPr>
            <w:tcW w:w="1350" w:type="dxa"/>
            <w:shd w:val="clear" w:color="auto" w:fill="auto"/>
            <w:tcMar>
              <w:top w:w="100" w:type="dxa"/>
              <w:left w:w="100" w:type="dxa"/>
              <w:bottom w:w="100" w:type="dxa"/>
              <w:right w:w="100" w:type="dxa"/>
            </w:tcMar>
          </w:tcPr>
          <w:p w14:paraId="68E4BA0E" w14:textId="77777777" w:rsidR="00CC55E4" w:rsidRDefault="00CC55E4" w:rsidP="00DD29D6">
            <w:pPr>
              <w:spacing w:line="240" w:lineRule="auto"/>
              <w:ind w:firstLine="0"/>
              <w:jc w:val="center"/>
            </w:pPr>
            <w:r w:rsidRPr="03D55F8A">
              <w:t>Luke</w:t>
            </w:r>
          </w:p>
        </w:tc>
        <w:tc>
          <w:tcPr>
            <w:tcW w:w="1260" w:type="dxa"/>
            <w:shd w:val="clear" w:color="auto" w:fill="auto"/>
            <w:tcMar>
              <w:top w:w="100" w:type="dxa"/>
              <w:left w:w="100" w:type="dxa"/>
              <w:bottom w:w="100" w:type="dxa"/>
              <w:right w:w="100" w:type="dxa"/>
            </w:tcMar>
          </w:tcPr>
          <w:p w14:paraId="29C2A0BA" w14:textId="77777777" w:rsidR="00CC55E4" w:rsidRDefault="00CC55E4" w:rsidP="00DD29D6">
            <w:pPr>
              <w:spacing w:line="240" w:lineRule="auto"/>
              <w:ind w:firstLine="0"/>
              <w:jc w:val="center"/>
            </w:pPr>
            <w:r w:rsidRPr="03D55F8A">
              <w:t>Skywalker</w:t>
            </w:r>
          </w:p>
        </w:tc>
        <w:tc>
          <w:tcPr>
            <w:tcW w:w="2070" w:type="dxa"/>
            <w:shd w:val="clear" w:color="auto" w:fill="auto"/>
            <w:tcMar>
              <w:top w:w="100" w:type="dxa"/>
              <w:left w:w="100" w:type="dxa"/>
              <w:bottom w:w="100" w:type="dxa"/>
              <w:right w:w="100" w:type="dxa"/>
            </w:tcMar>
          </w:tcPr>
          <w:p w14:paraId="2A9CB9CB" w14:textId="77777777" w:rsidR="00CC55E4" w:rsidRDefault="00CC55E4" w:rsidP="00DD29D6">
            <w:pPr>
              <w:spacing w:line="240" w:lineRule="auto"/>
              <w:ind w:firstLine="0"/>
              <w:jc w:val="center"/>
            </w:pPr>
            <w:r w:rsidRPr="03D55F8A">
              <w:t>15 Maiden Lane</w:t>
            </w:r>
          </w:p>
        </w:tc>
        <w:tc>
          <w:tcPr>
            <w:tcW w:w="1350" w:type="dxa"/>
            <w:shd w:val="clear" w:color="auto" w:fill="auto"/>
            <w:tcMar>
              <w:top w:w="100" w:type="dxa"/>
              <w:left w:w="100" w:type="dxa"/>
              <w:bottom w:w="100" w:type="dxa"/>
              <w:right w:w="100" w:type="dxa"/>
            </w:tcMar>
          </w:tcPr>
          <w:p w14:paraId="59905964" w14:textId="77777777" w:rsidR="00CC55E4" w:rsidRDefault="00CC55E4" w:rsidP="00DD29D6">
            <w:pPr>
              <w:spacing w:line="240" w:lineRule="auto"/>
              <w:ind w:firstLine="0"/>
              <w:jc w:val="center"/>
            </w:pPr>
            <w:r w:rsidRPr="03D55F8A">
              <w:t>New York</w:t>
            </w:r>
          </w:p>
        </w:tc>
        <w:tc>
          <w:tcPr>
            <w:tcW w:w="900" w:type="dxa"/>
            <w:shd w:val="clear" w:color="auto" w:fill="auto"/>
            <w:tcMar>
              <w:top w:w="100" w:type="dxa"/>
              <w:left w:w="100" w:type="dxa"/>
              <w:bottom w:w="100" w:type="dxa"/>
              <w:right w:w="100" w:type="dxa"/>
            </w:tcMar>
          </w:tcPr>
          <w:p w14:paraId="11C23775" w14:textId="77777777" w:rsidR="00CC55E4" w:rsidRDefault="00CC55E4" w:rsidP="00DD29D6">
            <w:pPr>
              <w:spacing w:line="240" w:lineRule="auto"/>
              <w:ind w:firstLine="0"/>
              <w:jc w:val="center"/>
            </w:pPr>
            <w:r w:rsidRPr="03D55F8A">
              <w:t>NY</w:t>
            </w:r>
          </w:p>
        </w:tc>
        <w:tc>
          <w:tcPr>
            <w:tcW w:w="1175" w:type="dxa"/>
            <w:shd w:val="clear" w:color="auto" w:fill="auto"/>
            <w:tcMar>
              <w:top w:w="100" w:type="dxa"/>
              <w:left w:w="100" w:type="dxa"/>
              <w:bottom w:w="100" w:type="dxa"/>
              <w:right w:w="100" w:type="dxa"/>
            </w:tcMar>
          </w:tcPr>
          <w:p w14:paraId="62D64D15" w14:textId="77777777" w:rsidR="00CC55E4" w:rsidRDefault="00CC55E4" w:rsidP="00DD29D6">
            <w:pPr>
              <w:spacing w:line="240" w:lineRule="auto"/>
              <w:ind w:firstLine="0"/>
              <w:jc w:val="center"/>
            </w:pPr>
            <w:r w:rsidRPr="03D55F8A">
              <w:t>10222</w:t>
            </w:r>
          </w:p>
        </w:tc>
        <w:tc>
          <w:tcPr>
            <w:tcW w:w="1665" w:type="dxa"/>
            <w:shd w:val="clear" w:color="auto" w:fill="auto"/>
            <w:tcMar>
              <w:top w:w="100" w:type="dxa"/>
              <w:left w:w="100" w:type="dxa"/>
              <w:bottom w:w="100" w:type="dxa"/>
              <w:right w:w="100" w:type="dxa"/>
            </w:tcMar>
          </w:tcPr>
          <w:p w14:paraId="525806B4" w14:textId="77777777" w:rsidR="00CC55E4" w:rsidRDefault="00CC55E4" w:rsidP="00DD29D6">
            <w:pPr>
              <w:spacing w:line="240" w:lineRule="auto"/>
              <w:ind w:firstLine="0"/>
              <w:jc w:val="center"/>
            </w:pPr>
            <w:r w:rsidRPr="03D55F8A">
              <w:t>212-555-1234</w:t>
            </w:r>
          </w:p>
        </w:tc>
      </w:tr>
      <w:tr w:rsidR="00DD29D6" w14:paraId="70EEDDC0" w14:textId="77777777" w:rsidTr="00DD29D6">
        <w:trPr>
          <w:tblHeader/>
        </w:trPr>
        <w:tc>
          <w:tcPr>
            <w:tcW w:w="1530" w:type="dxa"/>
            <w:shd w:val="clear" w:color="auto" w:fill="auto"/>
            <w:tcMar>
              <w:top w:w="100" w:type="dxa"/>
              <w:left w:w="100" w:type="dxa"/>
              <w:bottom w:w="100" w:type="dxa"/>
              <w:right w:w="100" w:type="dxa"/>
            </w:tcMar>
          </w:tcPr>
          <w:p w14:paraId="0121D253" w14:textId="77777777" w:rsidR="00CC55E4" w:rsidRDefault="00CC55E4" w:rsidP="00DD29D6">
            <w:pPr>
              <w:spacing w:line="240" w:lineRule="auto"/>
              <w:ind w:firstLine="0"/>
              <w:jc w:val="center"/>
            </w:pPr>
            <w:r w:rsidRPr="03D55F8A">
              <w:t>100005</w:t>
            </w:r>
          </w:p>
        </w:tc>
        <w:tc>
          <w:tcPr>
            <w:tcW w:w="1350" w:type="dxa"/>
            <w:shd w:val="clear" w:color="auto" w:fill="auto"/>
            <w:tcMar>
              <w:top w:w="100" w:type="dxa"/>
              <w:left w:w="100" w:type="dxa"/>
              <w:bottom w:w="100" w:type="dxa"/>
              <w:right w:w="100" w:type="dxa"/>
            </w:tcMar>
          </w:tcPr>
          <w:p w14:paraId="098E5C79" w14:textId="77777777" w:rsidR="00CC55E4" w:rsidRDefault="00CC55E4" w:rsidP="00DD29D6">
            <w:pPr>
              <w:spacing w:line="240" w:lineRule="auto"/>
              <w:ind w:firstLine="0"/>
              <w:jc w:val="center"/>
            </w:pPr>
            <w:r w:rsidRPr="03D55F8A">
              <w:t>Winston</w:t>
            </w:r>
          </w:p>
        </w:tc>
        <w:tc>
          <w:tcPr>
            <w:tcW w:w="1260" w:type="dxa"/>
            <w:shd w:val="clear" w:color="auto" w:fill="auto"/>
            <w:tcMar>
              <w:top w:w="100" w:type="dxa"/>
              <w:left w:w="100" w:type="dxa"/>
              <w:bottom w:w="100" w:type="dxa"/>
              <w:right w:w="100" w:type="dxa"/>
            </w:tcMar>
          </w:tcPr>
          <w:p w14:paraId="357E48C7" w14:textId="77777777" w:rsidR="00CC55E4" w:rsidRDefault="00CC55E4" w:rsidP="00DD29D6">
            <w:pPr>
              <w:spacing w:line="240" w:lineRule="auto"/>
              <w:ind w:firstLine="0"/>
              <w:jc w:val="center"/>
            </w:pPr>
            <w:r w:rsidRPr="03D55F8A">
              <w:t>Smith</w:t>
            </w:r>
          </w:p>
        </w:tc>
        <w:tc>
          <w:tcPr>
            <w:tcW w:w="2070" w:type="dxa"/>
            <w:shd w:val="clear" w:color="auto" w:fill="auto"/>
            <w:tcMar>
              <w:top w:w="100" w:type="dxa"/>
              <w:left w:w="100" w:type="dxa"/>
              <w:bottom w:w="100" w:type="dxa"/>
              <w:right w:w="100" w:type="dxa"/>
            </w:tcMar>
          </w:tcPr>
          <w:p w14:paraId="48BACFD3" w14:textId="77777777" w:rsidR="00CC55E4" w:rsidRDefault="00CC55E4" w:rsidP="00DD29D6">
            <w:pPr>
              <w:spacing w:line="240" w:lineRule="auto"/>
              <w:ind w:firstLine="0"/>
              <w:jc w:val="center"/>
            </w:pPr>
            <w:r w:rsidRPr="03D55F8A">
              <w:t>123 Sycamore Street</w:t>
            </w:r>
          </w:p>
        </w:tc>
        <w:tc>
          <w:tcPr>
            <w:tcW w:w="1350" w:type="dxa"/>
            <w:shd w:val="clear" w:color="auto" w:fill="auto"/>
            <w:tcMar>
              <w:top w:w="100" w:type="dxa"/>
              <w:left w:w="100" w:type="dxa"/>
              <w:bottom w:w="100" w:type="dxa"/>
              <w:right w:w="100" w:type="dxa"/>
            </w:tcMar>
          </w:tcPr>
          <w:p w14:paraId="41C3A56C" w14:textId="77777777" w:rsidR="00CC55E4" w:rsidRDefault="00CC55E4" w:rsidP="00DD29D6">
            <w:pPr>
              <w:spacing w:line="240" w:lineRule="auto"/>
              <w:ind w:firstLine="0"/>
              <w:jc w:val="center"/>
            </w:pPr>
            <w:r w:rsidRPr="03D55F8A">
              <w:t>Greensboro</w:t>
            </w:r>
          </w:p>
        </w:tc>
        <w:tc>
          <w:tcPr>
            <w:tcW w:w="900" w:type="dxa"/>
            <w:shd w:val="clear" w:color="auto" w:fill="auto"/>
            <w:tcMar>
              <w:top w:w="100" w:type="dxa"/>
              <w:left w:w="100" w:type="dxa"/>
              <w:bottom w:w="100" w:type="dxa"/>
              <w:right w:w="100" w:type="dxa"/>
            </w:tcMar>
          </w:tcPr>
          <w:p w14:paraId="09ADFCED" w14:textId="77777777" w:rsidR="00CC55E4" w:rsidRDefault="00CC55E4" w:rsidP="00DD29D6">
            <w:pPr>
              <w:spacing w:line="240" w:lineRule="auto"/>
              <w:ind w:firstLine="0"/>
              <w:jc w:val="center"/>
            </w:pPr>
            <w:r w:rsidRPr="03D55F8A">
              <w:t>NC</w:t>
            </w:r>
          </w:p>
        </w:tc>
        <w:tc>
          <w:tcPr>
            <w:tcW w:w="1175" w:type="dxa"/>
            <w:shd w:val="clear" w:color="auto" w:fill="auto"/>
            <w:tcMar>
              <w:top w:w="100" w:type="dxa"/>
              <w:left w:w="100" w:type="dxa"/>
              <w:bottom w:w="100" w:type="dxa"/>
              <w:right w:w="100" w:type="dxa"/>
            </w:tcMar>
          </w:tcPr>
          <w:p w14:paraId="72CCB7A8" w14:textId="77777777" w:rsidR="00CC55E4" w:rsidRDefault="00CC55E4" w:rsidP="00DD29D6">
            <w:pPr>
              <w:spacing w:line="240" w:lineRule="auto"/>
              <w:ind w:firstLine="0"/>
              <w:jc w:val="center"/>
            </w:pPr>
            <w:r w:rsidRPr="03D55F8A">
              <w:t>27401</w:t>
            </w:r>
          </w:p>
        </w:tc>
        <w:tc>
          <w:tcPr>
            <w:tcW w:w="1665" w:type="dxa"/>
            <w:shd w:val="clear" w:color="auto" w:fill="auto"/>
            <w:tcMar>
              <w:top w:w="100" w:type="dxa"/>
              <w:left w:w="100" w:type="dxa"/>
              <w:bottom w:w="100" w:type="dxa"/>
              <w:right w:w="100" w:type="dxa"/>
            </w:tcMar>
          </w:tcPr>
          <w:p w14:paraId="32AEA4A3" w14:textId="77777777" w:rsidR="00CC55E4" w:rsidRDefault="00CC55E4" w:rsidP="00DD29D6">
            <w:pPr>
              <w:spacing w:line="240" w:lineRule="auto"/>
              <w:ind w:firstLine="0"/>
              <w:jc w:val="center"/>
            </w:pPr>
            <w:r w:rsidRPr="03D55F8A">
              <w:t>919-555-6623</w:t>
            </w:r>
          </w:p>
        </w:tc>
      </w:tr>
      <w:tr w:rsidR="00DD29D6" w14:paraId="06381F5E" w14:textId="77777777" w:rsidTr="00DD29D6">
        <w:trPr>
          <w:tblHeader/>
        </w:trPr>
        <w:tc>
          <w:tcPr>
            <w:tcW w:w="1530" w:type="dxa"/>
            <w:shd w:val="clear" w:color="auto" w:fill="auto"/>
            <w:tcMar>
              <w:top w:w="100" w:type="dxa"/>
              <w:left w:w="100" w:type="dxa"/>
              <w:bottom w:w="100" w:type="dxa"/>
              <w:right w:w="100" w:type="dxa"/>
            </w:tcMar>
          </w:tcPr>
          <w:p w14:paraId="16BDF51B" w14:textId="77777777" w:rsidR="00CC55E4" w:rsidRDefault="00CC55E4" w:rsidP="00DD29D6">
            <w:pPr>
              <w:spacing w:line="240" w:lineRule="auto"/>
              <w:ind w:firstLine="0"/>
              <w:jc w:val="center"/>
            </w:pPr>
            <w:r w:rsidRPr="03D55F8A">
              <w:t>100006</w:t>
            </w:r>
          </w:p>
        </w:tc>
        <w:tc>
          <w:tcPr>
            <w:tcW w:w="1350" w:type="dxa"/>
            <w:shd w:val="clear" w:color="auto" w:fill="auto"/>
            <w:tcMar>
              <w:top w:w="100" w:type="dxa"/>
              <w:left w:w="100" w:type="dxa"/>
              <w:bottom w:w="100" w:type="dxa"/>
              <w:right w:w="100" w:type="dxa"/>
            </w:tcMar>
          </w:tcPr>
          <w:p w14:paraId="1070C515" w14:textId="77777777" w:rsidR="00CC55E4" w:rsidRDefault="00CC55E4" w:rsidP="00DD29D6">
            <w:pPr>
              <w:spacing w:line="240" w:lineRule="auto"/>
              <w:ind w:firstLine="0"/>
              <w:jc w:val="center"/>
            </w:pPr>
            <w:r w:rsidRPr="03D55F8A">
              <w:t>MaryAnne</w:t>
            </w:r>
          </w:p>
        </w:tc>
        <w:tc>
          <w:tcPr>
            <w:tcW w:w="1260" w:type="dxa"/>
            <w:shd w:val="clear" w:color="auto" w:fill="auto"/>
            <w:tcMar>
              <w:top w:w="100" w:type="dxa"/>
              <w:left w:w="100" w:type="dxa"/>
              <w:bottom w:w="100" w:type="dxa"/>
              <w:right w:w="100" w:type="dxa"/>
            </w:tcMar>
          </w:tcPr>
          <w:p w14:paraId="514579EA" w14:textId="77777777" w:rsidR="00CC55E4" w:rsidRDefault="00CC55E4" w:rsidP="00DD29D6">
            <w:pPr>
              <w:spacing w:line="240" w:lineRule="auto"/>
              <w:ind w:firstLine="0"/>
              <w:jc w:val="center"/>
            </w:pPr>
            <w:r w:rsidRPr="03D55F8A">
              <w:t>Jenkins</w:t>
            </w:r>
          </w:p>
        </w:tc>
        <w:tc>
          <w:tcPr>
            <w:tcW w:w="2070" w:type="dxa"/>
            <w:shd w:val="clear" w:color="auto" w:fill="auto"/>
            <w:tcMar>
              <w:top w:w="100" w:type="dxa"/>
              <w:left w:w="100" w:type="dxa"/>
              <w:bottom w:w="100" w:type="dxa"/>
              <w:right w:w="100" w:type="dxa"/>
            </w:tcMar>
          </w:tcPr>
          <w:p w14:paraId="7162E431" w14:textId="77777777" w:rsidR="00CC55E4" w:rsidRDefault="00CC55E4" w:rsidP="00DD29D6">
            <w:pPr>
              <w:spacing w:line="240" w:lineRule="auto"/>
              <w:ind w:firstLine="0"/>
              <w:jc w:val="center"/>
            </w:pPr>
            <w:r w:rsidRPr="03D55F8A">
              <w:t>1 Coconut Way</w:t>
            </w:r>
          </w:p>
        </w:tc>
        <w:tc>
          <w:tcPr>
            <w:tcW w:w="1350" w:type="dxa"/>
            <w:shd w:val="clear" w:color="auto" w:fill="auto"/>
            <w:tcMar>
              <w:top w:w="100" w:type="dxa"/>
              <w:left w:w="100" w:type="dxa"/>
              <w:bottom w:w="100" w:type="dxa"/>
              <w:right w:w="100" w:type="dxa"/>
            </w:tcMar>
          </w:tcPr>
          <w:p w14:paraId="79D91200" w14:textId="77777777" w:rsidR="00CC55E4" w:rsidRDefault="00CC55E4" w:rsidP="00DD29D6">
            <w:pPr>
              <w:spacing w:line="240" w:lineRule="auto"/>
              <w:ind w:firstLine="0"/>
              <w:jc w:val="center"/>
            </w:pPr>
            <w:r w:rsidRPr="03D55F8A">
              <w:t>Jupiter</w:t>
            </w:r>
          </w:p>
        </w:tc>
        <w:tc>
          <w:tcPr>
            <w:tcW w:w="900" w:type="dxa"/>
            <w:shd w:val="clear" w:color="auto" w:fill="auto"/>
            <w:tcMar>
              <w:top w:w="100" w:type="dxa"/>
              <w:left w:w="100" w:type="dxa"/>
              <w:bottom w:w="100" w:type="dxa"/>
              <w:right w:w="100" w:type="dxa"/>
            </w:tcMar>
          </w:tcPr>
          <w:p w14:paraId="179480EA" w14:textId="77777777" w:rsidR="00CC55E4" w:rsidRDefault="00CC55E4" w:rsidP="00DD29D6">
            <w:pPr>
              <w:spacing w:line="240" w:lineRule="auto"/>
              <w:ind w:firstLine="0"/>
              <w:jc w:val="center"/>
            </w:pPr>
            <w:r w:rsidRPr="03D55F8A">
              <w:t>FL</w:t>
            </w:r>
          </w:p>
        </w:tc>
        <w:tc>
          <w:tcPr>
            <w:tcW w:w="1175" w:type="dxa"/>
            <w:shd w:val="clear" w:color="auto" w:fill="auto"/>
            <w:tcMar>
              <w:top w:w="100" w:type="dxa"/>
              <w:left w:w="100" w:type="dxa"/>
              <w:bottom w:w="100" w:type="dxa"/>
              <w:right w:w="100" w:type="dxa"/>
            </w:tcMar>
          </w:tcPr>
          <w:p w14:paraId="37224EAD" w14:textId="77777777" w:rsidR="00CC55E4" w:rsidRDefault="00CC55E4" w:rsidP="00DD29D6">
            <w:pPr>
              <w:spacing w:line="240" w:lineRule="auto"/>
              <w:ind w:firstLine="0"/>
              <w:jc w:val="center"/>
            </w:pPr>
            <w:r w:rsidRPr="03D55F8A">
              <w:t>33458</w:t>
            </w:r>
          </w:p>
        </w:tc>
        <w:tc>
          <w:tcPr>
            <w:tcW w:w="1665" w:type="dxa"/>
            <w:shd w:val="clear" w:color="auto" w:fill="auto"/>
            <w:tcMar>
              <w:top w:w="100" w:type="dxa"/>
              <w:left w:w="100" w:type="dxa"/>
              <w:bottom w:w="100" w:type="dxa"/>
              <w:right w:w="100" w:type="dxa"/>
            </w:tcMar>
          </w:tcPr>
          <w:p w14:paraId="3A310922" w14:textId="77777777" w:rsidR="00CC55E4" w:rsidRDefault="00CC55E4" w:rsidP="00DD29D6">
            <w:pPr>
              <w:spacing w:line="240" w:lineRule="auto"/>
              <w:ind w:firstLine="0"/>
              <w:jc w:val="center"/>
            </w:pPr>
            <w:r w:rsidRPr="03D55F8A">
              <w:t>321-555-8907</w:t>
            </w:r>
          </w:p>
        </w:tc>
      </w:tr>
      <w:tr w:rsidR="00DD29D6" w14:paraId="286FCA50" w14:textId="77777777" w:rsidTr="00DD29D6">
        <w:trPr>
          <w:tblHeader/>
        </w:trPr>
        <w:tc>
          <w:tcPr>
            <w:tcW w:w="1530" w:type="dxa"/>
            <w:shd w:val="clear" w:color="auto" w:fill="auto"/>
            <w:tcMar>
              <w:top w:w="100" w:type="dxa"/>
              <w:left w:w="100" w:type="dxa"/>
              <w:bottom w:w="100" w:type="dxa"/>
              <w:right w:w="100" w:type="dxa"/>
            </w:tcMar>
          </w:tcPr>
          <w:p w14:paraId="32180D99" w14:textId="77777777" w:rsidR="00CC55E4" w:rsidRDefault="00CC55E4" w:rsidP="00DD29D6">
            <w:pPr>
              <w:spacing w:line="240" w:lineRule="auto"/>
              <w:ind w:firstLine="0"/>
              <w:jc w:val="center"/>
            </w:pPr>
            <w:r w:rsidRPr="03D55F8A">
              <w:t>100007</w:t>
            </w:r>
          </w:p>
        </w:tc>
        <w:tc>
          <w:tcPr>
            <w:tcW w:w="1350" w:type="dxa"/>
            <w:shd w:val="clear" w:color="auto" w:fill="auto"/>
            <w:tcMar>
              <w:top w:w="100" w:type="dxa"/>
              <w:left w:w="100" w:type="dxa"/>
              <w:bottom w:w="100" w:type="dxa"/>
              <w:right w:w="100" w:type="dxa"/>
            </w:tcMar>
          </w:tcPr>
          <w:p w14:paraId="5FCE861D" w14:textId="77777777" w:rsidR="00CC55E4" w:rsidRDefault="00CC55E4" w:rsidP="00DD29D6">
            <w:pPr>
              <w:spacing w:line="240" w:lineRule="auto"/>
              <w:ind w:firstLine="0"/>
              <w:jc w:val="center"/>
            </w:pPr>
            <w:r w:rsidRPr="03D55F8A">
              <w:t>Janet</w:t>
            </w:r>
          </w:p>
        </w:tc>
        <w:tc>
          <w:tcPr>
            <w:tcW w:w="1260" w:type="dxa"/>
            <w:shd w:val="clear" w:color="auto" w:fill="auto"/>
            <w:tcMar>
              <w:top w:w="100" w:type="dxa"/>
              <w:left w:w="100" w:type="dxa"/>
              <w:bottom w:w="100" w:type="dxa"/>
              <w:right w:w="100" w:type="dxa"/>
            </w:tcMar>
          </w:tcPr>
          <w:p w14:paraId="10FBF715" w14:textId="77777777" w:rsidR="00CC55E4" w:rsidRDefault="00CC55E4" w:rsidP="00DD29D6">
            <w:pPr>
              <w:spacing w:line="240" w:lineRule="auto"/>
              <w:ind w:firstLine="0"/>
              <w:jc w:val="center"/>
            </w:pPr>
            <w:r w:rsidRPr="03D55F8A">
              <w:t>Williams</w:t>
            </w:r>
          </w:p>
        </w:tc>
        <w:tc>
          <w:tcPr>
            <w:tcW w:w="2070" w:type="dxa"/>
            <w:shd w:val="clear" w:color="auto" w:fill="auto"/>
            <w:tcMar>
              <w:top w:w="100" w:type="dxa"/>
              <w:left w:w="100" w:type="dxa"/>
              <w:bottom w:w="100" w:type="dxa"/>
              <w:right w:w="100" w:type="dxa"/>
            </w:tcMar>
          </w:tcPr>
          <w:p w14:paraId="2D428D5D" w14:textId="77777777" w:rsidR="00CC55E4" w:rsidRDefault="00CC55E4" w:rsidP="00DD29D6">
            <w:pPr>
              <w:spacing w:line="240" w:lineRule="auto"/>
              <w:ind w:firstLine="0"/>
              <w:jc w:val="center"/>
            </w:pPr>
            <w:r w:rsidRPr="03D55F8A">
              <w:t>55 Redondo Beach Blvd</w:t>
            </w:r>
          </w:p>
        </w:tc>
        <w:tc>
          <w:tcPr>
            <w:tcW w:w="1350" w:type="dxa"/>
            <w:shd w:val="clear" w:color="auto" w:fill="auto"/>
            <w:tcMar>
              <w:top w:w="100" w:type="dxa"/>
              <w:left w:w="100" w:type="dxa"/>
              <w:bottom w:w="100" w:type="dxa"/>
              <w:right w:w="100" w:type="dxa"/>
            </w:tcMar>
          </w:tcPr>
          <w:p w14:paraId="6D35ED1E" w14:textId="77777777" w:rsidR="00CC55E4" w:rsidRDefault="00CC55E4" w:rsidP="00DD29D6">
            <w:pPr>
              <w:spacing w:line="240" w:lineRule="auto"/>
              <w:ind w:firstLine="0"/>
              <w:jc w:val="center"/>
            </w:pPr>
            <w:r w:rsidRPr="03D55F8A">
              <w:t>Torrence</w:t>
            </w:r>
          </w:p>
        </w:tc>
        <w:tc>
          <w:tcPr>
            <w:tcW w:w="900" w:type="dxa"/>
            <w:shd w:val="clear" w:color="auto" w:fill="auto"/>
            <w:tcMar>
              <w:top w:w="100" w:type="dxa"/>
              <w:left w:w="100" w:type="dxa"/>
              <w:bottom w:w="100" w:type="dxa"/>
              <w:right w:w="100" w:type="dxa"/>
            </w:tcMar>
          </w:tcPr>
          <w:p w14:paraId="48D68AEA" w14:textId="77777777" w:rsidR="00CC55E4" w:rsidRDefault="00CC55E4" w:rsidP="00DD29D6">
            <w:pPr>
              <w:spacing w:line="240" w:lineRule="auto"/>
              <w:ind w:firstLine="0"/>
              <w:jc w:val="center"/>
            </w:pPr>
            <w:r w:rsidRPr="03D55F8A">
              <w:t>CA</w:t>
            </w:r>
          </w:p>
        </w:tc>
        <w:tc>
          <w:tcPr>
            <w:tcW w:w="1175" w:type="dxa"/>
            <w:shd w:val="clear" w:color="auto" w:fill="auto"/>
            <w:tcMar>
              <w:top w:w="100" w:type="dxa"/>
              <w:left w:w="100" w:type="dxa"/>
              <w:bottom w:w="100" w:type="dxa"/>
              <w:right w:w="100" w:type="dxa"/>
            </w:tcMar>
          </w:tcPr>
          <w:p w14:paraId="699C05F4" w14:textId="77777777" w:rsidR="00CC55E4" w:rsidRDefault="00CC55E4" w:rsidP="00DD29D6">
            <w:pPr>
              <w:spacing w:line="240" w:lineRule="auto"/>
              <w:ind w:firstLine="0"/>
              <w:jc w:val="center"/>
            </w:pPr>
            <w:r w:rsidRPr="03D55F8A">
              <w:t>90501</w:t>
            </w:r>
          </w:p>
        </w:tc>
        <w:tc>
          <w:tcPr>
            <w:tcW w:w="1665" w:type="dxa"/>
            <w:shd w:val="clear" w:color="auto" w:fill="auto"/>
            <w:tcMar>
              <w:top w:w="100" w:type="dxa"/>
              <w:left w:w="100" w:type="dxa"/>
              <w:bottom w:w="100" w:type="dxa"/>
              <w:right w:w="100" w:type="dxa"/>
            </w:tcMar>
          </w:tcPr>
          <w:p w14:paraId="219D3E67" w14:textId="77777777" w:rsidR="00CC55E4" w:rsidRDefault="00CC55E4" w:rsidP="00DD29D6">
            <w:pPr>
              <w:spacing w:line="240" w:lineRule="auto"/>
              <w:ind w:firstLine="0"/>
              <w:jc w:val="center"/>
            </w:pPr>
            <w:r w:rsidRPr="03D55F8A">
              <w:t>310-555-5678</w:t>
            </w:r>
          </w:p>
        </w:tc>
      </w:tr>
    </w:tbl>
    <w:p w14:paraId="0C012A83" w14:textId="359132E7" w:rsidR="00CC55E4" w:rsidRDefault="00CC55E4" w:rsidP="003A413E">
      <w:pPr>
        <w:spacing w:line="240" w:lineRule="auto"/>
        <w:ind w:firstLine="0"/>
      </w:pPr>
    </w:p>
    <w:p w14:paraId="1E5A9B17" w14:textId="588779BE" w:rsidR="003A413E" w:rsidRDefault="003A413E" w:rsidP="003A413E">
      <w:pPr>
        <w:spacing w:line="240" w:lineRule="auto"/>
        <w:ind w:firstLine="0"/>
        <w:jc w:val="center"/>
      </w:pPr>
      <w:r>
        <w:t xml:space="preserve">The SQL insert four new customers to the table “Customer”, the command </w:t>
      </w:r>
      <w:r w:rsidRPr="003A413E">
        <w:rPr>
          <w:rFonts w:ascii="Consolas" w:hAnsi="Consolas"/>
        </w:rPr>
        <w:t>INSER INTO Customer VALUES</w:t>
      </w:r>
      <w:r>
        <w:t xml:space="preserve"> is used to insert the new customers. Each customer has unique information. I display the table with the command </w:t>
      </w:r>
      <w:r w:rsidRPr="003A413E">
        <w:rPr>
          <w:rFonts w:ascii="Consolas" w:hAnsi="Consolas"/>
        </w:rPr>
        <w:t xml:space="preserve">SELECT * FROM Customer WHERE </w:t>
      </w:r>
      <w:proofErr w:type="spellStart"/>
      <w:r w:rsidRPr="003A413E">
        <w:rPr>
          <w:rFonts w:ascii="Consolas" w:hAnsi="Consolas"/>
        </w:rPr>
        <w:t>CustomerID</w:t>
      </w:r>
      <w:proofErr w:type="spellEnd"/>
      <w:r w:rsidRPr="003A413E">
        <w:rPr>
          <w:rFonts w:ascii="Consolas" w:hAnsi="Consolas"/>
        </w:rPr>
        <w:t xml:space="preserve"> IN (100004, 100005, 100006, 100007).</w:t>
      </w:r>
    </w:p>
    <w:p w14:paraId="6CAA7171" w14:textId="61CEE94B" w:rsidR="00CC55E4" w:rsidRDefault="003A413E" w:rsidP="003A413E">
      <w:r>
        <w:br w:type="page"/>
      </w:r>
    </w:p>
    <w:p w14:paraId="01145B80" w14:textId="251BF870" w:rsidR="00CC55E4" w:rsidRPr="003A413E" w:rsidRDefault="00CC55E4" w:rsidP="003A413E">
      <w:pPr>
        <w:pStyle w:val="List3"/>
        <w:ind w:left="0"/>
        <w:jc w:val="center"/>
        <w:rPr>
          <w:b/>
          <w:bCs/>
        </w:rPr>
      </w:pPr>
      <w:r w:rsidRPr="00F37F2B">
        <w:rPr>
          <w:b/>
          <w:bCs/>
        </w:rPr>
        <w:lastRenderedPageBreak/>
        <w:t>Orders Table</w:t>
      </w: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390"/>
        <w:gridCol w:w="1710"/>
        <w:gridCol w:w="1980"/>
        <w:gridCol w:w="5405"/>
      </w:tblGrid>
      <w:tr w:rsidR="00CC55E4" w14:paraId="362B1482" w14:textId="77777777" w:rsidTr="003A413E">
        <w:trPr>
          <w:tblHeader/>
        </w:trPr>
        <w:tc>
          <w:tcPr>
            <w:tcW w:w="1390" w:type="dxa"/>
            <w:shd w:val="clear" w:color="auto" w:fill="auto"/>
            <w:tcMar>
              <w:top w:w="100" w:type="dxa"/>
              <w:left w:w="100" w:type="dxa"/>
              <w:bottom w:w="100" w:type="dxa"/>
              <w:right w:w="100" w:type="dxa"/>
            </w:tcMar>
          </w:tcPr>
          <w:p w14:paraId="0506F6E6" w14:textId="77777777" w:rsidR="00CC55E4" w:rsidRDefault="00CC55E4" w:rsidP="003A413E">
            <w:pPr>
              <w:spacing w:line="240" w:lineRule="auto"/>
              <w:ind w:firstLine="0"/>
              <w:jc w:val="center"/>
              <w:rPr>
                <w:b/>
                <w:bCs/>
              </w:rPr>
            </w:pPr>
            <w:proofErr w:type="spellStart"/>
            <w:r w:rsidRPr="03D55F8A">
              <w:rPr>
                <w:b/>
                <w:bCs/>
              </w:rPr>
              <w:t>OrderID</w:t>
            </w:r>
            <w:proofErr w:type="spellEnd"/>
          </w:p>
        </w:tc>
        <w:tc>
          <w:tcPr>
            <w:tcW w:w="1710" w:type="dxa"/>
            <w:shd w:val="clear" w:color="auto" w:fill="auto"/>
            <w:tcMar>
              <w:top w:w="100" w:type="dxa"/>
              <w:left w:w="100" w:type="dxa"/>
              <w:bottom w:w="100" w:type="dxa"/>
              <w:right w:w="100" w:type="dxa"/>
            </w:tcMar>
          </w:tcPr>
          <w:p w14:paraId="773A8E46" w14:textId="77777777" w:rsidR="00CC55E4" w:rsidRDefault="00CC55E4" w:rsidP="003A413E">
            <w:pPr>
              <w:spacing w:line="240" w:lineRule="auto"/>
              <w:ind w:firstLine="0"/>
              <w:jc w:val="center"/>
              <w:rPr>
                <w:b/>
                <w:bCs/>
              </w:rPr>
            </w:pPr>
            <w:proofErr w:type="spellStart"/>
            <w:r w:rsidRPr="03D55F8A">
              <w:rPr>
                <w:b/>
                <w:bCs/>
              </w:rPr>
              <w:t>CustomerID</w:t>
            </w:r>
            <w:proofErr w:type="spellEnd"/>
          </w:p>
        </w:tc>
        <w:tc>
          <w:tcPr>
            <w:tcW w:w="1980" w:type="dxa"/>
            <w:shd w:val="clear" w:color="auto" w:fill="auto"/>
            <w:tcMar>
              <w:top w:w="100" w:type="dxa"/>
              <w:left w:w="100" w:type="dxa"/>
              <w:bottom w:w="100" w:type="dxa"/>
              <w:right w:w="100" w:type="dxa"/>
            </w:tcMar>
          </w:tcPr>
          <w:p w14:paraId="1C710C06" w14:textId="77777777" w:rsidR="00CC55E4" w:rsidRDefault="00CC55E4" w:rsidP="003A413E">
            <w:pPr>
              <w:spacing w:line="240" w:lineRule="auto"/>
              <w:ind w:firstLine="0"/>
              <w:jc w:val="center"/>
              <w:rPr>
                <w:b/>
                <w:bCs/>
              </w:rPr>
            </w:pPr>
            <w:r w:rsidRPr="03D55F8A">
              <w:rPr>
                <w:b/>
                <w:bCs/>
              </w:rPr>
              <w:t>SKU</w:t>
            </w:r>
          </w:p>
        </w:tc>
        <w:tc>
          <w:tcPr>
            <w:tcW w:w="5405" w:type="dxa"/>
            <w:shd w:val="clear" w:color="auto" w:fill="auto"/>
            <w:tcMar>
              <w:top w:w="100" w:type="dxa"/>
              <w:left w:w="100" w:type="dxa"/>
              <w:bottom w:w="100" w:type="dxa"/>
              <w:right w:w="100" w:type="dxa"/>
            </w:tcMar>
          </w:tcPr>
          <w:p w14:paraId="37E70EAF" w14:textId="77777777" w:rsidR="00CC55E4" w:rsidRDefault="00CC55E4" w:rsidP="003A413E">
            <w:pPr>
              <w:spacing w:line="240" w:lineRule="auto"/>
              <w:ind w:firstLine="0"/>
              <w:jc w:val="center"/>
              <w:rPr>
                <w:b/>
                <w:bCs/>
              </w:rPr>
            </w:pPr>
            <w:r w:rsidRPr="03D55F8A">
              <w:rPr>
                <w:b/>
                <w:bCs/>
              </w:rPr>
              <w:t>Description</w:t>
            </w:r>
          </w:p>
        </w:tc>
      </w:tr>
      <w:tr w:rsidR="00CC55E4" w14:paraId="5E54393D" w14:textId="77777777" w:rsidTr="003A413E">
        <w:trPr>
          <w:tblHeader/>
        </w:trPr>
        <w:tc>
          <w:tcPr>
            <w:tcW w:w="1390" w:type="dxa"/>
            <w:shd w:val="clear" w:color="auto" w:fill="auto"/>
            <w:tcMar>
              <w:top w:w="100" w:type="dxa"/>
              <w:left w:w="100" w:type="dxa"/>
              <w:bottom w:w="100" w:type="dxa"/>
              <w:right w:w="100" w:type="dxa"/>
            </w:tcMar>
          </w:tcPr>
          <w:p w14:paraId="2DBE9D43" w14:textId="77777777" w:rsidR="00CC55E4" w:rsidRDefault="00CC55E4" w:rsidP="003A413E">
            <w:pPr>
              <w:spacing w:line="240" w:lineRule="auto"/>
              <w:ind w:firstLine="0"/>
              <w:jc w:val="center"/>
            </w:pPr>
            <w:r w:rsidRPr="03D55F8A">
              <w:t>1204305</w:t>
            </w:r>
          </w:p>
        </w:tc>
        <w:tc>
          <w:tcPr>
            <w:tcW w:w="1710" w:type="dxa"/>
            <w:shd w:val="clear" w:color="auto" w:fill="auto"/>
            <w:tcMar>
              <w:top w:w="100" w:type="dxa"/>
              <w:left w:w="100" w:type="dxa"/>
              <w:bottom w:w="100" w:type="dxa"/>
              <w:right w:w="100" w:type="dxa"/>
            </w:tcMar>
          </w:tcPr>
          <w:p w14:paraId="04A3EB9C" w14:textId="77777777" w:rsidR="00CC55E4" w:rsidRDefault="00CC55E4" w:rsidP="003A413E">
            <w:pPr>
              <w:spacing w:line="240" w:lineRule="auto"/>
              <w:ind w:firstLine="0"/>
              <w:jc w:val="center"/>
            </w:pPr>
            <w:r w:rsidRPr="03D55F8A">
              <w:t>100004</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1F92721A" w14:textId="77777777" w:rsidR="00CC55E4" w:rsidRDefault="00CC55E4" w:rsidP="003A413E">
            <w:pPr>
              <w:spacing w:line="240" w:lineRule="auto"/>
              <w:ind w:firstLine="0"/>
              <w:jc w:val="center"/>
            </w:pPr>
            <w:r w:rsidRPr="03D55F8A">
              <w:t>ADV-24-10C</w:t>
            </w:r>
          </w:p>
        </w:tc>
        <w:tc>
          <w:tcPr>
            <w:tcW w:w="5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50300C49" w14:textId="77777777" w:rsidR="00CC55E4" w:rsidRDefault="00CC55E4" w:rsidP="003A413E">
            <w:pPr>
              <w:spacing w:line="240" w:lineRule="auto"/>
              <w:ind w:firstLine="0"/>
              <w:jc w:val="center"/>
            </w:pPr>
            <w:r w:rsidRPr="03D55F8A">
              <w:t>Advanced Switch 10GigE Copper 24 port</w:t>
            </w:r>
          </w:p>
        </w:tc>
      </w:tr>
      <w:tr w:rsidR="00CC55E4" w14:paraId="30A0E49A" w14:textId="77777777" w:rsidTr="003A413E">
        <w:trPr>
          <w:tblHeader/>
        </w:trPr>
        <w:tc>
          <w:tcPr>
            <w:tcW w:w="1390" w:type="dxa"/>
            <w:shd w:val="clear" w:color="auto" w:fill="auto"/>
            <w:tcMar>
              <w:top w:w="100" w:type="dxa"/>
              <w:left w:w="100" w:type="dxa"/>
              <w:bottom w:w="100" w:type="dxa"/>
              <w:right w:w="100" w:type="dxa"/>
            </w:tcMar>
          </w:tcPr>
          <w:p w14:paraId="6024C881" w14:textId="77777777" w:rsidR="00CC55E4" w:rsidRDefault="00CC55E4" w:rsidP="003A413E">
            <w:pPr>
              <w:spacing w:line="240" w:lineRule="auto"/>
              <w:ind w:firstLine="0"/>
              <w:jc w:val="center"/>
            </w:pPr>
            <w:r w:rsidRPr="03D55F8A">
              <w:t>1204306</w:t>
            </w:r>
          </w:p>
        </w:tc>
        <w:tc>
          <w:tcPr>
            <w:tcW w:w="1710" w:type="dxa"/>
            <w:shd w:val="clear" w:color="auto" w:fill="auto"/>
            <w:tcMar>
              <w:top w:w="100" w:type="dxa"/>
              <w:left w:w="100" w:type="dxa"/>
              <w:bottom w:w="100" w:type="dxa"/>
              <w:right w:w="100" w:type="dxa"/>
            </w:tcMar>
          </w:tcPr>
          <w:p w14:paraId="7E2CD38D" w14:textId="77777777" w:rsidR="00CC55E4" w:rsidRDefault="00CC55E4" w:rsidP="003A413E">
            <w:pPr>
              <w:spacing w:line="240" w:lineRule="auto"/>
              <w:ind w:firstLine="0"/>
              <w:jc w:val="center"/>
            </w:pPr>
            <w:r w:rsidRPr="03D55F8A">
              <w:t>100005</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18BCCE7F" w14:textId="77777777" w:rsidR="00CC55E4" w:rsidRDefault="00CC55E4" w:rsidP="003A413E">
            <w:pPr>
              <w:spacing w:line="240" w:lineRule="auto"/>
              <w:ind w:firstLine="0"/>
              <w:jc w:val="center"/>
            </w:pPr>
            <w:r w:rsidRPr="03D55F8A">
              <w:t>ADV-48-10F</w:t>
            </w:r>
          </w:p>
        </w:tc>
        <w:tc>
          <w:tcPr>
            <w:tcW w:w="5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1E4AA4CC" w14:textId="77777777" w:rsidR="00CC55E4" w:rsidRDefault="00CC55E4" w:rsidP="003A413E">
            <w:pPr>
              <w:spacing w:line="240" w:lineRule="auto"/>
              <w:ind w:firstLine="0"/>
              <w:jc w:val="center"/>
            </w:pPr>
            <w:r w:rsidRPr="03D55F8A">
              <w:t>Advanced Switch 10 GigE Copper/Fiber 44 port copper 4 port fiber</w:t>
            </w:r>
          </w:p>
        </w:tc>
      </w:tr>
      <w:tr w:rsidR="00CC55E4" w14:paraId="0EBBF81F" w14:textId="77777777" w:rsidTr="003A413E">
        <w:trPr>
          <w:tblHeader/>
        </w:trPr>
        <w:tc>
          <w:tcPr>
            <w:tcW w:w="1390" w:type="dxa"/>
            <w:shd w:val="clear" w:color="auto" w:fill="auto"/>
            <w:tcMar>
              <w:top w:w="100" w:type="dxa"/>
              <w:left w:w="100" w:type="dxa"/>
              <w:bottom w:w="100" w:type="dxa"/>
              <w:right w:w="100" w:type="dxa"/>
            </w:tcMar>
          </w:tcPr>
          <w:p w14:paraId="276EAE28" w14:textId="77777777" w:rsidR="00CC55E4" w:rsidRDefault="00CC55E4" w:rsidP="003A413E">
            <w:pPr>
              <w:spacing w:line="240" w:lineRule="auto"/>
              <w:ind w:firstLine="0"/>
              <w:jc w:val="center"/>
            </w:pPr>
            <w:r w:rsidRPr="03D55F8A">
              <w:t>1204307</w:t>
            </w:r>
          </w:p>
        </w:tc>
        <w:tc>
          <w:tcPr>
            <w:tcW w:w="1710" w:type="dxa"/>
            <w:shd w:val="clear" w:color="auto" w:fill="auto"/>
            <w:tcMar>
              <w:top w:w="100" w:type="dxa"/>
              <w:left w:w="100" w:type="dxa"/>
              <w:bottom w:w="100" w:type="dxa"/>
              <w:right w:w="100" w:type="dxa"/>
            </w:tcMar>
          </w:tcPr>
          <w:p w14:paraId="5C1BEF93" w14:textId="77777777" w:rsidR="00CC55E4" w:rsidRDefault="00CC55E4" w:rsidP="003A413E">
            <w:pPr>
              <w:spacing w:line="240" w:lineRule="auto"/>
              <w:ind w:firstLine="0"/>
              <w:jc w:val="center"/>
            </w:pPr>
            <w:r w:rsidRPr="03D55F8A">
              <w:t>100006</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36C2B956" w14:textId="77777777" w:rsidR="00CC55E4" w:rsidRDefault="00CC55E4" w:rsidP="003A413E">
            <w:pPr>
              <w:spacing w:line="240" w:lineRule="auto"/>
              <w:ind w:firstLine="0"/>
              <w:jc w:val="center"/>
            </w:pPr>
            <w:r w:rsidRPr="03D55F8A">
              <w:t>ENT-24-10F</w:t>
            </w:r>
          </w:p>
        </w:tc>
        <w:tc>
          <w:tcPr>
            <w:tcW w:w="5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674CF766" w14:textId="77777777" w:rsidR="00CC55E4" w:rsidRDefault="00CC55E4" w:rsidP="003A413E">
            <w:pPr>
              <w:spacing w:line="240" w:lineRule="auto"/>
              <w:ind w:firstLine="0"/>
              <w:jc w:val="center"/>
            </w:pPr>
            <w:r w:rsidRPr="03D55F8A">
              <w:t>Enterprise Switch 10GigE SFP+ 24 Port</w:t>
            </w:r>
          </w:p>
        </w:tc>
      </w:tr>
      <w:tr w:rsidR="00CC55E4" w14:paraId="6AB20743" w14:textId="77777777" w:rsidTr="003A413E">
        <w:trPr>
          <w:tblHeader/>
        </w:trPr>
        <w:tc>
          <w:tcPr>
            <w:tcW w:w="1390" w:type="dxa"/>
            <w:shd w:val="clear" w:color="auto" w:fill="auto"/>
            <w:tcMar>
              <w:top w:w="100" w:type="dxa"/>
              <w:left w:w="100" w:type="dxa"/>
              <w:bottom w:w="100" w:type="dxa"/>
              <w:right w:w="100" w:type="dxa"/>
            </w:tcMar>
          </w:tcPr>
          <w:p w14:paraId="5C2A7E99" w14:textId="77777777" w:rsidR="00CC55E4" w:rsidRDefault="00CC55E4" w:rsidP="003A413E">
            <w:pPr>
              <w:spacing w:line="240" w:lineRule="auto"/>
              <w:ind w:firstLine="0"/>
              <w:jc w:val="center"/>
            </w:pPr>
            <w:r w:rsidRPr="03D55F8A">
              <w:t>1204308</w:t>
            </w:r>
          </w:p>
        </w:tc>
        <w:tc>
          <w:tcPr>
            <w:tcW w:w="1710" w:type="dxa"/>
            <w:shd w:val="clear" w:color="auto" w:fill="auto"/>
            <w:tcMar>
              <w:top w:w="100" w:type="dxa"/>
              <w:left w:w="100" w:type="dxa"/>
              <w:bottom w:w="100" w:type="dxa"/>
              <w:right w:w="100" w:type="dxa"/>
            </w:tcMar>
          </w:tcPr>
          <w:p w14:paraId="65479C68" w14:textId="77777777" w:rsidR="00CC55E4" w:rsidRDefault="00CC55E4" w:rsidP="003A413E">
            <w:pPr>
              <w:spacing w:line="240" w:lineRule="auto"/>
              <w:ind w:firstLine="0"/>
              <w:jc w:val="center"/>
            </w:pPr>
            <w:r w:rsidRPr="03D55F8A">
              <w:t>100007</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748200B" w14:textId="77777777" w:rsidR="00CC55E4" w:rsidRDefault="00CC55E4" w:rsidP="003A413E">
            <w:pPr>
              <w:spacing w:line="240" w:lineRule="auto"/>
              <w:ind w:firstLine="0"/>
              <w:jc w:val="center"/>
            </w:pPr>
            <w:r w:rsidRPr="03D55F8A">
              <w:t>ENT-48-10F</w:t>
            </w:r>
          </w:p>
        </w:tc>
        <w:tc>
          <w:tcPr>
            <w:tcW w:w="5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5020CCD" w14:textId="77777777" w:rsidR="00CC55E4" w:rsidRDefault="00CC55E4" w:rsidP="003A413E">
            <w:pPr>
              <w:spacing w:line="240" w:lineRule="auto"/>
              <w:ind w:firstLine="0"/>
              <w:jc w:val="center"/>
            </w:pPr>
            <w:r w:rsidRPr="03D55F8A">
              <w:t>Enterprise Switch 10GigE SFP+ 48 port</w:t>
            </w:r>
          </w:p>
        </w:tc>
      </w:tr>
    </w:tbl>
    <w:p w14:paraId="4ACD79AB" w14:textId="6FB7831F" w:rsidR="00CC55E4" w:rsidRDefault="007A32F3" w:rsidP="00CC55E4">
      <w:pPr>
        <w:spacing w:line="240" w:lineRule="auto"/>
      </w:pPr>
      <w:r>
        <w:rPr>
          <w:noProof/>
        </w:rPr>
        <w:drawing>
          <wp:anchor distT="0" distB="0" distL="114300" distR="114300" simplePos="0" relativeHeight="251669504" behindDoc="0" locked="0" layoutInCell="1" allowOverlap="1" wp14:anchorId="5A77B361" wp14:editId="6E2E3CE9">
            <wp:simplePos x="0" y="0"/>
            <wp:positionH relativeFrom="margin">
              <wp:align>right</wp:align>
            </wp:positionH>
            <wp:positionV relativeFrom="paragraph">
              <wp:posOffset>205105</wp:posOffset>
            </wp:positionV>
            <wp:extent cx="5943600" cy="2660650"/>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anchor>
        </w:drawing>
      </w:r>
    </w:p>
    <w:p w14:paraId="6409B6AF" w14:textId="7EE3B233" w:rsidR="00CC55E4" w:rsidRDefault="00CC55E4" w:rsidP="007A32F3">
      <w:pPr>
        <w:spacing w:line="240" w:lineRule="auto"/>
        <w:ind w:firstLine="0"/>
      </w:pPr>
    </w:p>
    <w:p w14:paraId="00383C9A" w14:textId="677AE128" w:rsidR="007A32F3" w:rsidRDefault="007A32F3" w:rsidP="007A32F3">
      <w:pPr>
        <w:spacing w:line="240" w:lineRule="auto"/>
        <w:ind w:firstLine="0"/>
        <w:jc w:val="center"/>
        <w:rPr>
          <w:rFonts w:ascii="Consolas" w:hAnsi="Consolas"/>
        </w:rPr>
      </w:pPr>
      <w:r>
        <w:t xml:space="preserve">The SQL insert four new </w:t>
      </w:r>
      <w:r>
        <w:t>orders</w:t>
      </w:r>
      <w:r>
        <w:t xml:space="preserve"> to the table “</w:t>
      </w:r>
      <w:r>
        <w:t>Orders</w:t>
      </w:r>
      <w:r>
        <w:t xml:space="preserve">”, the command </w:t>
      </w:r>
      <w:r w:rsidRPr="003A413E">
        <w:rPr>
          <w:rFonts w:ascii="Consolas" w:hAnsi="Consolas"/>
        </w:rPr>
        <w:t xml:space="preserve">INSER INTO </w:t>
      </w:r>
      <w:r>
        <w:rPr>
          <w:rFonts w:ascii="Consolas" w:hAnsi="Consolas"/>
        </w:rPr>
        <w:t>Orders</w:t>
      </w:r>
      <w:r w:rsidRPr="003A413E">
        <w:rPr>
          <w:rFonts w:ascii="Consolas" w:hAnsi="Consolas"/>
        </w:rPr>
        <w:t xml:space="preserve"> VALUES</w:t>
      </w:r>
      <w:r>
        <w:t xml:space="preserve"> is used to insert the new </w:t>
      </w:r>
      <w:r>
        <w:t xml:space="preserve">orders. Each of the orders has unique information. I display the table using the command </w:t>
      </w:r>
      <w:r w:rsidRPr="007A32F3">
        <w:rPr>
          <w:rFonts w:ascii="Consolas" w:hAnsi="Consolas"/>
        </w:rPr>
        <w:t xml:space="preserve">SELECT * FROM Orders WHERE </w:t>
      </w:r>
      <w:proofErr w:type="spellStart"/>
      <w:r w:rsidRPr="007A32F3">
        <w:rPr>
          <w:rFonts w:ascii="Consolas" w:hAnsi="Consolas"/>
        </w:rPr>
        <w:t>OrderID</w:t>
      </w:r>
      <w:proofErr w:type="spellEnd"/>
      <w:r w:rsidRPr="007A32F3">
        <w:rPr>
          <w:rFonts w:ascii="Consolas" w:hAnsi="Consolas"/>
        </w:rPr>
        <w:t xml:space="preserve"> IN (1204305, </w:t>
      </w:r>
      <w:r w:rsidRPr="007A32F3">
        <w:rPr>
          <w:rFonts w:ascii="Consolas" w:hAnsi="Consolas"/>
        </w:rPr>
        <w:t>120430</w:t>
      </w:r>
      <w:r w:rsidRPr="007A32F3">
        <w:rPr>
          <w:rFonts w:ascii="Consolas" w:hAnsi="Consolas"/>
        </w:rPr>
        <w:t xml:space="preserve">6, </w:t>
      </w:r>
      <w:r w:rsidRPr="007A32F3">
        <w:rPr>
          <w:rFonts w:ascii="Consolas" w:hAnsi="Consolas"/>
        </w:rPr>
        <w:t>120430</w:t>
      </w:r>
      <w:r w:rsidRPr="007A32F3">
        <w:rPr>
          <w:rFonts w:ascii="Consolas" w:hAnsi="Consolas"/>
        </w:rPr>
        <w:t xml:space="preserve">7, </w:t>
      </w:r>
      <w:r w:rsidRPr="007A32F3">
        <w:rPr>
          <w:rFonts w:ascii="Consolas" w:hAnsi="Consolas"/>
        </w:rPr>
        <w:t>120430</w:t>
      </w:r>
      <w:r w:rsidRPr="007A32F3">
        <w:rPr>
          <w:rFonts w:ascii="Consolas" w:hAnsi="Consolas"/>
        </w:rPr>
        <w:t>8)</w:t>
      </w:r>
      <w:r>
        <w:rPr>
          <w:rFonts w:ascii="Consolas" w:hAnsi="Consolas"/>
        </w:rPr>
        <w:t>.</w:t>
      </w:r>
    </w:p>
    <w:p w14:paraId="3A223308" w14:textId="762EF32C" w:rsidR="007A32F3" w:rsidRPr="007A32F3" w:rsidRDefault="007A32F3" w:rsidP="007A32F3">
      <w:pPr>
        <w:rPr>
          <w:rFonts w:ascii="Consolas" w:hAnsi="Consolas"/>
        </w:rPr>
      </w:pPr>
      <w:r>
        <w:rPr>
          <w:rFonts w:ascii="Consolas" w:hAnsi="Consolas"/>
        </w:rPr>
        <w:br w:type="page"/>
      </w:r>
    </w:p>
    <w:p w14:paraId="63B233E2" w14:textId="77777777" w:rsidR="00CC55E4" w:rsidRDefault="00CC55E4" w:rsidP="00CC55E4">
      <w:pPr>
        <w:pStyle w:val="ListBullet"/>
        <w:numPr>
          <w:ilvl w:val="1"/>
          <w:numId w:val="16"/>
        </w:numPr>
        <w:spacing w:line="240" w:lineRule="auto"/>
        <w:contextualSpacing w:val="0"/>
        <w:rPr>
          <w:color w:val="000000"/>
          <w:sz w:val="22"/>
          <w:szCs w:val="22"/>
        </w:rPr>
      </w:pPr>
      <w:r w:rsidRPr="03D55F8A">
        <w:rPr>
          <w:sz w:val="22"/>
          <w:szCs w:val="22"/>
        </w:rPr>
        <w:lastRenderedPageBreak/>
        <w:t>In the Customers table, perform a query to count all records where the city is Woonsocket, Rhode Island.</w:t>
      </w:r>
    </w:p>
    <w:p w14:paraId="467D5CE9" w14:textId="59589950" w:rsidR="00CC55E4" w:rsidRDefault="00CC55E4" w:rsidP="00CC55E4">
      <w:pPr>
        <w:pStyle w:val="List3"/>
        <w:numPr>
          <w:ilvl w:val="2"/>
          <w:numId w:val="16"/>
        </w:numPr>
        <w:spacing w:line="240" w:lineRule="auto"/>
        <w:contextualSpacing w:val="0"/>
      </w:pPr>
      <w:r w:rsidRPr="03D55F8A">
        <w:t xml:space="preserve">How many records are in the Customers table where the field “city” equals “Woonsocket”? </w:t>
      </w:r>
    </w:p>
    <w:p w14:paraId="70F5C5B1" w14:textId="36FE64EF" w:rsidR="008F49DE" w:rsidRDefault="008F49DE" w:rsidP="008F49DE">
      <w:pPr>
        <w:pStyle w:val="List3"/>
        <w:spacing w:line="240" w:lineRule="auto"/>
        <w:ind w:left="1800"/>
        <w:contextualSpacing w:val="0"/>
      </w:pPr>
      <w:r>
        <w:rPr>
          <w:noProof/>
        </w:rPr>
        <w:drawing>
          <wp:anchor distT="0" distB="0" distL="114300" distR="114300" simplePos="0" relativeHeight="251670528" behindDoc="0" locked="0" layoutInCell="1" allowOverlap="1" wp14:anchorId="6FD1FD00" wp14:editId="5872FA9E">
            <wp:simplePos x="0" y="0"/>
            <wp:positionH relativeFrom="margin">
              <wp:align>right</wp:align>
            </wp:positionH>
            <wp:positionV relativeFrom="paragraph">
              <wp:posOffset>300189</wp:posOffset>
            </wp:positionV>
            <wp:extent cx="5943600" cy="1847850"/>
            <wp:effectExtent l="0" t="0" r="0" b="0"/>
            <wp:wrapTopAndBottom/>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anchor>
        </w:drawing>
      </w:r>
    </w:p>
    <w:p w14:paraId="5262417E" w14:textId="2840D65D" w:rsidR="00CC55E4" w:rsidRDefault="00CC55E4" w:rsidP="00CC55E4">
      <w:pPr>
        <w:spacing w:line="240" w:lineRule="auto"/>
        <w:ind w:left="2160"/>
      </w:pPr>
    </w:p>
    <w:p w14:paraId="63AC0F69" w14:textId="53A1224D" w:rsidR="00CC55E4" w:rsidRDefault="00CC55E4" w:rsidP="00AB50E8">
      <w:pPr>
        <w:spacing w:line="240" w:lineRule="auto"/>
        <w:ind w:firstLine="0"/>
        <w:jc w:val="center"/>
      </w:pPr>
    </w:p>
    <w:p w14:paraId="67ADD018" w14:textId="1914D46A" w:rsidR="00AB50E8" w:rsidRDefault="00AB50E8" w:rsidP="00AB50E8">
      <w:pPr>
        <w:spacing w:line="240" w:lineRule="auto"/>
        <w:ind w:firstLine="0"/>
        <w:jc w:val="center"/>
      </w:pPr>
      <w:r>
        <w:t xml:space="preserve">The database </w:t>
      </w:r>
      <w:r w:rsidR="008F49DE">
        <w:t>shows</w:t>
      </w:r>
      <w:r>
        <w:t xml:space="preserve"> all the customer in the city Woonsocket, Rhode Island which is 7. Woonsocket has low volume on customers so which make difficult to the business to reach since the cost of customer may be higher than the profit.</w:t>
      </w:r>
    </w:p>
    <w:p w14:paraId="4BAE1282" w14:textId="77777777" w:rsidR="00AB50E8" w:rsidRDefault="00AB50E8" w:rsidP="00AB50E8">
      <w:pPr>
        <w:spacing w:line="240" w:lineRule="auto"/>
        <w:ind w:firstLine="0"/>
        <w:jc w:val="center"/>
      </w:pPr>
    </w:p>
    <w:p w14:paraId="5AD82C0C" w14:textId="77777777" w:rsidR="00CC55E4" w:rsidRDefault="00CC55E4" w:rsidP="00CC55E4">
      <w:pPr>
        <w:pStyle w:val="ListBullet"/>
        <w:numPr>
          <w:ilvl w:val="1"/>
          <w:numId w:val="16"/>
        </w:numPr>
        <w:spacing w:line="240" w:lineRule="auto"/>
        <w:contextualSpacing w:val="0"/>
        <w:rPr>
          <w:color w:val="000000"/>
          <w:sz w:val="22"/>
          <w:szCs w:val="22"/>
        </w:rPr>
      </w:pPr>
      <w:r w:rsidRPr="03D55F8A">
        <w:rPr>
          <w:sz w:val="22"/>
          <w:szCs w:val="22"/>
        </w:rPr>
        <w:t>In the RMA database, update a customer’s records.</w:t>
      </w:r>
    </w:p>
    <w:p w14:paraId="321EC0B2" w14:textId="77777777" w:rsidR="00CC55E4" w:rsidRDefault="00CC55E4" w:rsidP="00CC55E4">
      <w:pPr>
        <w:pStyle w:val="List3"/>
        <w:numPr>
          <w:ilvl w:val="2"/>
          <w:numId w:val="16"/>
        </w:numPr>
        <w:spacing w:line="240" w:lineRule="auto"/>
        <w:contextualSpacing w:val="0"/>
      </w:pPr>
      <w:r w:rsidRPr="03D55F8A">
        <w:t xml:space="preserve">Write an SQL statement to select the current fields of </w:t>
      </w:r>
      <w:r w:rsidRPr="00392DED">
        <w:rPr>
          <w:b/>
          <w:bCs/>
        </w:rPr>
        <w:t>status</w:t>
      </w:r>
      <w:r w:rsidRPr="03D55F8A">
        <w:t xml:space="preserve"> and </w:t>
      </w:r>
      <w:r w:rsidRPr="00392DED">
        <w:rPr>
          <w:b/>
          <w:bCs/>
        </w:rPr>
        <w:t>step</w:t>
      </w:r>
      <w:r w:rsidRPr="03D55F8A">
        <w:t xml:space="preserve"> for the record in the </w:t>
      </w:r>
      <w:r w:rsidRPr="03D55F8A">
        <w:rPr>
          <w:b/>
          <w:bCs/>
        </w:rPr>
        <w:t>RMA</w:t>
      </w:r>
      <w:r w:rsidRPr="03D55F8A">
        <w:t xml:space="preserve"> table with an </w:t>
      </w:r>
      <w:proofErr w:type="spellStart"/>
      <w:r w:rsidRPr="00392DED">
        <w:rPr>
          <w:b/>
          <w:bCs/>
        </w:rPr>
        <w:t>orderid</w:t>
      </w:r>
      <w:proofErr w:type="spellEnd"/>
      <w:r w:rsidRPr="03D55F8A">
        <w:t xml:space="preserve"> value of “5175.”</w:t>
      </w:r>
    </w:p>
    <w:p w14:paraId="60D33B90" w14:textId="2E0D4FA8" w:rsidR="00CC55E4" w:rsidRDefault="00CC55E4" w:rsidP="00CC55E4">
      <w:pPr>
        <w:pStyle w:val="List4"/>
        <w:numPr>
          <w:ilvl w:val="3"/>
          <w:numId w:val="16"/>
        </w:numPr>
        <w:spacing w:line="240" w:lineRule="auto"/>
        <w:contextualSpacing w:val="0"/>
      </w:pPr>
      <w:r w:rsidRPr="03D55F8A">
        <w:t xml:space="preserve">What are the </w:t>
      </w:r>
      <w:proofErr w:type="gramStart"/>
      <w:r w:rsidRPr="03D55F8A">
        <w:t>current status</w:t>
      </w:r>
      <w:proofErr w:type="gramEnd"/>
      <w:r w:rsidRPr="03D55F8A">
        <w:t xml:space="preserve"> and step?</w:t>
      </w:r>
    </w:p>
    <w:p w14:paraId="22A0E76B" w14:textId="6A838733" w:rsidR="00CC55E4" w:rsidRDefault="00AB50E8" w:rsidP="00CC55E4">
      <w:pPr>
        <w:spacing w:line="240" w:lineRule="auto"/>
        <w:ind w:left="2880"/>
      </w:pPr>
      <w:r>
        <w:rPr>
          <w:noProof/>
        </w:rPr>
        <w:drawing>
          <wp:anchor distT="0" distB="0" distL="114300" distR="114300" simplePos="0" relativeHeight="251671552" behindDoc="0" locked="0" layoutInCell="1" allowOverlap="1" wp14:anchorId="67D8448A" wp14:editId="52E69E1F">
            <wp:simplePos x="0" y="0"/>
            <wp:positionH relativeFrom="margin">
              <wp:align>center</wp:align>
            </wp:positionH>
            <wp:positionV relativeFrom="paragraph">
              <wp:posOffset>205796</wp:posOffset>
            </wp:positionV>
            <wp:extent cx="3562350" cy="2035810"/>
            <wp:effectExtent l="0" t="0" r="0" b="2540"/>
            <wp:wrapTopAndBottom/>
            <wp:docPr id="17" name="Picture 17"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time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2350" cy="2035810"/>
                    </a:xfrm>
                    <a:prstGeom prst="rect">
                      <a:avLst/>
                    </a:prstGeom>
                    <a:noFill/>
                    <a:ln>
                      <a:noFill/>
                    </a:ln>
                  </pic:spPr>
                </pic:pic>
              </a:graphicData>
            </a:graphic>
          </wp:anchor>
        </w:drawing>
      </w:r>
    </w:p>
    <w:p w14:paraId="102FA685" w14:textId="744CE8FF" w:rsidR="00CC55E4" w:rsidRDefault="00CC55E4" w:rsidP="00AB50E8">
      <w:pPr>
        <w:spacing w:line="240" w:lineRule="auto"/>
      </w:pPr>
    </w:p>
    <w:p w14:paraId="45936164" w14:textId="47717EFA" w:rsidR="00AB50E8" w:rsidRDefault="008F49DE" w:rsidP="00AB50E8">
      <w:pPr>
        <w:spacing w:line="240" w:lineRule="auto"/>
        <w:jc w:val="center"/>
      </w:pPr>
      <w:r>
        <w:t xml:space="preserve">The status is “Awaiting customer Documentation” and the step is “Pending” in the </w:t>
      </w:r>
      <w:proofErr w:type="spellStart"/>
      <w:r>
        <w:t>OrderID</w:t>
      </w:r>
      <w:proofErr w:type="spellEnd"/>
      <w:r>
        <w:t xml:space="preserve"> 5175. The account has not been completed. </w:t>
      </w:r>
    </w:p>
    <w:p w14:paraId="42F0E850" w14:textId="2F0D1F0E" w:rsidR="00AB50E8" w:rsidRDefault="008F49DE" w:rsidP="008F49DE">
      <w:r>
        <w:br w:type="page"/>
      </w:r>
    </w:p>
    <w:p w14:paraId="0F13F125" w14:textId="77777777" w:rsidR="00CC55E4" w:rsidRDefault="00CC55E4" w:rsidP="00CC55E4">
      <w:pPr>
        <w:pStyle w:val="List3"/>
        <w:numPr>
          <w:ilvl w:val="2"/>
          <w:numId w:val="16"/>
        </w:numPr>
        <w:spacing w:line="240" w:lineRule="auto"/>
        <w:contextualSpacing w:val="0"/>
      </w:pPr>
      <w:r w:rsidRPr="03D55F8A">
        <w:lastRenderedPageBreak/>
        <w:t xml:space="preserve">Write an SQL statement to update the </w:t>
      </w:r>
      <w:r w:rsidRPr="00392DED">
        <w:rPr>
          <w:b/>
          <w:bCs/>
        </w:rPr>
        <w:t>status</w:t>
      </w:r>
      <w:r w:rsidRPr="03D55F8A">
        <w:t xml:space="preserve"> and </w:t>
      </w:r>
      <w:r w:rsidRPr="00392DED">
        <w:rPr>
          <w:b/>
          <w:bCs/>
        </w:rPr>
        <w:t>step</w:t>
      </w:r>
      <w:r w:rsidRPr="03D55F8A">
        <w:t xml:space="preserve"> for the </w:t>
      </w:r>
      <w:proofErr w:type="spellStart"/>
      <w:r>
        <w:rPr>
          <w:b/>
          <w:bCs/>
        </w:rPr>
        <w:t>OrderID</w:t>
      </w:r>
      <w:proofErr w:type="spellEnd"/>
      <w:r w:rsidRPr="03D55F8A">
        <w:t xml:space="preserve">, 5175 to </w:t>
      </w:r>
      <w:r w:rsidRPr="00392DED">
        <w:rPr>
          <w:b/>
          <w:bCs/>
        </w:rPr>
        <w:t>status</w:t>
      </w:r>
      <w:r w:rsidRPr="03D55F8A">
        <w:t xml:space="preserve"> = “Complete” and </w:t>
      </w:r>
      <w:r w:rsidRPr="00392DED">
        <w:rPr>
          <w:b/>
          <w:bCs/>
        </w:rPr>
        <w:t>step</w:t>
      </w:r>
      <w:r w:rsidRPr="03D55F8A">
        <w:t xml:space="preserve"> = “Credit Customer Account.”</w:t>
      </w:r>
    </w:p>
    <w:p w14:paraId="0B16CE18" w14:textId="33D92EFF" w:rsidR="00CC55E4" w:rsidRDefault="00CC55E4" w:rsidP="00CC55E4">
      <w:pPr>
        <w:pStyle w:val="List4"/>
        <w:numPr>
          <w:ilvl w:val="3"/>
          <w:numId w:val="16"/>
        </w:numPr>
        <w:spacing w:line="240" w:lineRule="auto"/>
        <w:contextualSpacing w:val="0"/>
      </w:pPr>
      <w:r w:rsidRPr="03D55F8A">
        <w:t xml:space="preserve">What are the updated </w:t>
      </w:r>
      <w:r w:rsidRPr="00392DED">
        <w:rPr>
          <w:b/>
          <w:bCs/>
        </w:rPr>
        <w:t>status</w:t>
      </w:r>
      <w:r w:rsidRPr="03D55F8A">
        <w:t xml:space="preserve"> and </w:t>
      </w:r>
      <w:r w:rsidRPr="00392DED">
        <w:rPr>
          <w:b/>
          <w:bCs/>
        </w:rPr>
        <w:t>step</w:t>
      </w:r>
      <w:r w:rsidRPr="03D55F8A">
        <w:t xml:space="preserve"> values for this record?</w:t>
      </w:r>
    </w:p>
    <w:p w14:paraId="64901541" w14:textId="6F6203F4" w:rsidR="008F49DE" w:rsidRDefault="008F49DE" w:rsidP="00CC55E4">
      <w:pPr>
        <w:spacing w:line="240" w:lineRule="auto"/>
      </w:pPr>
      <w:r>
        <w:rPr>
          <w:noProof/>
        </w:rPr>
        <w:drawing>
          <wp:anchor distT="0" distB="0" distL="114300" distR="114300" simplePos="0" relativeHeight="251672576" behindDoc="0" locked="0" layoutInCell="1" allowOverlap="1" wp14:anchorId="5FEA7C03" wp14:editId="1E3E97A9">
            <wp:simplePos x="0" y="0"/>
            <wp:positionH relativeFrom="margin">
              <wp:align>center</wp:align>
            </wp:positionH>
            <wp:positionV relativeFrom="paragraph">
              <wp:posOffset>258169</wp:posOffset>
            </wp:positionV>
            <wp:extent cx="4952381" cy="2923809"/>
            <wp:effectExtent l="0" t="0" r="635" b="0"/>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52381" cy="2923809"/>
                    </a:xfrm>
                    <a:prstGeom prst="rect">
                      <a:avLst/>
                    </a:prstGeom>
                  </pic:spPr>
                </pic:pic>
              </a:graphicData>
            </a:graphic>
          </wp:anchor>
        </w:drawing>
      </w:r>
    </w:p>
    <w:p w14:paraId="3DB254F5" w14:textId="7D7200E9" w:rsidR="008F49DE" w:rsidRDefault="008F49DE" w:rsidP="008F49DE">
      <w:pPr>
        <w:spacing w:line="240" w:lineRule="auto"/>
      </w:pPr>
    </w:p>
    <w:p w14:paraId="1999D68B" w14:textId="2F21AC6C" w:rsidR="008F49DE" w:rsidRDefault="008F49DE" w:rsidP="008F49DE">
      <w:pPr>
        <w:spacing w:line="240" w:lineRule="auto"/>
        <w:jc w:val="center"/>
      </w:pPr>
      <w:r>
        <w:t>The update will change the status of the order 5175 and now will be change to status “Complete” and step “ Credit Customer Account”. This completes the order from the RMA. I also display the data to verify the updates.</w:t>
      </w:r>
    </w:p>
    <w:p w14:paraId="11FC6E01" w14:textId="1C14D383" w:rsidR="008F49DE" w:rsidRDefault="00DB5EF6" w:rsidP="00DB5EF6">
      <w:r>
        <w:br w:type="page"/>
      </w:r>
    </w:p>
    <w:p w14:paraId="1514BC42" w14:textId="77777777" w:rsidR="00CC55E4" w:rsidRDefault="00CC55E4" w:rsidP="00CC55E4">
      <w:pPr>
        <w:pStyle w:val="ListBullet"/>
        <w:numPr>
          <w:ilvl w:val="1"/>
          <w:numId w:val="16"/>
        </w:numPr>
        <w:spacing w:line="240" w:lineRule="auto"/>
        <w:contextualSpacing w:val="0"/>
        <w:rPr>
          <w:color w:val="000000"/>
          <w:sz w:val="22"/>
          <w:szCs w:val="22"/>
        </w:rPr>
      </w:pPr>
      <w:r w:rsidRPr="03D55F8A">
        <w:rPr>
          <w:sz w:val="22"/>
          <w:szCs w:val="22"/>
        </w:rPr>
        <w:lastRenderedPageBreak/>
        <w:t>Delete RMA records.</w:t>
      </w:r>
    </w:p>
    <w:p w14:paraId="5786E5D9" w14:textId="77777777" w:rsidR="00CC55E4" w:rsidRDefault="00CC55E4" w:rsidP="00CC55E4">
      <w:pPr>
        <w:pStyle w:val="List3"/>
        <w:numPr>
          <w:ilvl w:val="2"/>
          <w:numId w:val="16"/>
        </w:numPr>
        <w:spacing w:line="240" w:lineRule="auto"/>
        <w:contextualSpacing w:val="0"/>
      </w:pPr>
      <w:r w:rsidRPr="03D55F8A">
        <w:t>Write an SQL statement to delete all records with a reason of “Rejected.”</w:t>
      </w:r>
    </w:p>
    <w:p w14:paraId="6D2CA6AC" w14:textId="77777777" w:rsidR="00CC55E4" w:rsidRDefault="00CC55E4" w:rsidP="00CC55E4">
      <w:pPr>
        <w:pStyle w:val="List4"/>
        <w:numPr>
          <w:ilvl w:val="3"/>
          <w:numId w:val="16"/>
        </w:numPr>
        <w:spacing w:line="240" w:lineRule="auto"/>
        <w:contextualSpacing w:val="0"/>
      </w:pPr>
      <w:r w:rsidRPr="03D55F8A">
        <w:t>How many records were deleted?</w:t>
      </w:r>
    </w:p>
    <w:p w14:paraId="65030374" w14:textId="5EC0B978" w:rsidR="00CC55E4" w:rsidRDefault="00DB5EF6" w:rsidP="00CC55E4">
      <w:pPr>
        <w:spacing w:line="240" w:lineRule="auto"/>
        <w:ind w:left="2880"/>
      </w:pPr>
      <w:r>
        <w:rPr>
          <w:noProof/>
        </w:rPr>
        <w:drawing>
          <wp:anchor distT="0" distB="0" distL="114300" distR="114300" simplePos="0" relativeHeight="251673600" behindDoc="0" locked="0" layoutInCell="1" allowOverlap="1" wp14:anchorId="401AB74E" wp14:editId="229819F2">
            <wp:simplePos x="0" y="0"/>
            <wp:positionH relativeFrom="margin">
              <wp:align>center</wp:align>
            </wp:positionH>
            <wp:positionV relativeFrom="paragraph">
              <wp:posOffset>199114</wp:posOffset>
            </wp:positionV>
            <wp:extent cx="3133090" cy="4413250"/>
            <wp:effectExtent l="0" t="0" r="0" b="635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3090" cy="4413250"/>
                    </a:xfrm>
                    <a:prstGeom prst="rect">
                      <a:avLst/>
                    </a:prstGeom>
                    <a:noFill/>
                    <a:ln>
                      <a:noFill/>
                    </a:ln>
                  </pic:spPr>
                </pic:pic>
              </a:graphicData>
            </a:graphic>
          </wp:anchor>
        </w:drawing>
      </w:r>
    </w:p>
    <w:p w14:paraId="5DA95064" w14:textId="7A989D0E" w:rsidR="00DB5EF6" w:rsidRDefault="00DB5EF6" w:rsidP="00DB5EF6">
      <w:pPr>
        <w:spacing w:line="240" w:lineRule="auto"/>
      </w:pPr>
    </w:p>
    <w:p w14:paraId="71499D95" w14:textId="314549AE" w:rsidR="00DB5EF6" w:rsidRDefault="00DB5EF6" w:rsidP="00DB5EF6">
      <w:pPr>
        <w:spacing w:line="240" w:lineRule="auto"/>
        <w:jc w:val="center"/>
      </w:pPr>
      <w:r>
        <w:t>First, I display how many records were “Rejected” on RMA which display 596. After deleting the data, I displayed again, and the data shows 0. Which indicates that the data was deleted successfully.</w:t>
      </w:r>
    </w:p>
    <w:p w14:paraId="0A50898E" w14:textId="4EB9D50B" w:rsidR="00DB5EF6" w:rsidRDefault="00DB5EF6" w:rsidP="00DB5EF6">
      <w:r>
        <w:br w:type="page"/>
      </w:r>
    </w:p>
    <w:p w14:paraId="7C2C7E4A" w14:textId="77777777" w:rsidR="00CC55E4" w:rsidRPr="00165182" w:rsidRDefault="00CC55E4" w:rsidP="00CC55E4">
      <w:pPr>
        <w:pStyle w:val="List"/>
        <w:numPr>
          <w:ilvl w:val="0"/>
          <w:numId w:val="17"/>
        </w:numPr>
        <w:spacing w:line="240" w:lineRule="auto"/>
        <w:contextualSpacing w:val="0"/>
      </w:pPr>
      <w:r w:rsidRPr="00165182">
        <w:rPr>
          <w:b/>
          <w:bCs/>
        </w:rPr>
        <w:lastRenderedPageBreak/>
        <w:t xml:space="preserve">Update your existing </w:t>
      </w:r>
      <w:r w:rsidRPr="00165182">
        <w:rPr>
          <w:b/>
          <w:bCs/>
          <w:color w:val="000000" w:themeColor="text1"/>
        </w:rPr>
        <w:t>tables</w:t>
      </w:r>
      <w:r w:rsidRPr="00165182">
        <w:rPr>
          <w:color w:val="000000" w:themeColor="text1"/>
        </w:rPr>
        <w:t xml:space="preserve"> </w:t>
      </w:r>
      <w:r w:rsidRPr="00165182">
        <w:t>from “Customer” to “Collaborator” using SQL based on this change in requirements. Provide the SQL commands you ran against MySQL to complete this successfully in your answer:</w:t>
      </w:r>
    </w:p>
    <w:p w14:paraId="51F5D3B8" w14:textId="77777777" w:rsidR="00CC55E4" w:rsidRPr="00A4235C" w:rsidRDefault="00CC55E4" w:rsidP="00CC55E4">
      <w:pPr>
        <w:pStyle w:val="List2"/>
        <w:numPr>
          <w:ilvl w:val="1"/>
          <w:numId w:val="17"/>
        </w:numPr>
        <w:spacing w:line="240" w:lineRule="auto"/>
        <w:contextualSpacing w:val="0"/>
      </w:pPr>
      <w:r w:rsidRPr="03D55F8A">
        <w:t>Rename all instances of “Customer” to “Collaborator.”</w:t>
      </w:r>
    </w:p>
    <w:p w14:paraId="5EC816FA" w14:textId="77777777" w:rsidR="00CC55E4" w:rsidRDefault="00CC55E4" w:rsidP="00CC55E4">
      <w:pPr>
        <w:pStyle w:val="List"/>
        <w:ind w:left="720"/>
      </w:pPr>
    </w:p>
    <w:p w14:paraId="3D266C8E" w14:textId="725D9137" w:rsidR="00CC55E4" w:rsidRDefault="002A3997" w:rsidP="00CC55E4">
      <w:pPr>
        <w:spacing w:line="240" w:lineRule="auto"/>
        <w:jc w:val="center"/>
      </w:pPr>
      <w:r>
        <w:rPr>
          <w:noProof/>
        </w:rPr>
        <w:drawing>
          <wp:anchor distT="0" distB="0" distL="114300" distR="114300" simplePos="0" relativeHeight="251674624" behindDoc="0" locked="0" layoutInCell="1" allowOverlap="1" wp14:anchorId="3D9F1266" wp14:editId="4AA69679">
            <wp:simplePos x="0" y="0"/>
            <wp:positionH relativeFrom="column">
              <wp:posOffset>1335819</wp:posOffset>
            </wp:positionH>
            <wp:positionV relativeFrom="paragraph">
              <wp:posOffset>2927</wp:posOffset>
            </wp:positionV>
            <wp:extent cx="3736975" cy="2456815"/>
            <wp:effectExtent l="0" t="0" r="0" b="635"/>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6975" cy="2456815"/>
                    </a:xfrm>
                    <a:prstGeom prst="rect">
                      <a:avLst/>
                    </a:prstGeom>
                    <a:noFill/>
                    <a:ln>
                      <a:noFill/>
                    </a:ln>
                  </pic:spPr>
                </pic:pic>
              </a:graphicData>
            </a:graphic>
          </wp:anchor>
        </w:drawing>
      </w:r>
    </w:p>
    <w:p w14:paraId="061F6778" w14:textId="5D549CA8" w:rsidR="00CC55E4" w:rsidRDefault="002A3997" w:rsidP="002A3997">
      <w:pPr>
        <w:spacing w:line="240" w:lineRule="auto"/>
        <w:jc w:val="center"/>
      </w:pPr>
      <w:r>
        <w:t>The table “Customer” would be update to “Collaborator”. Now all the data rom “Customer” table now would be located into “Collaborator”. I verify the update by displaying the tables.</w:t>
      </w:r>
    </w:p>
    <w:p w14:paraId="11E4FC89" w14:textId="77777777" w:rsidR="002A3997" w:rsidRDefault="002A3997" w:rsidP="002A3997">
      <w:pPr>
        <w:spacing w:line="240" w:lineRule="auto"/>
      </w:pPr>
    </w:p>
    <w:p w14:paraId="7DD11EF0" w14:textId="22FA2890" w:rsidR="00CC55E4" w:rsidRPr="002A3997" w:rsidRDefault="005E1159" w:rsidP="00CC55E4">
      <w:pPr>
        <w:pStyle w:val="List"/>
        <w:numPr>
          <w:ilvl w:val="0"/>
          <w:numId w:val="17"/>
        </w:numPr>
        <w:spacing w:line="240" w:lineRule="auto"/>
        <w:contextualSpacing w:val="0"/>
        <w:rPr>
          <w:color w:val="000000"/>
        </w:rPr>
      </w:pPr>
      <w:r>
        <w:rPr>
          <w:noProof/>
        </w:rPr>
        <w:drawing>
          <wp:anchor distT="0" distB="0" distL="114300" distR="114300" simplePos="0" relativeHeight="251675648" behindDoc="0" locked="0" layoutInCell="1" allowOverlap="1" wp14:anchorId="2B9CFC6B" wp14:editId="0C417055">
            <wp:simplePos x="0" y="0"/>
            <wp:positionH relativeFrom="margin">
              <wp:align>center</wp:align>
            </wp:positionH>
            <wp:positionV relativeFrom="paragraph">
              <wp:posOffset>474732</wp:posOffset>
            </wp:positionV>
            <wp:extent cx="5422265" cy="2360930"/>
            <wp:effectExtent l="0" t="0" r="6985" b="127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2265"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5E4" w:rsidRPr="03D55F8A">
        <w:rPr>
          <w:b/>
          <w:bCs/>
        </w:rPr>
        <w:t xml:space="preserve">Create an output file of the required query results. </w:t>
      </w:r>
      <w:r w:rsidR="00CC55E4" w:rsidRPr="03D55F8A">
        <w:t xml:space="preserve">Write an SQL statement to list the contents of the </w:t>
      </w:r>
      <w:r w:rsidR="00CC55E4" w:rsidRPr="03D55F8A">
        <w:rPr>
          <w:b/>
          <w:bCs/>
        </w:rPr>
        <w:t>Orders</w:t>
      </w:r>
      <w:r w:rsidR="00CC55E4" w:rsidRPr="03D55F8A">
        <w:t xml:space="preserve"> table and send the output to a file that has a .csv extension. </w:t>
      </w:r>
    </w:p>
    <w:p w14:paraId="1139B2CC" w14:textId="655C5A1E" w:rsidR="002A3997" w:rsidRDefault="002A3997" w:rsidP="002A3997">
      <w:pPr>
        <w:pStyle w:val="List"/>
        <w:spacing w:line="240" w:lineRule="auto"/>
        <w:ind w:left="0"/>
        <w:contextualSpacing w:val="0"/>
        <w:rPr>
          <w:color w:val="000000"/>
        </w:rPr>
      </w:pPr>
    </w:p>
    <w:p w14:paraId="5BB990B3" w14:textId="72A791BA" w:rsidR="00CC55E4" w:rsidRDefault="002A3997" w:rsidP="002A3997">
      <w:pPr>
        <w:pStyle w:val="Title2"/>
      </w:pPr>
      <w:bookmarkStart w:id="1" w:name="_heading=h.2zvtxgtyrmtn"/>
      <w:bookmarkEnd w:id="1"/>
      <w:r>
        <w:t>I created an out</w:t>
      </w:r>
      <w:r w:rsidR="005E1159">
        <w:t xml:space="preserve"> </w:t>
      </w:r>
      <w:r>
        <w:t xml:space="preserve">file in the </w:t>
      </w:r>
      <w:proofErr w:type="spellStart"/>
      <w:r>
        <w:t>codio</w:t>
      </w:r>
      <w:proofErr w:type="spellEnd"/>
      <w:r>
        <w:t xml:space="preserve"> workspace which I named “</w:t>
      </w:r>
      <w:proofErr w:type="spellStart"/>
      <w:r>
        <w:t>ProjectOne.cvs</w:t>
      </w:r>
      <w:proofErr w:type="spellEnd"/>
      <w:r>
        <w:t>”</w:t>
      </w:r>
      <w:r w:rsidR="005E1159">
        <w:t xml:space="preserve">. I minimize the window and </w:t>
      </w:r>
      <w:proofErr w:type="gramStart"/>
      <w:r w:rsidR="005E1159">
        <w:t>placed</w:t>
      </w:r>
      <w:proofErr w:type="gramEnd"/>
      <w:r w:rsidR="005E1159">
        <w:t xml:space="preserve"> next to the last code to be easier to identify. </w:t>
      </w:r>
    </w:p>
    <w:sectPr w:rsidR="00CC55E4">
      <w:headerReference w:type="default" r:id="rId27"/>
      <w:headerReference w:type="first" r:id="rId2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2D32" w14:textId="77777777" w:rsidR="00BC3BFC" w:rsidRDefault="00BC3BFC">
      <w:pPr>
        <w:spacing w:line="240" w:lineRule="auto"/>
      </w:pPr>
      <w:r>
        <w:separator/>
      </w:r>
    </w:p>
    <w:p w14:paraId="06DA98E1" w14:textId="77777777" w:rsidR="00BC3BFC" w:rsidRDefault="00BC3BFC"/>
  </w:endnote>
  <w:endnote w:type="continuationSeparator" w:id="0">
    <w:p w14:paraId="0C6512DE" w14:textId="77777777" w:rsidR="00BC3BFC" w:rsidRDefault="00BC3BFC">
      <w:pPr>
        <w:spacing w:line="240" w:lineRule="auto"/>
      </w:pPr>
      <w:r>
        <w:continuationSeparator/>
      </w:r>
    </w:p>
    <w:p w14:paraId="1C919755" w14:textId="77777777" w:rsidR="00BC3BFC" w:rsidRDefault="00BC3B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00436" w14:textId="77777777" w:rsidR="00BC3BFC" w:rsidRDefault="00BC3BFC">
      <w:pPr>
        <w:spacing w:line="240" w:lineRule="auto"/>
      </w:pPr>
      <w:r>
        <w:separator/>
      </w:r>
    </w:p>
    <w:p w14:paraId="26EE331B" w14:textId="77777777" w:rsidR="00BC3BFC" w:rsidRDefault="00BC3BFC"/>
  </w:footnote>
  <w:footnote w:type="continuationSeparator" w:id="0">
    <w:p w14:paraId="6A5EA036" w14:textId="77777777" w:rsidR="00BC3BFC" w:rsidRDefault="00BC3BFC">
      <w:pPr>
        <w:spacing w:line="240" w:lineRule="auto"/>
      </w:pPr>
      <w:r>
        <w:continuationSeparator/>
      </w:r>
    </w:p>
    <w:p w14:paraId="4B3516A0" w14:textId="77777777" w:rsidR="00BC3BFC" w:rsidRDefault="00BC3B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DB5DC" w14:textId="6AE6CF5B" w:rsidR="00E81978" w:rsidRDefault="00CC55E4" w:rsidP="00CC55E4">
    <w:pPr>
      <w:pStyle w:val="Header"/>
    </w:pPr>
    <w:r>
      <w:rPr>
        <w:caps/>
        <w:noProof/>
      </w:rPr>
      <w:drawing>
        <wp:anchor distT="0" distB="0" distL="114300" distR="114300" simplePos="0" relativeHeight="251658240" behindDoc="0" locked="0" layoutInCell="1" allowOverlap="1" wp14:anchorId="60D52BAC" wp14:editId="057B54B6">
          <wp:simplePos x="0" y="0"/>
          <wp:positionH relativeFrom="margin">
            <wp:posOffset>2714666</wp:posOffset>
          </wp:positionH>
          <wp:positionV relativeFrom="paragraph">
            <wp:posOffset>284810</wp:posOffset>
          </wp:positionV>
          <wp:extent cx="786765" cy="4311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86765" cy="431165"/>
                  </a:xfrm>
                  <a:prstGeom prst="rect">
                    <a:avLst/>
                  </a:prstGeom>
                </pic:spPr>
              </pic:pic>
            </a:graphicData>
          </a:graphic>
        </wp:anchor>
      </w:drawing>
    </w:r>
    <w:sdt>
      <w:sdtPr>
        <w:alias w:val="Running head"/>
        <w:tag w:val=""/>
        <w:id w:val="12739865"/>
        <w:placeholder>
          <w:docPart w:val="0264347F734049979763FAB80165600A"/>
        </w:placeholder>
        <w:dataBinding w:prefixMappings="xmlns:ns0='http://schemas.microsoft.com/office/2006/coverPageProps' " w:xpath="/ns0:CoverPageProperties[1]/ns0:Abstract[1]" w:storeItemID="{55AF091B-3C7A-41E3-B477-F2FDAA23CFDA}"/>
        <w15:appearance w15:val="hidden"/>
        <w:text/>
      </w:sdtPr>
      <w:sdtContent>
        <w:r w:rsidRPr="00CC55E4">
          <w:t>CREATING A DATABASE AND QUERYING</w:t>
        </w:r>
        <w:r>
          <w:t xml:space="preserve"> DATA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5B21C" w14:textId="5A434D13" w:rsidR="00E81978" w:rsidRDefault="00CC55E4">
    <w:pPr>
      <w:pStyle w:val="Header"/>
      <w:rPr>
        <w:rStyle w:val="Strong"/>
      </w:rPr>
    </w:pPr>
    <w:r>
      <w:t>CREATING A DATABASE AND QUERYING DATA</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86A614D"/>
    <w:multiLevelType w:val="multilevel"/>
    <w:tmpl w:val="C60406F4"/>
    <w:lvl w:ilvl="0">
      <w:start w:val="1"/>
      <w:numFmt w:val="decimal"/>
      <w:lvlText w:val="%1."/>
      <w:lvlJc w:val="left"/>
      <w:pPr>
        <w:ind w:left="720" w:hanging="360"/>
      </w:pPr>
      <w:rPr>
        <w:color w:val="000000"/>
        <w:sz w:val="22"/>
        <w:szCs w:val="22"/>
        <w:u w:val="none"/>
      </w:rPr>
    </w:lvl>
    <w:lvl w:ilvl="1">
      <w:start w:val="1"/>
      <w:numFmt w:val="bullet"/>
      <w:lvlText w:val=""/>
      <w:lvlJc w:val="left"/>
      <w:pPr>
        <w:ind w:left="1440" w:hanging="360"/>
      </w:pPr>
      <w:rPr>
        <w:rFonts w:ascii="Symbol" w:hAnsi="Symbol" w:hint="default"/>
        <w:sz w:val="22"/>
        <w:szCs w:val="22"/>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57A6DAD"/>
    <w:multiLevelType w:val="multilevel"/>
    <w:tmpl w:val="193217E4"/>
    <w:lvl w:ilvl="0">
      <w:start w:val="1"/>
      <w:numFmt w:val="decimal"/>
      <w:lvlText w:val="%1."/>
      <w:lvlJc w:val="left"/>
      <w:pPr>
        <w:ind w:left="720" w:hanging="360"/>
      </w:pPr>
      <w:rPr>
        <w:b w:val="0"/>
        <w:b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06799194">
    <w:abstractNumId w:val="9"/>
  </w:num>
  <w:num w:numId="2" w16cid:durableId="1824423006">
    <w:abstractNumId w:val="7"/>
  </w:num>
  <w:num w:numId="3" w16cid:durableId="855967050">
    <w:abstractNumId w:val="6"/>
  </w:num>
  <w:num w:numId="4" w16cid:durableId="109473936">
    <w:abstractNumId w:val="5"/>
  </w:num>
  <w:num w:numId="5" w16cid:durableId="1050879489">
    <w:abstractNumId w:val="4"/>
  </w:num>
  <w:num w:numId="6" w16cid:durableId="1181897448">
    <w:abstractNumId w:val="8"/>
  </w:num>
  <w:num w:numId="7" w16cid:durableId="830675738">
    <w:abstractNumId w:val="3"/>
  </w:num>
  <w:num w:numId="8" w16cid:durableId="109015244">
    <w:abstractNumId w:val="2"/>
  </w:num>
  <w:num w:numId="9" w16cid:durableId="586310064">
    <w:abstractNumId w:val="1"/>
  </w:num>
  <w:num w:numId="10" w16cid:durableId="1758403579">
    <w:abstractNumId w:val="0"/>
  </w:num>
  <w:num w:numId="11" w16cid:durableId="912011207">
    <w:abstractNumId w:val="9"/>
    <w:lvlOverride w:ilvl="0">
      <w:startOverride w:val="1"/>
    </w:lvlOverride>
  </w:num>
  <w:num w:numId="12" w16cid:durableId="1106004570">
    <w:abstractNumId w:val="15"/>
  </w:num>
  <w:num w:numId="13" w16cid:durableId="301740083">
    <w:abstractNumId w:val="12"/>
  </w:num>
  <w:num w:numId="14" w16cid:durableId="418792002">
    <w:abstractNumId w:val="11"/>
  </w:num>
  <w:num w:numId="15" w16cid:durableId="2146116352">
    <w:abstractNumId w:val="14"/>
  </w:num>
  <w:num w:numId="16" w16cid:durableId="1266185149">
    <w:abstractNumId w:val="10"/>
  </w:num>
  <w:num w:numId="17" w16cid:durableId="1638489154">
    <w:abstractNumId w:val="13"/>
  </w:num>
  <w:num w:numId="18" w16cid:durableId="6279757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E4"/>
    <w:rsid w:val="000D3F41"/>
    <w:rsid w:val="002A3997"/>
    <w:rsid w:val="00355DCA"/>
    <w:rsid w:val="003A413E"/>
    <w:rsid w:val="00551A02"/>
    <w:rsid w:val="005534FA"/>
    <w:rsid w:val="005D3A03"/>
    <w:rsid w:val="005E1159"/>
    <w:rsid w:val="007A32F3"/>
    <w:rsid w:val="008002C0"/>
    <w:rsid w:val="00856C36"/>
    <w:rsid w:val="008C5323"/>
    <w:rsid w:val="008F49DE"/>
    <w:rsid w:val="00970B70"/>
    <w:rsid w:val="009A6A3B"/>
    <w:rsid w:val="00A55DB0"/>
    <w:rsid w:val="00AB0271"/>
    <w:rsid w:val="00AB0FDE"/>
    <w:rsid w:val="00AB50E8"/>
    <w:rsid w:val="00B05D4E"/>
    <w:rsid w:val="00B551D5"/>
    <w:rsid w:val="00B733E2"/>
    <w:rsid w:val="00B823AA"/>
    <w:rsid w:val="00BA45DB"/>
    <w:rsid w:val="00BC3BFC"/>
    <w:rsid w:val="00BF4184"/>
    <w:rsid w:val="00C0601E"/>
    <w:rsid w:val="00C31D30"/>
    <w:rsid w:val="00CC55E4"/>
    <w:rsid w:val="00CD6E39"/>
    <w:rsid w:val="00CF6E91"/>
    <w:rsid w:val="00D85B68"/>
    <w:rsid w:val="00DB5EF6"/>
    <w:rsid w:val="00DD29D6"/>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AF6B0"/>
  <w15:chartTrackingRefBased/>
  <w15:docId w15:val="{DA93FBDB-06C9-4245-AD24-FE6141EA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unhideWhenUsed/>
    <w:pPr>
      <w:ind w:left="360" w:firstLine="0"/>
      <w:contextualSpacing/>
    </w:pPr>
  </w:style>
  <w:style w:type="paragraph" w:styleId="List2">
    <w:name w:val="List 2"/>
    <w:basedOn w:val="Normal"/>
    <w:uiPriority w:val="99"/>
    <w:unhideWhenUsed/>
    <w:pPr>
      <w:ind w:left="720" w:firstLine="0"/>
      <w:contextualSpacing/>
    </w:pPr>
  </w:style>
  <w:style w:type="paragraph" w:styleId="List3">
    <w:name w:val="List 3"/>
    <w:basedOn w:val="Normal"/>
    <w:uiPriority w:val="99"/>
    <w:unhideWhenUsed/>
    <w:pPr>
      <w:ind w:left="1080" w:firstLine="0"/>
      <w:contextualSpacing/>
    </w:pPr>
  </w:style>
  <w:style w:type="paragraph" w:styleId="List4">
    <w:name w:val="List 4"/>
    <w:basedOn w:val="Normal"/>
    <w:uiPriority w:val="99"/>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D54EBD1614C86AEDBB262B5C818FF"/>
        <w:category>
          <w:name w:val="General"/>
          <w:gallery w:val="placeholder"/>
        </w:category>
        <w:types>
          <w:type w:val="bbPlcHdr"/>
        </w:types>
        <w:behaviors>
          <w:behavior w:val="content"/>
        </w:behaviors>
        <w:guid w:val="{02935B7C-F87E-4ACB-A02F-4E9196CC4B3A}"/>
      </w:docPartPr>
      <w:docPartBody>
        <w:p w:rsidR="00000000" w:rsidRDefault="00000000">
          <w:pPr>
            <w:pStyle w:val="17BD54EBD1614C86AEDBB262B5C818FF"/>
          </w:pPr>
          <w:r>
            <w:t>[Title Here, up to 12 Words, on One to Two Lines]</w:t>
          </w:r>
        </w:p>
      </w:docPartBody>
    </w:docPart>
    <w:docPart>
      <w:docPartPr>
        <w:name w:val="0264347F734049979763FAB80165600A"/>
        <w:category>
          <w:name w:val="General"/>
          <w:gallery w:val="placeholder"/>
        </w:category>
        <w:types>
          <w:type w:val="bbPlcHdr"/>
        </w:types>
        <w:behaviors>
          <w:behavior w:val="content"/>
        </w:behaviors>
        <w:guid w:val="{F8B822E6-10F1-42F1-83E9-CB8C3052A5DD}"/>
      </w:docPartPr>
      <w:docPartBody>
        <w:p w:rsidR="00000000" w:rsidRDefault="00000000">
          <w:pPr>
            <w:pStyle w:val="0264347F734049979763FAB80165600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DB"/>
    <w:rsid w:val="0067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BD54EBD1614C86AEDBB262B5C818FF">
    <w:name w:val="17BD54EBD1614C86AEDBB262B5C818FF"/>
  </w:style>
  <w:style w:type="paragraph" w:customStyle="1" w:styleId="D62A9EE253DA4FE496BB233F7094E86B">
    <w:name w:val="D62A9EE253DA4FE496BB233F7094E86B"/>
  </w:style>
  <w:style w:type="paragraph" w:customStyle="1" w:styleId="0D3FC3F4F8B44C8296900D858DB71D01">
    <w:name w:val="0D3FC3F4F8B44C8296900D858DB71D01"/>
  </w:style>
  <w:style w:type="paragraph" w:customStyle="1" w:styleId="9F078C732BCF4B1C96A7F5452B3DF85B">
    <w:name w:val="9F078C732BCF4B1C96A7F5452B3DF85B"/>
  </w:style>
  <w:style w:type="paragraph" w:customStyle="1" w:styleId="E30A73A442294009B889A884FCDB34DF">
    <w:name w:val="E30A73A442294009B889A884FCDB34DF"/>
  </w:style>
  <w:style w:type="paragraph" w:customStyle="1" w:styleId="A3A486C2003E4556873C44EFBFF6C9F8">
    <w:name w:val="A3A486C2003E4556873C44EFBFF6C9F8"/>
  </w:style>
  <w:style w:type="character" w:styleId="Emphasis">
    <w:name w:val="Emphasis"/>
    <w:basedOn w:val="DefaultParagraphFont"/>
    <w:uiPriority w:val="4"/>
    <w:unhideWhenUsed/>
    <w:qFormat/>
    <w:rPr>
      <w:i/>
      <w:iCs/>
    </w:rPr>
  </w:style>
  <w:style w:type="paragraph" w:customStyle="1" w:styleId="D582D247837147BAAEEFCA8830377D68">
    <w:name w:val="D582D247837147BAAEEFCA8830377D68"/>
  </w:style>
  <w:style w:type="paragraph" w:customStyle="1" w:styleId="7F689E6A8F164EAA95E8AF1C1E825C79">
    <w:name w:val="7F689E6A8F164EAA95E8AF1C1E825C79"/>
  </w:style>
  <w:style w:type="paragraph" w:customStyle="1" w:styleId="B76F8E02811340B3B01560B61E7F29FC">
    <w:name w:val="B76F8E02811340B3B01560B61E7F29FC"/>
  </w:style>
  <w:style w:type="paragraph" w:customStyle="1" w:styleId="A59E9374B1F2468B8E76373E3E1E6D50">
    <w:name w:val="A59E9374B1F2468B8E76373E3E1E6D50"/>
  </w:style>
  <w:style w:type="paragraph" w:customStyle="1" w:styleId="CB3FF65764A34B9B94279B48A227C600">
    <w:name w:val="CB3FF65764A34B9B94279B48A227C600"/>
  </w:style>
  <w:style w:type="paragraph" w:customStyle="1" w:styleId="9C96AF68B57E4B67AEDAE88325F1DCC7">
    <w:name w:val="9C96AF68B57E4B67AEDAE88325F1DCC7"/>
  </w:style>
  <w:style w:type="paragraph" w:customStyle="1" w:styleId="3C8B542D3D694552AB342831C80CFA8E">
    <w:name w:val="3C8B542D3D694552AB342831C80CFA8E"/>
  </w:style>
  <w:style w:type="paragraph" w:customStyle="1" w:styleId="6CA389CFF830413D897B315E43D11F14">
    <w:name w:val="6CA389CFF830413D897B315E43D11F14"/>
  </w:style>
  <w:style w:type="paragraph" w:customStyle="1" w:styleId="0530364E505B4936A38AE95DC1661796">
    <w:name w:val="0530364E505B4936A38AE95DC1661796"/>
  </w:style>
  <w:style w:type="paragraph" w:customStyle="1" w:styleId="334E80BF9E954CE4939C8565413E2BF6">
    <w:name w:val="334E80BF9E954CE4939C8565413E2BF6"/>
  </w:style>
  <w:style w:type="paragraph" w:customStyle="1" w:styleId="20A263BBE2854BC4A84ED132E0893A5A">
    <w:name w:val="20A263BBE2854BC4A84ED132E0893A5A"/>
  </w:style>
  <w:style w:type="paragraph" w:customStyle="1" w:styleId="725271C759464D1EAE3F97503A5FFCAD">
    <w:name w:val="725271C759464D1EAE3F97503A5FFCAD"/>
  </w:style>
  <w:style w:type="paragraph" w:customStyle="1" w:styleId="7FC937F5112D43CD866C7201198E694F">
    <w:name w:val="7FC937F5112D43CD866C7201198E694F"/>
  </w:style>
  <w:style w:type="paragraph" w:customStyle="1" w:styleId="7690063445F04F4EB8B823D6E49E0E36">
    <w:name w:val="7690063445F04F4EB8B823D6E49E0E36"/>
  </w:style>
  <w:style w:type="paragraph" w:customStyle="1" w:styleId="9E25C46A0D4049D7BF0F09E80F80B866">
    <w:name w:val="9E25C46A0D4049D7BF0F09E80F80B866"/>
  </w:style>
  <w:style w:type="paragraph" w:customStyle="1" w:styleId="5FC5D1AA1B5442B4B5DBC903E97CEF86">
    <w:name w:val="5FC5D1AA1B5442B4B5DBC903E97CEF86"/>
  </w:style>
  <w:style w:type="paragraph" w:customStyle="1" w:styleId="A451D69B41AF467685A7BEECA45DD696">
    <w:name w:val="A451D69B41AF467685A7BEECA45DD696"/>
  </w:style>
  <w:style w:type="paragraph" w:customStyle="1" w:styleId="873AE49049A247EC89E2C2E3CCB6AC6C">
    <w:name w:val="873AE49049A247EC89E2C2E3CCB6AC6C"/>
  </w:style>
  <w:style w:type="paragraph" w:customStyle="1" w:styleId="AB15BD1DEF844827B384F78A72ED7999">
    <w:name w:val="AB15BD1DEF844827B384F78A72ED7999"/>
  </w:style>
  <w:style w:type="paragraph" w:customStyle="1" w:styleId="B4CB30C8070F4ECA82DB1759C5899333">
    <w:name w:val="B4CB30C8070F4ECA82DB1759C5899333"/>
  </w:style>
  <w:style w:type="paragraph" w:customStyle="1" w:styleId="8373CFB1374642B8A07E5085F881A20D">
    <w:name w:val="8373CFB1374642B8A07E5085F881A20D"/>
  </w:style>
  <w:style w:type="paragraph" w:customStyle="1" w:styleId="D2361183442B419D96A5BC9C092F66D3">
    <w:name w:val="D2361183442B419D96A5BC9C092F66D3"/>
  </w:style>
  <w:style w:type="paragraph" w:customStyle="1" w:styleId="144E8DC1B6C240CA9014E2CE449A4098">
    <w:name w:val="144E8DC1B6C240CA9014E2CE449A4098"/>
  </w:style>
  <w:style w:type="paragraph" w:customStyle="1" w:styleId="D8EAA28BDF5C44ACB92D231D14EE8051">
    <w:name w:val="D8EAA28BDF5C44ACB92D231D14EE8051"/>
  </w:style>
  <w:style w:type="paragraph" w:customStyle="1" w:styleId="0643977689E4478880AE13D6DFB277BF">
    <w:name w:val="0643977689E4478880AE13D6DFB277BF"/>
  </w:style>
  <w:style w:type="paragraph" w:customStyle="1" w:styleId="70D5AB395AD54697A53BA220FA7F6179">
    <w:name w:val="70D5AB395AD54697A53BA220FA7F6179"/>
  </w:style>
  <w:style w:type="paragraph" w:customStyle="1" w:styleId="140AA19E9D1E452E990FBDFC4BBAC01E">
    <w:name w:val="140AA19E9D1E452E990FBDFC4BBAC01E"/>
  </w:style>
  <w:style w:type="paragraph" w:customStyle="1" w:styleId="2E7CF6DA24BA4AFE816465B4D1A4B5CC">
    <w:name w:val="2E7CF6DA24BA4AFE816465B4D1A4B5CC"/>
  </w:style>
  <w:style w:type="paragraph" w:customStyle="1" w:styleId="BD1343E2330549468A73097450F7A298">
    <w:name w:val="BD1343E2330549468A73097450F7A298"/>
  </w:style>
  <w:style w:type="paragraph" w:customStyle="1" w:styleId="2D191D4118F245F5A2C80C40156DC906">
    <w:name w:val="2D191D4118F245F5A2C80C40156DC906"/>
  </w:style>
  <w:style w:type="paragraph" w:customStyle="1" w:styleId="332C792CAF3B4E649359B7A18FCBDC5F">
    <w:name w:val="332C792CAF3B4E649359B7A18FCBDC5F"/>
  </w:style>
  <w:style w:type="paragraph" w:customStyle="1" w:styleId="20A1A7B70BF346D1820DF7FA4E28F3C8">
    <w:name w:val="20A1A7B70BF346D1820DF7FA4E28F3C8"/>
  </w:style>
  <w:style w:type="paragraph" w:customStyle="1" w:styleId="85A3730C151F4CBFA9AD74775EA9D98A">
    <w:name w:val="85A3730C151F4CBFA9AD74775EA9D98A"/>
  </w:style>
  <w:style w:type="paragraph" w:customStyle="1" w:styleId="5EF94FF225EB431CA6ADA30A44E8DDC6">
    <w:name w:val="5EF94FF225EB431CA6ADA30A44E8DDC6"/>
  </w:style>
  <w:style w:type="paragraph" w:customStyle="1" w:styleId="6B4FBDDE14614518AFF624A6BA88568F">
    <w:name w:val="6B4FBDDE14614518AFF624A6BA88568F"/>
  </w:style>
  <w:style w:type="paragraph" w:customStyle="1" w:styleId="DEC5FBCFD8B6448CA69A12394A846E6E">
    <w:name w:val="DEC5FBCFD8B6448CA69A12394A846E6E"/>
  </w:style>
  <w:style w:type="paragraph" w:customStyle="1" w:styleId="919E0C61E5C1460DA3204257B699F7C6">
    <w:name w:val="919E0C61E5C1460DA3204257B699F7C6"/>
  </w:style>
  <w:style w:type="paragraph" w:customStyle="1" w:styleId="52325112AD114A868E8044CB40DAC361">
    <w:name w:val="52325112AD114A868E8044CB40DAC361"/>
  </w:style>
  <w:style w:type="paragraph" w:customStyle="1" w:styleId="E714821AF8034B9784E3FCE54AAB3BF4">
    <w:name w:val="E714821AF8034B9784E3FCE54AAB3BF4"/>
  </w:style>
  <w:style w:type="paragraph" w:customStyle="1" w:styleId="5A5C6FE80E6B415DAF65395E7EFD0BE0">
    <w:name w:val="5A5C6FE80E6B415DAF65395E7EFD0BE0"/>
  </w:style>
  <w:style w:type="paragraph" w:customStyle="1" w:styleId="E1B39589E54540A5BA55734418577E08">
    <w:name w:val="E1B39589E54540A5BA55734418577E08"/>
  </w:style>
  <w:style w:type="paragraph" w:customStyle="1" w:styleId="D4E0AC59DA984883AD653D3C9546042B">
    <w:name w:val="D4E0AC59DA984883AD653D3C9546042B"/>
  </w:style>
  <w:style w:type="paragraph" w:customStyle="1" w:styleId="EAA1E60DE1ED49B99C3B965998E5D9E6">
    <w:name w:val="EAA1E60DE1ED49B99C3B965998E5D9E6"/>
  </w:style>
  <w:style w:type="paragraph" w:customStyle="1" w:styleId="471F93D3E7044E73BA9FAC6CD04BF2C0">
    <w:name w:val="471F93D3E7044E73BA9FAC6CD04BF2C0"/>
  </w:style>
  <w:style w:type="paragraph" w:customStyle="1" w:styleId="9B017D720BCB4646BB594D0192F7B1D6">
    <w:name w:val="9B017D720BCB4646BB594D0192F7B1D6"/>
  </w:style>
  <w:style w:type="paragraph" w:customStyle="1" w:styleId="9640B2A4731C4CBF8C8FDFC4F791DA09">
    <w:name w:val="9640B2A4731C4CBF8C8FDFC4F791DA09"/>
  </w:style>
  <w:style w:type="paragraph" w:customStyle="1" w:styleId="964FA5B82F664F4294516AA67A9E0E1A">
    <w:name w:val="964FA5B82F664F4294516AA67A9E0E1A"/>
  </w:style>
  <w:style w:type="paragraph" w:customStyle="1" w:styleId="08AE96989E154D418E44B932A7668C13">
    <w:name w:val="08AE96989E154D418E44B932A7668C13"/>
  </w:style>
  <w:style w:type="paragraph" w:customStyle="1" w:styleId="25DBF68F5B094BE3AA02AF93A7FEDFFF">
    <w:name w:val="25DBF68F5B094BE3AA02AF93A7FEDFFF"/>
  </w:style>
  <w:style w:type="paragraph" w:customStyle="1" w:styleId="8A2E7161F25848FABBB7F10BC7092FB8">
    <w:name w:val="8A2E7161F25848FABBB7F10BC7092FB8"/>
  </w:style>
  <w:style w:type="paragraph" w:customStyle="1" w:styleId="4C04CFAFEBF04EE3982DEFB3E058F50C">
    <w:name w:val="4C04CFAFEBF04EE3982DEFB3E058F50C"/>
  </w:style>
  <w:style w:type="paragraph" w:customStyle="1" w:styleId="C1B712F8708843D89DB2E2B48F108850">
    <w:name w:val="C1B712F8708843D89DB2E2B48F108850"/>
  </w:style>
  <w:style w:type="paragraph" w:customStyle="1" w:styleId="9D5FF117718749CDAFDEF3DECB0B9751">
    <w:name w:val="9D5FF117718749CDAFDEF3DECB0B9751"/>
  </w:style>
  <w:style w:type="paragraph" w:customStyle="1" w:styleId="1A2EA27E787543EC914C9A0800985289">
    <w:name w:val="1A2EA27E787543EC914C9A0800985289"/>
  </w:style>
  <w:style w:type="paragraph" w:customStyle="1" w:styleId="6929F7D5ABD6407EBB12725695DED9AF">
    <w:name w:val="6929F7D5ABD6407EBB12725695DED9AF"/>
  </w:style>
  <w:style w:type="paragraph" w:customStyle="1" w:styleId="0264347F734049979763FAB80165600A">
    <w:name w:val="0264347F734049979763FAB80165600A"/>
  </w:style>
  <w:style w:type="paragraph" w:customStyle="1" w:styleId="3363B3BA3D2447A3A10BD10A07C69FE0">
    <w:name w:val="3363B3BA3D2447A3A10BD10A07C69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CREATING A DATABASE AND QUERYING DATA</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114</TotalTime>
  <Pages>14</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Database and Querying Data
DAD 220 Intro to Struct Database Environment</dc:title>
  <dc:subject/>
  <dc:creator>SercH MateoS</dc:creator>
  <cp:keywords/>
  <dc:description/>
  <cp:lastModifiedBy>SercH MateoS</cp:lastModifiedBy>
  <cp:revision>1</cp:revision>
  <dcterms:created xsi:type="dcterms:W3CDTF">2023-03-30T15:33:00Z</dcterms:created>
  <dcterms:modified xsi:type="dcterms:W3CDTF">2023-03-30T18:25:00Z</dcterms:modified>
</cp:coreProperties>
</file>